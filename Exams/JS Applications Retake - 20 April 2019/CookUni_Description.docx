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429CE2" w14:textId="77777777" w:rsidR="00472DB1" w:rsidRDefault="006A7A3C">
      <w:pPr>
        <w:pStyle w:val="Heading1"/>
        <w:jc w:val="center"/>
      </w:pPr>
      <w:r>
        <w:t>JS Apps Exam - CookUni Single Page Application</w:t>
      </w:r>
    </w:p>
    <w:p w14:paraId="64895B8C" w14:textId="77777777" w:rsidR="00472DB1" w:rsidRDefault="006A7A3C">
      <w:r>
        <w:t xml:space="preserve">Using libraries like </w:t>
      </w:r>
      <w:r>
        <w:rPr>
          <w:b/>
        </w:rPr>
        <w:t>jQuery</w:t>
      </w:r>
      <w:r>
        <w:t xml:space="preserve">, </w:t>
      </w:r>
      <w:r>
        <w:rPr>
          <w:b/>
        </w:rPr>
        <w:t>Handlebars</w:t>
      </w:r>
      <w:r>
        <w:t xml:space="preserve"> and </w:t>
      </w:r>
      <w:r>
        <w:rPr>
          <w:b/>
        </w:rPr>
        <w:t>Sammy</w:t>
      </w:r>
      <w:r>
        <w:t xml:space="preserve"> is allowed but not obligatory. You are assigned to implement a </w:t>
      </w:r>
      <w:r>
        <w:rPr>
          <w:b/>
        </w:rPr>
        <w:t>Web</w:t>
      </w:r>
      <w:r>
        <w:t xml:space="preserve"> </w:t>
      </w:r>
      <w:r>
        <w:rPr>
          <w:b/>
        </w:rPr>
        <w:t>application</w:t>
      </w:r>
      <w:r>
        <w:t xml:space="preserve"> (SPA) using HTML5, JavaScript, AJAX, and JSON with cloud-based backend (</w:t>
      </w:r>
      <w:r>
        <w:rPr>
          <w:b/>
        </w:rPr>
        <w:t>Kinvey</w:t>
      </w:r>
      <w:r>
        <w:t xml:space="preserve">). The application should store </w:t>
      </w:r>
      <w:r>
        <w:rPr>
          <w:b/>
        </w:rPr>
        <w:t>users</w:t>
      </w:r>
      <w:r>
        <w:t xml:space="preserve"> and </w:t>
      </w:r>
      <w:bookmarkStart w:id="0" w:name="_Hlk5900439"/>
      <w:r>
        <w:rPr>
          <w:b/>
        </w:rPr>
        <w:t>recipes</w:t>
      </w:r>
      <w:bookmarkEnd w:id="0"/>
      <w:r>
        <w:t xml:space="preserve">. </w:t>
      </w:r>
      <w:r>
        <w:rPr>
          <w:b/>
        </w:rPr>
        <w:t>Users</w:t>
      </w:r>
      <w:r>
        <w:t xml:space="preserve"> should be able to </w:t>
      </w:r>
      <w:r>
        <w:rPr>
          <w:b/>
        </w:rPr>
        <w:t>register</w:t>
      </w:r>
      <w:r>
        <w:t xml:space="preserve">, </w:t>
      </w:r>
      <w:r>
        <w:rPr>
          <w:b/>
        </w:rPr>
        <w:t>login</w:t>
      </w:r>
      <w:r>
        <w:t xml:space="preserve">, </w:t>
      </w:r>
      <w:r>
        <w:rPr>
          <w:b/>
        </w:rPr>
        <w:t>logout</w:t>
      </w:r>
      <w:r>
        <w:t xml:space="preserve"> and </w:t>
      </w:r>
      <w:r>
        <w:rPr>
          <w:b/>
        </w:rPr>
        <w:t>view all recipes</w:t>
      </w:r>
      <w:r>
        <w:t xml:space="preserve">. They should also be able to </w:t>
      </w:r>
      <w:r>
        <w:rPr>
          <w:b/>
        </w:rPr>
        <w:t>create</w:t>
      </w:r>
      <w:r>
        <w:t xml:space="preserve">, </w:t>
      </w:r>
      <w:r>
        <w:rPr>
          <w:b/>
        </w:rPr>
        <w:t>view</w:t>
      </w:r>
      <w:r>
        <w:t xml:space="preserve">, </w:t>
      </w:r>
      <w:r>
        <w:rPr>
          <w:b/>
        </w:rPr>
        <w:t>like</w:t>
      </w:r>
      <w:r>
        <w:t xml:space="preserve"> and </w:t>
      </w:r>
      <w:r>
        <w:rPr>
          <w:b/>
        </w:rPr>
        <w:t>archive</w:t>
      </w:r>
      <w:r>
        <w:t xml:space="preserve"> </w:t>
      </w:r>
      <w:r>
        <w:rPr>
          <w:b/>
        </w:rPr>
        <w:t>recipes,</w:t>
      </w:r>
      <w:r>
        <w:t xml:space="preserve"> depending on their </w:t>
      </w:r>
      <w:r>
        <w:rPr>
          <w:b/>
        </w:rPr>
        <w:t>authentication</w:t>
      </w:r>
      <w:r w:rsidRPr="00D3460E">
        <w:t>.</w:t>
      </w:r>
    </w:p>
    <w:p w14:paraId="0489F4B6" w14:textId="77777777" w:rsidR="00472DB1" w:rsidRDefault="006A7A3C">
      <w:pPr>
        <w:pStyle w:val="Heading2"/>
      </w:pPr>
      <w:r>
        <w:t>Create a Kinvey REST Services</w:t>
      </w:r>
    </w:p>
    <w:p w14:paraId="3B7D9E58" w14:textId="43CF6B89" w:rsidR="00472DB1" w:rsidRDefault="006A7A3C">
      <w:r>
        <w:t xml:space="preserve">Register at </w:t>
      </w:r>
      <w:r>
        <w:rPr>
          <w:b/>
        </w:rPr>
        <w:t xml:space="preserve">Kinvey.com </w:t>
      </w:r>
      <w:r>
        <w:t xml:space="preserve">and create </w:t>
      </w:r>
      <w:r w:rsidR="00D3460E">
        <w:t xml:space="preserve">an </w:t>
      </w:r>
      <w:r>
        <w:t>application to keep your data in the cloud.</w:t>
      </w:r>
    </w:p>
    <w:p w14:paraId="5D306099" w14:textId="2E8AF5B1" w:rsidR="00472DB1" w:rsidRDefault="006A7A3C">
      <w:r>
        <w:t xml:space="preserve">Create a collection called </w:t>
      </w:r>
      <w:r>
        <w:rPr>
          <w:b/>
        </w:rPr>
        <w:t xml:space="preserve">recipes. </w:t>
      </w:r>
      <w:r>
        <w:t xml:space="preserve">Each </w:t>
      </w:r>
      <w:r>
        <w:rPr>
          <w:b/>
        </w:rPr>
        <w:t>recipe</w:t>
      </w:r>
      <w:r>
        <w:t xml:space="preserve"> has a </w:t>
      </w:r>
      <w:r>
        <w:rPr>
          <w:b/>
        </w:rPr>
        <w:t>meal</w:t>
      </w:r>
      <w:r>
        <w:t xml:space="preserve">, </w:t>
      </w:r>
      <w:r>
        <w:rPr>
          <w:b/>
        </w:rPr>
        <w:t>ingredients</w:t>
      </w:r>
      <w:r>
        <w:t xml:space="preserve">, </w:t>
      </w:r>
      <w:r>
        <w:rPr>
          <w:b/>
        </w:rPr>
        <w:t>prepMethod</w:t>
      </w:r>
      <w:r>
        <w:t xml:space="preserve">, </w:t>
      </w:r>
      <w:r>
        <w:rPr>
          <w:b/>
        </w:rPr>
        <w:t xml:space="preserve">description, foodImageURL, category, categoryImageURL </w:t>
      </w:r>
      <w:r>
        <w:t xml:space="preserve">and </w:t>
      </w:r>
      <w:r>
        <w:rPr>
          <w:b/>
        </w:rPr>
        <w:t>like</w:t>
      </w:r>
      <w:r w:rsidR="00764678">
        <w:rPr>
          <w:b/>
        </w:rPr>
        <w:t>s</w:t>
      </w:r>
      <w:r>
        <w:rPr>
          <w:b/>
        </w:rPr>
        <w:t xml:space="preserve">Counter </w:t>
      </w:r>
      <w:r>
        <w:t>(starting from 0).</w:t>
      </w:r>
    </w:p>
    <w:p w14:paraId="23F6A420" w14:textId="77777777" w:rsidR="00472DB1" w:rsidRDefault="006A7A3C">
      <w:r>
        <w:rPr>
          <w:noProof/>
          <w:lang w:val="bg-BG" w:eastAsia="bg-BG"/>
        </w:rPr>
        <w:drawing>
          <wp:inline distT="0" distB="0" distL="0" distR="0" wp14:anchorId="55032E68" wp14:editId="76183F3E">
            <wp:extent cx="5972805" cy="1784351"/>
            <wp:effectExtent l="19050" t="19050" r="27945" b="25399"/>
            <wp:docPr id="1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7843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033199" w14:textId="03F7336B" w:rsidR="00472DB1" w:rsidRDefault="006A7A3C">
      <w:r>
        <w:t xml:space="preserve">In order to be able to keep track of the </w:t>
      </w:r>
      <w:r w:rsidR="00764678">
        <w:t xml:space="preserve">likes </w:t>
      </w:r>
      <w:r w:rsidR="00D3460E">
        <w:t>of</w:t>
      </w:r>
      <w:r w:rsidR="00764678">
        <w:t xml:space="preserve"> each</w:t>
      </w:r>
      <w:r>
        <w:t xml:space="preserve"> recipe, you need to give all users permission </w:t>
      </w:r>
      <w:r>
        <w:rPr>
          <w:b/>
        </w:rPr>
        <w:t>to edit this collection</w:t>
      </w:r>
      <w:r>
        <w:t xml:space="preserve">. So, go to the </w:t>
      </w:r>
      <w:r>
        <w:rPr>
          <w:b/>
        </w:rPr>
        <w:t>properties</w:t>
      </w:r>
      <w:r>
        <w:t xml:space="preserve"> of the collection.</w:t>
      </w:r>
    </w:p>
    <w:p w14:paraId="3D92897B" w14:textId="77777777" w:rsidR="00472DB1" w:rsidRDefault="006A7A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3F2A35" wp14:editId="6142F052">
            <wp:extent cx="4095067" cy="2826273"/>
            <wp:effectExtent l="19050" t="19050" r="19733" b="12177"/>
            <wp:docPr id="18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t="9093"/>
                    <a:stretch>
                      <a:fillRect/>
                    </a:stretch>
                  </pic:blipFill>
                  <pic:spPr>
                    <a:xfrm>
                      <a:off x="0" y="0"/>
                      <a:ext cx="4095067" cy="282627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B117CA" w14:textId="03044E61" w:rsidR="00472DB1" w:rsidRDefault="006A7A3C">
      <w:r>
        <w:t xml:space="preserve">Then go to the </w:t>
      </w:r>
      <w:r>
        <w:rPr>
          <w:b/>
        </w:rPr>
        <w:t>permissions</w:t>
      </w:r>
      <w:r>
        <w:t xml:space="preserve"> </w:t>
      </w:r>
      <w:r w:rsidR="00D3460E">
        <w:t xml:space="preserve">section </w:t>
      </w:r>
      <w:r>
        <w:t xml:space="preserve">and </w:t>
      </w:r>
      <w:r>
        <w:rPr>
          <w:b/>
        </w:rPr>
        <w:t>edit</w:t>
      </w:r>
      <w:r>
        <w:t xml:space="preserve"> them to look like this:</w:t>
      </w:r>
    </w:p>
    <w:p w14:paraId="59EA6DA2" w14:textId="77777777" w:rsidR="00472DB1" w:rsidRDefault="006A7A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00A550D" wp14:editId="076DB6B5">
            <wp:extent cx="5972805" cy="1396361"/>
            <wp:effectExtent l="19050" t="19050" r="27945" b="13339"/>
            <wp:docPr id="1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39636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7CC41C" w14:textId="77777777" w:rsidR="00472DB1" w:rsidRDefault="00472DB1">
      <w:pPr>
        <w:jc w:val="center"/>
      </w:pPr>
    </w:p>
    <w:p w14:paraId="7A7C1AFE" w14:textId="77777777" w:rsidR="00472DB1" w:rsidRDefault="006A7A3C">
      <w:pPr>
        <w:pStyle w:val="Heading2"/>
      </w:pPr>
      <w:r>
        <w:t>Test the Kinvey REST Services</w:t>
      </w:r>
    </w:p>
    <w:p w14:paraId="062484A7" w14:textId="77777777" w:rsidR="00472DB1" w:rsidRDefault="006A7A3C">
      <w:r>
        <w:t xml:space="preserve">Using </w:t>
      </w:r>
      <w:r>
        <w:rPr>
          <w:b/>
        </w:rPr>
        <w:t xml:space="preserve">Postman </w:t>
      </w:r>
      <w:r>
        <w:t xml:space="preserve">or other HTTP client tool (you can use Kinvey's built-in </w:t>
      </w:r>
      <w:r>
        <w:rPr>
          <w:b/>
        </w:rPr>
        <w:t>API Console</w:t>
      </w:r>
      <w:r>
        <w:t>), test the REST service end points:</w:t>
      </w:r>
    </w:p>
    <w:p w14:paraId="4201B03E" w14:textId="77777777" w:rsidR="00472DB1" w:rsidRDefault="006A7A3C">
      <w:pPr>
        <w:pStyle w:val="Heading3"/>
      </w:pPr>
      <w:r>
        <w:lastRenderedPageBreak/>
        <w:t>User Registration (Sign Up)</w:t>
      </w:r>
    </w:p>
    <w:p w14:paraId="55D30F7E" w14:textId="77777777" w:rsidR="00472DB1" w:rsidRDefault="006A7A3C">
      <w:r>
        <w:t xml:space="preserve">Every user should have </w:t>
      </w:r>
      <w:r>
        <w:rPr>
          <w:b/>
        </w:rPr>
        <w:t>username</w:t>
      </w:r>
      <w:r>
        <w:t xml:space="preserve">, </w:t>
      </w:r>
      <w:r>
        <w:rPr>
          <w:b/>
        </w:rPr>
        <w:t>password</w:t>
      </w:r>
      <w:r>
        <w:t xml:space="preserve">, </w:t>
      </w:r>
      <w:r>
        <w:rPr>
          <w:b/>
        </w:rPr>
        <w:t>firstName</w:t>
      </w:r>
      <w:r>
        <w:t xml:space="preserve"> and </w:t>
      </w:r>
      <w:r>
        <w:rPr>
          <w:b/>
        </w:rPr>
        <w:t>lastName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1"/>
        <w:gridCol w:w="7419"/>
      </w:tblGrid>
      <w:tr w:rsidR="00472DB1" w14:paraId="111A5001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D062DDE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0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</w:t>
              </w:r>
            </w:hyperlink>
          </w:p>
        </w:tc>
      </w:tr>
      <w:tr w:rsidR="00472DB1" w14:paraId="7E07CB49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97BEC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222AAA3" w14:textId="77777777" w:rsidR="00472DB1" w:rsidRDefault="006A7A3C">
            <w:pPr>
              <w:pStyle w:val="Code"/>
              <w:spacing w:line="240" w:lineRule="auto"/>
            </w:pPr>
            <w:r>
              <w:t>Authorization: Basic base64(app_id:app_secret)</w:t>
            </w:r>
          </w:p>
          <w:p w14:paraId="66F91E2E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1A660EBC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C0EA4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8B7B221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A39730E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"testuser",</w:t>
            </w:r>
          </w:p>
          <w:p w14:paraId="78FFBC7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"testuserpass890",</w:t>
            </w:r>
          </w:p>
          <w:p w14:paraId="05EE4660" w14:textId="77777777" w:rsidR="00472DB1" w:rsidRDefault="006A7A3C">
            <w:pPr>
              <w:pStyle w:val="Code"/>
              <w:spacing w:line="240" w:lineRule="auto"/>
            </w:pPr>
            <w:r>
              <w:t xml:space="preserve">  "firstName": "Peter",</w:t>
            </w:r>
          </w:p>
          <w:p w14:paraId="210E913E" w14:textId="77777777" w:rsidR="00472DB1" w:rsidRDefault="006A7A3C">
            <w:pPr>
              <w:pStyle w:val="Code"/>
              <w:spacing w:line="240" w:lineRule="auto"/>
            </w:pPr>
            <w:r>
              <w:t xml:space="preserve">  "lastName": "Peshov"</w:t>
            </w:r>
          </w:p>
          <w:p w14:paraId="46E6AC1F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49CE0E1C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850043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10BF45A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201 Created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DF883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E7A2F9A" w14:textId="77777777" w:rsidR="00472DB1" w:rsidRDefault="006A7A3C">
            <w:pPr>
              <w:pStyle w:val="Code"/>
              <w:spacing w:line="240" w:lineRule="auto"/>
            </w:pPr>
            <w:r>
              <w:t xml:space="preserve">    "_id": "59930c78a743e20c7d3fca77",</w:t>
            </w:r>
          </w:p>
          <w:p w14:paraId="1080FD91" w14:textId="77777777" w:rsidR="00472DB1" w:rsidRDefault="006A7A3C">
            <w:pPr>
              <w:pStyle w:val="Code"/>
              <w:spacing w:line="240" w:lineRule="auto"/>
            </w:pPr>
            <w:r>
              <w:t xml:space="preserve">    "username": "testuser",</w:t>
            </w:r>
          </w:p>
          <w:p w14:paraId="3F8C5641" w14:textId="77777777" w:rsidR="00472DB1" w:rsidRDefault="006A7A3C">
            <w:pPr>
              <w:pStyle w:val="Code"/>
              <w:spacing w:line="240" w:lineRule="auto"/>
            </w:pPr>
            <w:r>
              <w:t xml:space="preserve">    "password": "testuserpass890",</w:t>
            </w:r>
          </w:p>
          <w:p w14:paraId="05D5C665" w14:textId="77777777" w:rsidR="00472DB1" w:rsidRDefault="006A7A3C">
            <w:pPr>
              <w:pStyle w:val="Code"/>
              <w:spacing w:line="240" w:lineRule="auto"/>
            </w:pPr>
            <w:r>
              <w:t xml:space="preserve">    "firstName": "Peter",</w:t>
            </w:r>
          </w:p>
          <w:p w14:paraId="7528CECE" w14:textId="77777777" w:rsidR="00472DB1" w:rsidRDefault="006A7A3C">
            <w:pPr>
              <w:pStyle w:val="Code"/>
              <w:spacing w:line="240" w:lineRule="auto"/>
            </w:pPr>
            <w:r>
              <w:t xml:space="preserve">    "lastName": "Peshov"</w:t>
            </w:r>
          </w:p>
          <w:p w14:paraId="3992A4E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00AC1EB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10025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7DA1393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409 Conflict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D1C4188" w14:textId="77777777" w:rsidR="00472DB1" w:rsidRDefault="006A7A3C">
            <w:pPr>
              <w:pStyle w:val="Code"/>
              <w:spacing w:line="240" w:lineRule="auto"/>
            </w:pPr>
            <w:r>
              <w:t>{ "error": "UserAlreadyExists", "description": "This username is already taken. Please retry your request with a different username",  "debug": "" }</w:t>
            </w:r>
          </w:p>
        </w:tc>
      </w:tr>
      <w:tr w:rsidR="00472DB1" w14:paraId="0E557F2D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7BE211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440895E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6C5069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00FC8937" w14:textId="77777777" w:rsidR="00472DB1" w:rsidRDefault="006A7A3C">
      <w:r>
        <w:rPr>
          <w:u w:val="single"/>
        </w:rPr>
        <w:t>The request needs "</w:t>
      </w:r>
      <w:r>
        <w:rPr>
          <w:b/>
          <w:u w:val="single"/>
        </w:rPr>
        <w:t>Basic</w:t>
      </w:r>
      <w:r>
        <w:rPr>
          <w:u w:val="single"/>
        </w:rPr>
        <w:t xml:space="preserve">" </w:t>
      </w:r>
      <w:r>
        <w:rPr>
          <w:b/>
          <w:u w:val="single"/>
        </w:rPr>
        <w:t xml:space="preserve">authentication. </w:t>
      </w:r>
      <w:r>
        <w:rPr>
          <w:u w:val="single"/>
        </w:rPr>
        <w:t xml:space="preserve">Use the Kinvey </w:t>
      </w:r>
      <w:r>
        <w:rPr>
          <w:b/>
          <w:u w:val="single"/>
        </w:rPr>
        <w:t>App Key</w:t>
      </w:r>
      <w:r>
        <w:rPr>
          <w:u w:val="single"/>
        </w:rPr>
        <w:t xml:space="preserve"> and </w:t>
      </w:r>
      <w:r>
        <w:rPr>
          <w:b/>
          <w:u w:val="single"/>
        </w:rPr>
        <w:t xml:space="preserve">App Secret </w:t>
      </w:r>
      <w:r>
        <w:rPr>
          <w:u w:val="single"/>
        </w:rPr>
        <w:t>as credentials.</w:t>
      </w:r>
    </w:p>
    <w:p w14:paraId="7328A85E" w14:textId="77777777" w:rsidR="00472DB1" w:rsidRDefault="006A7A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706EF36" wp14:editId="0013999A">
            <wp:extent cx="3697056" cy="2673175"/>
            <wp:effectExtent l="19050" t="19050" r="17694" b="12875"/>
            <wp:docPr id="20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10494"/>
                    <a:stretch>
                      <a:fillRect/>
                    </a:stretch>
                  </pic:blipFill>
                  <pic:spPr>
                    <a:xfrm>
                      <a:off x="0" y="0"/>
                      <a:ext cx="3697056" cy="2673175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D0107D" w14:textId="77777777" w:rsidR="00472DB1" w:rsidRDefault="006A7A3C">
      <w:pPr>
        <w:pStyle w:val="Heading3"/>
      </w:pPr>
      <w:r>
        <w:t>User Login (Sign In)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8"/>
        <w:gridCol w:w="7412"/>
      </w:tblGrid>
      <w:tr w:rsidR="00472DB1" w14:paraId="58A2F9EC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E1577D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2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/login</w:t>
              </w:r>
            </w:hyperlink>
          </w:p>
        </w:tc>
      </w:tr>
      <w:tr w:rsidR="00472DB1" w14:paraId="48BA394B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5AC0E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7A65207" w14:textId="77777777" w:rsidR="00472DB1" w:rsidRDefault="006A7A3C">
            <w:pPr>
              <w:pStyle w:val="Code"/>
              <w:spacing w:line="240" w:lineRule="auto"/>
            </w:pPr>
            <w:r>
              <w:t>Authorization: Basic base64(app_id:app_secret)</w:t>
            </w:r>
          </w:p>
          <w:p w14:paraId="22A5ABBD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082A0237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B34BE9A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Request body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180D0F2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65DC93D3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"testuser",</w:t>
            </w:r>
          </w:p>
          <w:p w14:paraId="5A20038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</w:t>
            </w:r>
          </w:p>
          <w:p w14:paraId="1934583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CB08A25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EA3BA97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A3A1F0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2C61AA7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4F945EC" w14:textId="77777777" w:rsidR="00472DB1" w:rsidRDefault="006A7A3C">
            <w:pPr>
              <w:pStyle w:val="Code"/>
              <w:spacing w:line="240" w:lineRule="auto"/>
            </w:pPr>
            <w:r>
              <w:t xml:space="preserve">  "_id": "59930c78a743e20c7d3fca77",</w:t>
            </w:r>
          </w:p>
          <w:p w14:paraId="09FC2CA1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"testuser"</w:t>
            </w:r>
          </w:p>
          <w:p w14:paraId="2A48D150" w14:textId="77777777" w:rsidR="00472DB1" w:rsidRDefault="006A7A3C">
            <w:pPr>
              <w:pStyle w:val="Code"/>
              <w:spacing w:line="240" w:lineRule="auto"/>
            </w:pPr>
            <w:r>
              <w:t xml:space="preserve">  "_kmd": {</w:t>
            </w:r>
          </w:p>
          <w:p w14:paraId="4692C613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t xml:space="preserve">    </w:t>
            </w:r>
            <w:r w:rsidRPr="00D3460E">
              <w:rPr>
                <w:lang w:val="de-DE"/>
              </w:rPr>
              <w:t>"authtoken":"8e6471bc-3712-4cfb-b92e-50e62a0c80….Duj5fHdM /7XHIe6KdY="</w:t>
            </w:r>
          </w:p>
          <w:p w14:paraId="07C5A2D8" w14:textId="77777777" w:rsidR="00472DB1" w:rsidRDefault="006A7A3C">
            <w:pPr>
              <w:pStyle w:val="Code"/>
              <w:spacing w:line="240" w:lineRule="auto"/>
            </w:pPr>
            <w:r w:rsidRPr="00D3460E">
              <w:rPr>
                <w:lang w:val="de-DE"/>
              </w:rPr>
              <w:t xml:space="preserve">    </w:t>
            </w:r>
            <w:r>
              <w:t>…</w:t>
            </w:r>
          </w:p>
          <w:p w14:paraId="4404E713" w14:textId="77777777" w:rsidR="00472DB1" w:rsidRDefault="006A7A3C">
            <w:pPr>
              <w:pStyle w:val="Code"/>
              <w:spacing w:line="240" w:lineRule="auto"/>
            </w:pPr>
            <w:r>
              <w:t xml:space="preserve">  },</w:t>
            </w:r>
          </w:p>
          <w:p w14:paraId="0B219CFF" w14:textId="77777777" w:rsidR="00472DB1" w:rsidRDefault="006A7A3C">
            <w:pPr>
              <w:pStyle w:val="Code"/>
              <w:spacing w:line="240" w:lineRule="auto"/>
            </w:pPr>
            <w:r>
              <w:t xml:space="preserve">  …</w:t>
            </w:r>
          </w:p>
          <w:p w14:paraId="239094F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BB92209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BB09E4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61B51F4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7DA894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085B9F3F" w14:textId="77777777" w:rsidR="00472DB1" w:rsidRDefault="006A7A3C">
      <w:pPr>
        <w:spacing w:before="120" w:line="240" w:lineRule="auto"/>
        <w:jc w:val="both"/>
      </w:pPr>
      <w:r>
        <w:rPr>
          <w:u w:val="single"/>
        </w:rPr>
        <w:t>Successful login returns an "</w:t>
      </w:r>
      <w:r>
        <w:rPr>
          <w:b/>
          <w:u w:val="single"/>
        </w:rPr>
        <w:t>authtoken</w:t>
      </w:r>
      <w:r>
        <w:rPr>
          <w:u w:val="single"/>
        </w:rPr>
        <w:t>" which is later used to authenticate the CRUD operations.</w:t>
      </w:r>
    </w:p>
    <w:p w14:paraId="3DF8DD9F" w14:textId="77777777" w:rsidR="00472DB1" w:rsidRDefault="006A7A3C">
      <w:pPr>
        <w:pStyle w:val="Heading3"/>
      </w:pPr>
      <w:r>
        <w:t>User Logout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9"/>
        <w:gridCol w:w="7361"/>
      </w:tblGrid>
      <w:tr w:rsidR="00472DB1" w14:paraId="30B3181C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5AFD46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3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/_logout</w:t>
              </w:r>
            </w:hyperlink>
            <w:r>
              <w:t xml:space="preserve"> </w:t>
            </w:r>
          </w:p>
        </w:tc>
      </w:tr>
      <w:tr w:rsidR="00472DB1" w14:paraId="20FA7844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1B0AE0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2123EA7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</w:tc>
      </w:tr>
      <w:tr w:rsidR="00472DB1" w14:paraId="3027AF49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3E49C4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344B0B08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204 No Content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DF30C32" w14:textId="77777777" w:rsidR="00472DB1" w:rsidRDefault="00472DB1">
            <w:pPr>
              <w:spacing w:line="240" w:lineRule="auto"/>
              <w:jc w:val="both"/>
              <w:rPr>
                <w:bCs/>
              </w:rPr>
            </w:pPr>
          </w:p>
        </w:tc>
      </w:tr>
      <w:tr w:rsidR="00472DB1" w14:paraId="613B6A02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D7C442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23508F8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9FCAFE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3F5EB29B" w14:textId="77AF125C" w:rsidR="00472DB1" w:rsidRDefault="006A7A3C">
      <w:pPr>
        <w:pStyle w:val="Heading3"/>
      </w:pPr>
      <w:r>
        <w:t xml:space="preserve">List </w:t>
      </w:r>
      <w:r w:rsidR="00FF3AE8">
        <w:t>A</w:t>
      </w:r>
      <w:r>
        <w:t>ll Recipes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13"/>
        <w:gridCol w:w="7447"/>
      </w:tblGrid>
      <w:tr w:rsidR="00472DB1" w14:paraId="4BA46112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EF6C30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GET</w:t>
            </w:r>
            <w:r>
              <w:rPr>
                <w:bCs/>
              </w:rPr>
              <w:t xml:space="preserve"> </w:t>
            </w:r>
            <w:hyperlink r:id="rId14" w:history="1">
              <w:r>
                <w:rPr>
                  <w:rStyle w:val="Hyperlink"/>
                </w:rPr>
                <w:t>https://baas.kinvey.com/appdata/app_id/recipes</w:t>
              </w:r>
            </w:hyperlink>
          </w:p>
        </w:tc>
      </w:tr>
      <w:tr w:rsidR="00472DB1" w14:paraId="54DD84C8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2CC9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D3EFF85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</w:tc>
      </w:tr>
      <w:tr w:rsidR="00472DB1" w14:paraId="0DB59602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13BC2F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CB3ADE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22B8BB" w14:textId="77777777" w:rsidR="00472DB1" w:rsidRDefault="006A7A3C">
            <w:pPr>
              <w:pStyle w:val="Code"/>
              <w:spacing w:line="240" w:lineRule="auto"/>
            </w:pPr>
            <w:r>
              <w:t>[{</w:t>
            </w:r>
          </w:p>
          <w:p w14:paraId="13159AB4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3EDCAAC8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'Saltl', ...]",</w:t>
            </w:r>
          </w:p>
          <w:p w14:paraId="329087C2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6DB4F3CB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51F9962D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6F0317AF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4B07E85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1F2AE86" w14:textId="77777777" w:rsidR="00472DB1" w:rsidRDefault="006A7A3C">
            <w:pPr>
              <w:pStyle w:val="Code"/>
              <w:spacing w:line="240" w:lineRule="auto"/>
            </w:pPr>
            <w:r>
              <w:t xml:space="preserve">  "likesCounter": "0"</w:t>
            </w:r>
          </w:p>
          <w:p w14:paraId="361E2E56" w14:textId="77777777" w:rsidR="00472DB1" w:rsidRDefault="006A7A3C">
            <w:pPr>
              <w:pStyle w:val="Code"/>
              <w:spacing w:line="240" w:lineRule="auto"/>
            </w:pPr>
            <w:r>
              <w:t xml:space="preserve">   "_acl":</w:t>
            </w:r>
          </w:p>
          <w:p w14:paraId="3EE4630C" w14:textId="77777777" w:rsidR="00472DB1" w:rsidRDefault="006A7A3C">
            <w:pPr>
              <w:pStyle w:val="Code"/>
              <w:spacing w:line="240" w:lineRule="auto"/>
            </w:pPr>
            <w:r>
              <w:t xml:space="preserve">   {</w:t>
            </w:r>
          </w:p>
          <w:p w14:paraId="5AB899FA" w14:textId="77777777" w:rsidR="00472DB1" w:rsidRDefault="006A7A3C">
            <w:pPr>
              <w:pStyle w:val="Code"/>
              <w:spacing w:line="240" w:lineRule="auto"/>
            </w:pPr>
            <w:r>
              <w:t xml:space="preserve">      "creator":"5bfd4674682ae23931b4f91c"</w:t>
            </w:r>
          </w:p>
          <w:p w14:paraId="76F7E4C2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lastRenderedPageBreak/>
              <w:t xml:space="preserve">   </w:t>
            </w:r>
            <w:r w:rsidRPr="00D3460E">
              <w:rPr>
                <w:lang w:val="de-DE"/>
              </w:rPr>
              <w:t>},</w:t>
            </w:r>
          </w:p>
          <w:p w14:paraId="1F0FD79F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"_kmd":</w:t>
            </w:r>
          </w:p>
          <w:p w14:paraId="3DCFAD07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{</w:t>
            </w:r>
          </w:p>
          <w:p w14:paraId="632DBD35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   "lmt":"2018-11-28T15:25:24.521Z",</w:t>
            </w:r>
          </w:p>
          <w:p w14:paraId="6CC08805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   "ect":"2018-11-28T14:55:00.958Z"</w:t>
            </w:r>
          </w:p>
          <w:p w14:paraId="312F2BFE" w14:textId="77777777" w:rsidR="00472DB1" w:rsidRDefault="006A7A3C">
            <w:pPr>
              <w:pStyle w:val="Code"/>
              <w:spacing w:line="240" w:lineRule="auto"/>
            </w:pPr>
            <w:r w:rsidRPr="00D3460E">
              <w:rPr>
                <w:lang w:val="de-DE"/>
              </w:rPr>
              <w:t xml:space="preserve">   </w:t>
            </w:r>
            <w:r>
              <w:t>}</w:t>
            </w:r>
          </w:p>
          <w:p w14:paraId="79B772A1" w14:textId="77777777" w:rsidR="00472DB1" w:rsidRDefault="006A7A3C">
            <w:pPr>
              <w:pStyle w:val="Code"/>
              <w:spacing w:line="240" w:lineRule="auto"/>
            </w:pPr>
            <w:r>
              <w:t>}, …]</w:t>
            </w:r>
          </w:p>
        </w:tc>
      </w:tr>
      <w:tr w:rsidR="00472DB1" w14:paraId="126F6954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A4886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1B60541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9865B74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473C40AB" w14:textId="77777777" w:rsidR="00472DB1" w:rsidRDefault="006A7A3C">
      <w:pPr>
        <w:pStyle w:val="Heading3"/>
      </w:pPr>
      <w:r>
        <w:t>Create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8"/>
        <w:gridCol w:w="7422"/>
      </w:tblGrid>
      <w:tr w:rsidR="00472DB1" w14:paraId="55B03B0F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D89AC9F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5" w:history="1">
              <w:r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/recipes</w:t>
              </w:r>
            </w:hyperlink>
          </w:p>
        </w:tc>
      </w:tr>
      <w:tr w:rsidR="00472DB1" w14:paraId="6E874066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D68C7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D84951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  <w:p w14:paraId="25815AD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4F8A9832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5BE75C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6B91C5A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6815FFF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2C4C6F10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0B4D7FD9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372E62CD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09912A71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2115EDF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157106B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41DC417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</w:t>
            </w:r>
          </w:p>
          <w:p w14:paraId="64F8A3C9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  <w:p w14:paraId="31B03268" w14:textId="77777777" w:rsidR="00472DB1" w:rsidRDefault="00472DB1">
            <w:pPr>
              <w:pStyle w:val="Code"/>
              <w:spacing w:line="240" w:lineRule="auto"/>
            </w:pPr>
          </w:p>
        </w:tc>
      </w:tr>
      <w:tr w:rsidR="00472DB1" w14:paraId="62867D7C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D9CE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2678B1C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201 Created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497FD9" w14:textId="77777777" w:rsidR="00472DB1" w:rsidRDefault="00472DB1">
            <w:pPr>
              <w:pStyle w:val="Code"/>
              <w:spacing w:line="240" w:lineRule="auto"/>
            </w:pPr>
          </w:p>
          <w:p w14:paraId="41BAB67F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32F7F9FC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6E3DF5D6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5A0D02E9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40357B56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5EC97226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712D08D3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7B86B81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29012096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"0",</w:t>
            </w:r>
          </w:p>
          <w:p w14:paraId="2B4BE379" w14:textId="77777777" w:rsidR="00472DB1" w:rsidRDefault="006A7A3C">
            <w:pPr>
              <w:pStyle w:val="Code"/>
              <w:spacing w:line="240" w:lineRule="auto"/>
            </w:pPr>
            <w:r>
              <w:t xml:space="preserve">    "_acl": {</w:t>
            </w:r>
          </w:p>
          <w:p w14:paraId="19626FA7" w14:textId="77777777" w:rsidR="00472DB1" w:rsidRDefault="006A7A3C">
            <w:pPr>
              <w:pStyle w:val="Code"/>
              <w:spacing w:line="240" w:lineRule="auto"/>
            </w:pPr>
            <w:r>
              <w:t xml:space="preserve">        "creator": "5bfd4674682ae23931b4f91c"</w:t>
            </w:r>
          </w:p>
          <w:p w14:paraId="70621336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t xml:space="preserve">    </w:t>
            </w:r>
            <w:r w:rsidRPr="00D3460E">
              <w:rPr>
                <w:lang w:val="de-DE"/>
              </w:rPr>
              <w:t>},</w:t>
            </w:r>
          </w:p>
          <w:p w14:paraId="7D87EBA2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"_kmd": {</w:t>
            </w:r>
          </w:p>
          <w:p w14:paraId="6267B124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    "lmt": "2018-11-28T15:39:58.801Z",</w:t>
            </w:r>
          </w:p>
          <w:p w14:paraId="3F03A5B1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    "ect": "2018-11-28T15:39:58.801Z"</w:t>
            </w:r>
          </w:p>
          <w:p w14:paraId="09F85B8F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 w:rsidRPr="00D3460E">
              <w:rPr>
                <w:bCs/>
                <w:lang w:val="de-DE"/>
              </w:rPr>
              <w:t xml:space="preserve">    </w:t>
            </w:r>
            <w:r>
              <w:rPr>
                <w:bCs/>
              </w:rPr>
              <w:t>},</w:t>
            </w:r>
          </w:p>
          <w:p w14:paraId="17DD31C7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    "_id": "5bfeb6ce682ae23931bf7d26"</w:t>
            </w:r>
          </w:p>
          <w:p w14:paraId="1BCB54F2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lastRenderedPageBreak/>
              <w:t>}</w:t>
            </w:r>
          </w:p>
        </w:tc>
      </w:tr>
      <w:tr w:rsidR="00472DB1" w14:paraId="63DBD5AB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C88F961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0DD3D75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88A3C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03A0F1F8" w14:textId="77777777" w:rsidR="00472DB1" w:rsidRDefault="00472DB1"/>
    <w:p w14:paraId="506F5956" w14:textId="77777777" w:rsidR="00472DB1" w:rsidRDefault="00472DB1"/>
    <w:p w14:paraId="5AC31274" w14:textId="77777777" w:rsidR="00472DB1" w:rsidRDefault="006A7A3C">
      <w:pPr>
        <w:pStyle w:val="Heading3"/>
      </w:pPr>
      <w:r>
        <w:t>Delete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49"/>
        <w:gridCol w:w="7311"/>
      </w:tblGrid>
      <w:tr w:rsidR="00472DB1" w14:paraId="2B6251D1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A7E0A8" w14:textId="77777777" w:rsidR="00472DB1" w:rsidRDefault="006A7A3C">
            <w:pPr>
              <w:spacing w:after="0" w:line="240" w:lineRule="auto"/>
              <w:jc w:val="both"/>
            </w:pPr>
            <w:r>
              <w:rPr>
                <w:b/>
                <w:bCs/>
              </w:rPr>
              <w:t>DELETE</w:t>
            </w:r>
            <w:r>
              <w:rPr>
                <w:bCs/>
              </w:rPr>
              <w:t xml:space="preserve"> </w:t>
            </w:r>
            <w:hyperlink r:id="rId16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  <w:r>
              <w:rPr>
                <w:b/>
                <w:bCs/>
                <w:i/>
              </w:rPr>
              <w:t xml:space="preserve"> </w:t>
            </w:r>
          </w:p>
        </w:tc>
      </w:tr>
      <w:tr w:rsidR="00472DB1" w14:paraId="2E806CFB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5E98F05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C20B9B1" w14:textId="77777777" w:rsidR="00472DB1" w:rsidRDefault="006A7A3C">
            <w:pPr>
              <w:spacing w:after="0"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</w:tc>
      </w:tr>
      <w:tr w:rsidR="00472DB1" w14:paraId="27D085F9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E19D1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5384BE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818589E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90C9F4F" w14:textId="77777777" w:rsidR="00472DB1" w:rsidRDefault="006A7A3C">
            <w:pPr>
              <w:pStyle w:val="Code"/>
              <w:spacing w:line="240" w:lineRule="auto"/>
            </w:pPr>
            <w:r>
              <w:t xml:space="preserve">  "count": 1</w:t>
            </w:r>
          </w:p>
          <w:p w14:paraId="4448617B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2CF4750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5B07694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5DC1CC6D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404 Not Found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ECC686E" w14:textId="77777777" w:rsidR="00472DB1" w:rsidRDefault="006A7A3C">
            <w:pPr>
              <w:pStyle w:val="Code"/>
              <w:spacing w:line="240" w:lineRule="auto"/>
            </w:pPr>
            <w:r>
              <w:t>{ "error": "EntityNotFound", "description": "This entity not found in the collection", "debug": "" }</w:t>
            </w:r>
          </w:p>
        </w:tc>
      </w:tr>
      <w:tr w:rsidR="00472DB1" w14:paraId="23E780B1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4EF8B9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04CA532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0E3F2D3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0340B955" w14:textId="6ADC75D0" w:rsidR="00472DB1" w:rsidRDefault="0026580C" w:rsidP="0026580C">
      <w:pPr>
        <w:pStyle w:val="Heading3"/>
      </w:pPr>
      <w:r>
        <w:t>Edit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6"/>
        <w:gridCol w:w="7384"/>
      </w:tblGrid>
      <w:tr w:rsidR="0026580C" w14:paraId="48C73B02" w14:textId="77777777" w:rsidTr="00A42274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9DB21F" w14:textId="77777777" w:rsidR="0026580C" w:rsidRDefault="0026580C" w:rsidP="00A42274">
            <w:pPr>
              <w:spacing w:line="240" w:lineRule="auto"/>
              <w:jc w:val="both"/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hyperlink r:id="rId17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</w:p>
        </w:tc>
      </w:tr>
      <w:tr w:rsidR="0026580C" w14:paraId="03780486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E2F9D5C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3B49FE6" w14:textId="77777777" w:rsidR="0026580C" w:rsidRDefault="0026580C" w:rsidP="00A42274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  <w:p w14:paraId="63670D59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26580C" w14:paraId="2ABA5DD4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E523F74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4591684" w14:textId="77777777" w:rsidR="0026580C" w:rsidRDefault="0026580C" w:rsidP="00A42274">
            <w:pPr>
              <w:pStyle w:val="Code"/>
              <w:spacing w:line="240" w:lineRule="auto"/>
            </w:pPr>
            <w:r>
              <w:t>{</w:t>
            </w:r>
          </w:p>
          <w:p w14:paraId="08C1837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02DD714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0450879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206E85ED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4B1485F1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6D6349A0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150C63D5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175E9AA7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35FBBF5" w14:textId="77777777" w:rsidR="0026580C" w:rsidRDefault="0026580C" w:rsidP="00A42274">
            <w:pPr>
              <w:pStyle w:val="Code"/>
              <w:spacing w:line="240" w:lineRule="auto"/>
            </w:pPr>
            <w:r>
              <w:rPr>
                <w:lang w:val="de-DE"/>
              </w:rPr>
              <w:t>}</w:t>
            </w:r>
          </w:p>
        </w:tc>
      </w:tr>
      <w:tr w:rsidR="0026580C" w14:paraId="2BD8032D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AAE4DDB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1BED9B1C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5643EC4" w14:textId="77777777" w:rsidR="0026580C" w:rsidRDefault="0026580C" w:rsidP="00A42274">
            <w:pPr>
              <w:pStyle w:val="Code"/>
              <w:spacing w:line="240" w:lineRule="auto"/>
            </w:pPr>
            <w:r>
              <w:t>{</w:t>
            </w:r>
          </w:p>
          <w:p w14:paraId="71C8A484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"_id": "59931398996ab5127d2a84d1",</w:t>
            </w:r>
          </w:p>
          <w:p w14:paraId="395C4873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24543E3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4EE3A70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0E8BE30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2792614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35ABE9A5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1F2F1F8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DD96DE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495A64C0" w14:textId="77777777" w:rsidR="0026580C" w:rsidRDefault="0026580C" w:rsidP="00A42274">
            <w:pPr>
              <w:pStyle w:val="Code"/>
              <w:spacing w:line="240" w:lineRule="auto"/>
            </w:pPr>
            <w:r>
              <w:rPr>
                <w:bCs/>
                <w:lang w:val="de-DE"/>
              </w:rPr>
              <w:lastRenderedPageBreak/>
              <w:t>}</w:t>
            </w:r>
          </w:p>
        </w:tc>
      </w:tr>
      <w:tr w:rsidR="0026580C" w14:paraId="17B2EABB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FE9EA1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7B1852B0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F291FB9" w14:textId="77777777" w:rsidR="0026580C" w:rsidRDefault="0026580C" w:rsidP="00A42274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26A0A9C5" w14:textId="77777777" w:rsidR="0026580C" w:rsidRPr="0026580C" w:rsidRDefault="0026580C" w:rsidP="0026580C"/>
    <w:p w14:paraId="42C2D9F1" w14:textId="77777777" w:rsidR="0026580C" w:rsidRDefault="0026580C"/>
    <w:p w14:paraId="651299BD" w14:textId="77777777" w:rsidR="00472DB1" w:rsidRDefault="006A7A3C">
      <w:pPr>
        <w:pStyle w:val="Heading3"/>
      </w:pPr>
      <w:r>
        <w:t>Like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6"/>
        <w:gridCol w:w="7384"/>
      </w:tblGrid>
      <w:tr w:rsidR="00472DB1" w14:paraId="56CF8A46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A0D9C8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hyperlink r:id="rId18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</w:p>
        </w:tc>
      </w:tr>
      <w:tr w:rsidR="00472DB1" w14:paraId="0A9AEC59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2F8773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103813B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  <w:p w14:paraId="3E818A1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2061362F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9C5F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DC279D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0E8832F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02FD710D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4FE6C46E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630A9F74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299420C6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32BA1A8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8989BA4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019799F4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FF9E209" w14:textId="77777777" w:rsidR="00472DB1" w:rsidRDefault="006A7A3C">
            <w:pPr>
              <w:pStyle w:val="Code"/>
              <w:spacing w:line="240" w:lineRule="auto"/>
            </w:pPr>
            <w:r>
              <w:rPr>
                <w:lang w:val="de-DE"/>
              </w:rPr>
              <w:t>}</w:t>
            </w:r>
          </w:p>
        </w:tc>
      </w:tr>
      <w:tr w:rsidR="00472DB1" w14:paraId="1CEAF495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C686FE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9A6D7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663D5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54C9EB4" w14:textId="77777777" w:rsidR="00472DB1" w:rsidRDefault="006A7A3C">
            <w:pPr>
              <w:pStyle w:val="Code"/>
              <w:spacing w:line="240" w:lineRule="auto"/>
            </w:pPr>
            <w:r>
              <w:t xml:space="preserve">   "_id": "59931398996ab5127d2a84d1",</w:t>
            </w:r>
          </w:p>
          <w:p w14:paraId="777146A4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4FAFE6F5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2A3C15B4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5E1965EB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0F67C5CF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1B1C5D15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A2BC207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BBF4063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315F87F" w14:textId="77777777" w:rsidR="00472DB1" w:rsidRDefault="006A7A3C">
            <w:pPr>
              <w:pStyle w:val="Code"/>
              <w:spacing w:line="240" w:lineRule="auto"/>
            </w:pPr>
            <w:r>
              <w:rPr>
                <w:bCs/>
                <w:lang w:val="de-DE"/>
              </w:rPr>
              <w:t>}</w:t>
            </w:r>
          </w:p>
        </w:tc>
      </w:tr>
      <w:tr w:rsidR="00472DB1" w14:paraId="15C4471B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B5C6C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64989C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DA6DEF5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25E89214" w14:textId="77777777" w:rsidR="00472DB1" w:rsidRDefault="00472DB1"/>
    <w:p w14:paraId="6638D6BD" w14:textId="77777777" w:rsidR="00472DB1" w:rsidRDefault="006A7A3C">
      <w:pPr>
        <w:pStyle w:val="Heading2"/>
      </w:pPr>
      <w:r>
        <w:t>CookUni - HTML and CSS</w:t>
      </w:r>
    </w:p>
    <w:p w14:paraId="2D9309D2" w14:textId="77777777" w:rsidR="00472DB1" w:rsidRDefault="006A7A3C">
      <w:r>
        <w:t xml:space="preserve">You are given the Web design of the application as 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files.</w:t>
      </w:r>
    </w:p>
    <w:p w14:paraId="7CEC8C1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Initially all views and forms are shown in the HTML. You can </w:t>
      </w:r>
      <w:r>
        <w:rPr>
          <w:b/>
        </w:rPr>
        <w:t>hide</w:t>
      </w:r>
      <w:r>
        <w:t xml:space="preserve"> them by using CSS (</w:t>
      </w:r>
      <w:r>
        <w:rPr>
          <w:rStyle w:val="CodeChar"/>
        </w:rPr>
        <w:t>display:none</w:t>
      </w:r>
      <w:r>
        <w:t xml:space="preserve">), </w:t>
      </w:r>
      <w:r>
        <w:rPr>
          <w:b/>
        </w:rPr>
        <w:t>delete</w:t>
      </w:r>
      <w:r>
        <w:t xml:space="preserve"> from the DOM all unnecessary elements or just display the views </w:t>
      </w:r>
      <w:r>
        <w:rPr>
          <w:lang w:val="bg-BG"/>
        </w:rPr>
        <w:t>that</w:t>
      </w:r>
      <w:r>
        <w:t xml:space="preserve"> need to be displayed.</w:t>
      </w:r>
    </w:p>
    <w:p w14:paraId="19C811A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You may render the views / forms / components with </w:t>
      </w:r>
      <w:r>
        <w:rPr>
          <w:b/>
        </w:rPr>
        <w:t>jQuery</w:t>
      </w:r>
      <w:r>
        <w:t xml:space="preserve"> or </w:t>
      </w:r>
      <w:r>
        <w:rPr>
          <w:b/>
        </w:rPr>
        <w:t>Handlebars</w:t>
      </w:r>
      <w:r>
        <w:t>.</w:t>
      </w:r>
    </w:p>
    <w:p w14:paraId="2B5AC4EF" w14:textId="77777777" w:rsidR="00472DB1" w:rsidRDefault="006A7A3C">
      <w:r>
        <w:rPr>
          <w:b/>
          <w:u w:val="single"/>
        </w:rPr>
        <w:lastRenderedPageBreak/>
        <w:t>Important</w:t>
      </w:r>
      <w:r>
        <w:rPr>
          <w:b/>
        </w:rPr>
        <w:t xml:space="preserve">: </w:t>
      </w:r>
      <w:r>
        <w:t xml:space="preserve">Don't change the elements' </w:t>
      </w:r>
      <w:r>
        <w:rPr>
          <w:b/>
        </w:rPr>
        <w:t>class name</w:t>
      </w:r>
      <w:r>
        <w:t xml:space="preserve"> and </w:t>
      </w:r>
      <w:r>
        <w:rPr>
          <w:b/>
        </w:rPr>
        <w:t>id</w:t>
      </w:r>
      <w:r>
        <w:t xml:space="preserve">. Don't rename form fields / link names / ids. You can add </w:t>
      </w:r>
      <w:r>
        <w:rPr>
          <w:rStyle w:val="Strong"/>
        </w:rPr>
        <w:t>data attributes</w:t>
      </w:r>
      <w:r>
        <w:t xml:space="preserve"> to any elements, modify </w:t>
      </w:r>
      <w:r>
        <w:rPr>
          <w:rStyle w:val="Strong"/>
        </w:rPr>
        <w:t>href attributes</w:t>
      </w:r>
      <w:r>
        <w:t xml:space="preserve"> of links and add </w:t>
      </w:r>
      <w:r>
        <w:rPr>
          <w:rStyle w:val="Strong"/>
        </w:rPr>
        <w:t>action/method attributes</w:t>
      </w:r>
      <w:r>
        <w:t xml:space="preserve"> to forms (to allow the usage of a routing library).</w:t>
      </w:r>
    </w:p>
    <w:p w14:paraId="5441C94F" w14:textId="77777777" w:rsidR="00472DB1" w:rsidRDefault="006A7A3C">
      <w:pPr>
        <w:pStyle w:val="Heading2"/>
      </w:pPr>
      <w:r>
        <w:t>CookUni - Client-Side Web Application</w:t>
      </w:r>
    </w:p>
    <w:p w14:paraId="7AD4B649" w14:textId="77777777" w:rsidR="00472DB1" w:rsidRDefault="006A7A3C">
      <w:r>
        <w:rPr>
          <w:b/>
        </w:rPr>
        <w:t>Design</w:t>
      </w:r>
      <w:r>
        <w:t xml:space="preserve"> and </w:t>
      </w:r>
      <w:r>
        <w:rPr>
          <w:b/>
        </w:rPr>
        <w:t>implement</w:t>
      </w:r>
      <w:r>
        <w:t xml:space="preserve"> a client-side front-end app (SPA) for managing </w:t>
      </w:r>
      <w:r>
        <w:rPr>
          <w:b/>
        </w:rPr>
        <w:t>recipes</w:t>
      </w:r>
      <w:r>
        <w:t>. Implement the functionality described below.</w:t>
      </w:r>
    </w:p>
    <w:p w14:paraId="4D61FF83" w14:textId="6C75CD34" w:rsidR="00472DB1" w:rsidRDefault="006A7A3C">
      <w:pPr>
        <w:pStyle w:val="Heading3"/>
      </w:pPr>
      <w:r>
        <w:t xml:space="preserve">Notifications - </w:t>
      </w:r>
      <w:r w:rsidR="0026580C">
        <w:t>5</w:t>
      </w:r>
      <w:r>
        <w:t xml:space="preserve"> P</w:t>
      </w:r>
      <w:r w:rsidR="0026580C">
        <w:t>oin</w:t>
      </w:r>
      <w:r>
        <w:t>ts</w:t>
      </w:r>
    </w:p>
    <w:p w14:paraId="43941B22" w14:textId="77777777" w:rsidR="00472DB1" w:rsidRDefault="006A7A3C">
      <w:r>
        <w:t>The application should notify the users about the result of their actions.</w:t>
      </w:r>
    </w:p>
    <w:p w14:paraId="23E1B953" w14:textId="06041FFC" w:rsidR="00472DB1" w:rsidRDefault="006A7A3C">
      <w:pPr>
        <w:pStyle w:val="ListParagraph"/>
        <w:numPr>
          <w:ilvl w:val="0"/>
          <w:numId w:val="3"/>
        </w:numPr>
      </w:pPr>
      <w:bookmarkStart w:id="1" w:name="_Hlk5902875"/>
      <w:r>
        <w:t xml:space="preserve">In case of a </w:t>
      </w:r>
      <w:r>
        <w:rPr>
          <w:b/>
        </w:rPr>
        <w:t>successful</w:t>
      </w:r>
      <w:r>
        <w:t xml:space="preserve"> action, a </w:t>
      </w:r>
      <w:r>
        <w:rPr>
          <w:b/>
        </w:rPr>
        <w:t>notification message</w:t>
      </w:r>
      <w:r>
        <w:t xml:space="preserve"> </w:t>
      </w:r>
      <w:r>
        <w:rPr>
          <w:b/>
        </w:rPr>
        <w:t xml:space="preserve">(green) </w:t>
      </w:r>
      <w:r w:rsidR="00D3460E">
        <w:t>should be shown. It should disappear</w:t>
      </w:r>
      <w:r>
        <w:t xml:space="preserve"> automatically after 5 seconds or manually when the user clicks it. </w:t>
      </w:r>
    </w:p>
    <w:bookmarkEnd w:id="1"/>
    <w:p w14:paraId="258F740E" w14:textId="77777777" w:rsidR="00472DB1" w:rsidRDefault="006A7A3C">
      <w:pPr>
        <w:pStyle w:val="ListParagraph"/>
      </w:pPr>
      <w:r>
        <w:rPr>
          <w:noProof/>
          <w:lang w:val="bg-BG" w:eastAsia="bg-BG"/>
        </w:rPr>
        <w:drawing>
          <wp:inline distT="0" distB="0" distL="0" distR="0" wp14:anchorId="0AF85827" wp14:editId="745A9447">
            <wp:extent cx="5972805" cy="459742"/>
            <wp:effectExtent l="0" t="0" r="8895" b="0"/>
            <wp:docPr id="2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597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63FAD5" w14:textId="4D702FFC" w:rsidR="00472DB1" w:rsidRDefault="006A7A3C">
      <w:pPr>
        <w:pStyle w:val="ListParagraph"/>
        <w:numPr>
          <w:ilvl w:val="0"/>
          <w:numId w:val="3"/>
        </w:numPr>
      </w:pPr>
      <w:r>
        <w:t xml:space="preserve">In case of </w:t>
      </w:r>
      <w:r>
        <w:rPr>
          <w:b/>
        </w:rPr>
        <w:t>error</w:t>
      </w:r>
      <w:r>
        <w:t xml:space="preserve">, an </w:t>
      </w:r>
      <w:r>
        <w:rPr>
          <w:b/>
        </w:rPr>
        <w:t>error notification message (red)</w:t>
      </w:r>
      <w:r w:rsidR="00D3460E">
        <w:t xml:space="preserve"> should be shown. It should disappear</w:t>
      </w:r>
      <w:r>
        <w:t xml:space="preserve"> on user click.</w:t>
      </w:r>
    </w:p>
    <w:p w14:paraId="159A6445" w14:textId="77777777" w:rsidR="00472DB1" w:rsidRDefault="006A7A3C">
      <w:pPr>
        <w:pStyle w:val="ListParagraph"/>
      </w:pPr>
      <w:r>
        <w:rPr>
          <w:noProof/>
          <w:lang w:val="bg-BG" w:eastAsia="bg-BG"/>
        </w:rPr>
        <w:drawing>
          <wp:inline distT="0" distB="0" distL="0" distR="0" wp14:anchorId="51F7538F" wp14:editId="184D6EA4">
            <wp:extent cx="5972805" cy="448942"/>
            <wp:effectExtent l="0" t="0" r="8895" b="8258"/>
            <wp:docPr id="22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489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0568F5" w14:textId="77777777" w:rsidR="00472DB1" w:rsidRDefault="006A7A3C">
      <w:pPr>
        <w:pStyle w:val="ListParagraph"/>
        <w:numPr>
          <w:ilvl w:val="0"/>
          <w:numId w:val="3"/>
        </w:numPr>
      </w:pPr>
      <w:r>
        <w:t xml:space="preserve">During the </w:t>
      </w:r>
      <w:r>
        <w:rPr>
          <w:b/>
        </w:rPr>
        <w:t>AJAX calls</w:t>
      </w:r>
      <w:r>
        <w:t xml:space="preserve"> a </w:t>
      </w:r>
      <w:r>
        <w:rPr>
          <w:b/>
        </w:rPr>
        <w:t>loading notification message (blue)</w:t>
      </w:r>
      <w:r>
        <w:t xml:space="preserve"> should be shown. It should disappear automatically </w:t>
      </w:r>
      <w:r w:rsidRPr="00D3460E">
        <w:rPr>
          <w:b/>
        </w:rPr>
        <w:t>as soon as</w:t>
      </w:r>
      <w:r>
        <w:t xml:space="preserve"> the AJAX call is completed.</w:t>
      </w:r>
    </w:p>
    <w:p w14:paraId="6D985A30" w14:textId="77777777" w:rsidR="00472DB1" w:rsidRDefault="006A7A3C">
      <w:pPr>
        <w:pStyle w:val="ListParagraph"/>
      </w:pPr>
      <w:r>
        <w:rPr>
          <w:noProof/>
          <w:lang w:val="bg-BG" w:eastAsia="bg-BG"/>
        </w:rPr>
        <w:drawing>
          <wp:inline distT="0" distB="0" distL="0" distR="0" wp14:anchorId="6D9A4D50" wp14:editId="5394D7B1">
            <wp:extent cx="5972805" cy="483873"/>
            <wp:effectExtent l="0" t="0" r="8895" b="0"/>
            <wp:docPr id="23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838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C8E5D1" w14:textId="77777777" w:rsidR="00472DB1" w:rsidRDefault="006A7A3C">
      <w:pPr>
        <w:pStyle w:val="ListParagraph"/>
        <w:numPr>
          <w:ilvl w:val="0"/>
          <w:numId w:val="3"/>
        </w:numPr>
      </w:pPr>
      <w:r>
        <w:rPr>
          <w:b/>
          <w:u w:val="single"/>
        </w:rPr>
        <w:t>NOTE</w:t>
      </w:r>
      <w:r>
        <w:t xml:space="preserve">: You get all the points if </w:t>
      </w:r>
      <w:r>
        <w:rPr>
          <w:b/>
        </w:rPr>
        <w:t>all</w:t>
      </w:r>
      <w:r>
        <w:t xml:space="preserve"> the notifications have the </w:t>
      </w:r>
      <w:r>
        <w:rPr>
          <w:b/>
        </w:rPr>
        <w:t>exact content</w:t>
      </w:r>
      <w:r>
        <w:t xml:space="preserve"> as described in each section above.</w:t>
      </w:r>
    </w:p>
    <w:p w14:paraId="1E253880" w14:textId="522BF103" w:rsidR="00472DB1" w:rsidRDefault="006A7A3C">
      <w:pPr>
        <w:pStyle w:val="Heading3"/>
      </w:pPr>
      <w:r>
        <w:t xml:space="preserve">Navigation Bar (Header) - </w:t>
      </w:r>
      <w:r w:rsidR="0026580C">
        <w:t>5</w:t>
      </w:r>
      <w:r>
        <w:t xml:space="preserve"> </w:t>
      </w:r>
      <w:r w:rsidR="0026580C">
        <w:t>Points</w:t>
      </w:r>
    </w:p>
    <w:p w14:paraId="14F55B79" w14:textId="77777777" w:rsidR="00472DB1" w:rsidRDefault="006A7A3C">
      <w:r>
        <w:t xml:space="preserve">Implement a </w:t>
      </w:r>
      <w:r>
        <w:rPr>
          <w:b/>
        </w:rPr>
        <w:t>header</w:t>
      </w:r>
      <w:r>
        <w:t xml:space="preserve"> for the app: navigation links should correctly change the current screen (view).</w:t>
      </w:r>
    </w:p>
    <w:p w14:paraId="23C2E3AF" w14:textId="5712F187" w:rsidR="00472DB1" w:rsidRDefault="006A7A3C">
      <w:pPr>
        <w:pStyle w:val="ListParagraph"/>
        <w:numPr>
          <w:ilvl w:val="0"/>
          <w:numId w:val="3"/>
        </w:numPr>
      </w:pPr>
      <w:r>
        <w:t xml:space="preserve">Clicking on the links in the </w:t>
      </w:r>
      <w:r>
        <w:rPr>
          <w:b/>
        </w:rPr>
        <w:t xml:space="preserve">header </w:t>
      </w:r>
      <w:r>
        <w:t>should display the corresponding views for the links (views are sections in the HTML code).</w:t>
      </w:r>
    </w:p>
    <w:p w14:paraId="06A5894B" w14:textId="6B430D7B" w:rsidR="00472DB1" w:rsidRDefault="00BC67B0">
      <w:pPr>
        <w:pStyle w:val="ListParagraph"/>
        <w:numPr>
          <w:ilvl w:val="0"/>
          <w:numId w:val="3"/>
        </w:numPr>
      </w:pPr>
      <w:r>
        <w:t>You can</w:t>
      </w:r>
      <w:r w:rsidR="006A7A3C">
        <w:t xml:space="preserve"> </w:t>
      </w:r>
      <w:r w:rsidR="006A7A3C">
        <w:rPr>
          <w:b/>
        </w:rPr>
        <w:t>hide</w:t>
      </w:r>
      <w:r w:rsidR="006A7A3C">
        <w:t xml:space="preserve"> them with CSS (</w:t>
      </w:r>
      <w:r w:rsidR="006A7A3C">
        <w:rPr>
          <w:rStyle w:val="CodeChar"/>
        </w:rPr>
        <w:t>display:none</w:t>
      </w:r>
      <w:r w:rsidR="006A7A3C">
        <w:t xml:space="preserve">), </w:t>
      </w:r>
      <w:r w:rsidR="006A7A3C">
        <w:rPr>
          <w:b/>
        </w:rPr>
        <w:t xml:space="preserve">delete </w:t>
      </w:r>
      <w:r w:rsidR="006A7A3C">
        <w:t>from the DOM all unnecessary elements or just display the views  that need to be displayed.</w:t>
      </w:r>
    </w:p>
    <w:p w14:paraId="1790B81F" w14:textId="6CECE4D0" w:rsidR="00472DB1" w:rsidRDefault="006A7A3C">
      <w:pPr>
        <w:pStyle w:val="ListParagraph"/>
        <w:numPr>
          <w:ilvl w:val="0"/>
          <w:numId w:val="3"/>
        </w:numPr>
      </w:pPr>
      <w:r>
        <w:t>The given "</w:t>
      </w:r>
      <w:r>
        <w:rPr>
          <w:rFonts w:ascii="Consolas" w:hAnsi="Consolas"/>
          <w:b/>
        </w:rPr>
        <w:t>CookUni</w:t>
      </w:r>
      <w:r>
        <w:t>", "</w:t>
      </w:r>
      <w:r>
        <w:rPr>
          <w:rStyle w:val="CodeChar"/>
        </w:rPr>
        <w:t>Home</w:t>
      </w:r>
      <w:r>
        <w:t>", "</w:t>
      </w:r>
      <w:r>
        <w:rPr>
          <w:rFonts w:ascii="Consolas" w:hAnsi="Consolas"/>
          <w:b/>
        </w:rPr>
        <w:t>Login</w:t>
      </w:r>
      <w:r>
        <w:t>" and "</w:t>
      </w:r>
      <w:r>
        <w:rPr>
          <w:rFonts w:ascii="Consolas" w:hAnsi="Consolas"/>
          <w:b/>
        </w:rPr>
        <w:t>Register</w:t>
      </w:r>
      <w:r>
        <w:t xml:space="preserve">" should be visible only for </w:t>
      </w:r>
      <w:r w:rsidR="00FF3AE8">
        <w:rPr>
          <w:b/>
        </w:rPr>
        <w:t>anonymous</w:t>
      </w:r>
      <w:r w:rsidR="00FF3AE8">
        <w:t xml:space="preserve"> users</w:t>
      </w:r>
      <w:r>
        <w:t>.</w:t>
      </w:r>
    </w:p>
    <w:p w14:paraId="25F447BE" w14:textId="77777777" w:rsidR="00472DB1" w:rsidRDefault="006A7A3C">
      <w:r>
        <w:rPr>
          <w:noProof/>
          <w:lang w:val="bg-BG" w:eastAsia="bg-BG"/>
        </w:rPr>
        <w:drawing>
          <wp:inline distT="0" distB="0" distL="0" distR="0" wp14:anchorId="10239538" wp14:editId="402038BF">
            <wp:extent cx="5972805" cy="560070"/>
            <wp:effectExtent l="19050" t="19050" r="27945" b="11430"/>
            <wp:docPr id="2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560070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710CA1" w14:textId="179647D8" w:rsidR="00472DB1" w:rsidRDefault="00BC67B0">
      <w:pPr>
        <w:pStyle w:val="ListParagraph"/>
        <w:numPr>
          <w:ilvl w:val="0"/>
          <w:numId w:val="4"/>
        </w:numPr>
      </w:pPr>
      <w:r>
        <w:rPr>
          <w:b/>
        </w:rPr>
        <w:t>L</w:t>
      </w:r>
      <w:r w:rsidR="006A7A3C" w:rsidRPr="00FF3AE8">
        <w:rPr>
          <w:b/>
        </w:rPr>
        <w:t>ogged in users</w:t>
      </w:r>
      <w:r w:rsidR="006A7A3C">
        <w:t xml:space="preserve"> should see "</w:t>
      </w:r>
      <w:r w:rsidR="006A7A3C">
        <w:rPr>
          <w:rFonts w:ascii="Consolas" w:hAnsi="Consolas"/>
          <w:b/>
        </w:rPr>
        <w:t>CookUni", "Home", "Welcome, {firstName lastName}!</w:t>
      </w:r>
      <w:r w:rsidR="006A7A3C">
        <w:t>", "</w:t>
      </w:r>
      <w:r w:rsidR="006A7A3C">
        <w:rPr>
          <w:rFonts w:ascii="Consolas" w:hAnsi="Consolas"/>
          <w:b/>
        </w:rPr>
        <w:t>Share</w:t>
      </w:r>
      <w:r w:rsidR="006A7A3C">
        <w:t xml:space="preserve"> </w:t>
      </w:r>
      <w:r w:rsidR="006A7A3C">
        <w:rPr>
          <w:rFonts w:ascii="Consolas" w:hAnsi="Consolas"/>
          <w:b/>
        </w:rPr>
        <w:t>recipe</w:t>
      </w:r>
      <w:r w:rsidR="006A7A3C">
        <w:t>", and "</w:t>
      </w:r>
      <w:r w:rsidR="006A7A3C">
        <w:rPr>
          <w:rFonts w:ascii="Consolas" w:hAnsi="Consolas"/>
          <w:b/>
        </w:rPr>
        <w:t>Logout</w:t>
      </w:r>
      <w:r w:rsidR="006A7A3C">
        <w:t>"</w:t>
      </w:r>
    </w:p>
    <w:p w14:paraId="36FE56B4" w14:textId="72ACBA96" w:rsidR="00472DB1" w:rsidRDefault="001B492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77EEFFF" wp14:editId="4DFA6A8C">
            <wp:extent cx="5972810" cy="56769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58A" w14:textId="77777777" w:rsidR="00472DB1" w:rsidRDefault="00472DB1">
      <w:pPr>
        <w:jc w:val="center"/>
      </w:pPr>
    </w:p>
    <w:p w14:paraId="7D4E6A47" w14:textId="2A8107FD" w:rsidR="00472DB1" w:rsidRDefault="006A7A3C">
      <w:pPr>
        <w:pStyle w:val="Heading3"/>
      </w:pPr>
      <w:r>
        <w:t xml:space="preserve">Footer </w:t>
      </w:r>
    </w:p>
    <w:p w14:paraId="44501C41" w14:textId="3BBC79C5" w:rsidR="00472DB1" w:rsidRDefault="006A7A3C">
      <w:r>
        <w:rPr>
          <w:u w:val="single"/>
        </w:rPr>
        <w:t xml:space="preserve">The </w:t>
      </w:r>
      <w:r>
        <w:rPr>
          <w:b/>
          <w:u w:val="single"/>
        </w:rPr>
        <w:t>footer</w:t>
      </w:r>
      <w:r>
        <w:rPr>
          <w:u w:val="single"/>
        </w:rPr>
        <w:t xml:space="preserve"> for all pages is </w:t>
      </w:r>
      <w:r w:rsidR="00BC67B0">
        <w:rPr>
          <w:u w:val="single"/>
        </w:rPr>
        <w:t xml:space="preserve">the </w:t>
      </w:r>
      <w:r>
        <w:rPr>
          <w:b/>
          <w:u w:val="single"/>
        </w:rPr>
        <w:t>same</w:t>
      </w:r>
      <w:r w:rsidR="00BC67B0">
        <w:rPr>
          <w:u w:val="single"/>
        </w:rPr>
        <w:t xml:space="preserve"> a</w:t>
      </w:r>
      <w:r>
        <w:rPr>
          <w:u w:val="single"/>
        </w:rPr>
        <w:t xml:space="preserve">nd </w:t>
      </w:r>
      <w:r>
        <w:rPr>
          <w:b/>
          <w:u w:val="single"/>
        </w:rPr>
        <w:t>every</w:t>
      </w:r>
      <w:r>
        <w:rPr>
          <w:u w:val="single"/>
        </w:rPr>
        <w:t xml:space="preserve"> view should </w:t>
      </w:r>
      <w:r>
        <w:rPr>
          <w:b/>
          <w:u w:val="single"/>
        </w:rPr>
        <w:t>have</w:t>
      </w:r>
      <w:r>
        <w:rPr>
          <w:u w:val="single"/>
        </w:rPr>
        <w:t xml:space="preserve"> </w:t>
      </w:r>
      <w:r>
        <w:rPr>
          <w:b/>
          <w:u w:val="single"/>
        </w:rPr>
        <w:t>it</w:t>
      </w:r>
      <w:r>
        <w:rPr>
          <w:u w:val="single"/>
        </w:rPr>
        <w:t>!</w:t>
      </w:r>
    </w:p>
    <w:p w14:paraId="4C7E237B" w14:textId="080AEA0A" w:rsidR="00472DB1" w:rsidRDefault="006A7A3C" w:rsidP="00BC67B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CFC177F" wp14:editId="1E1E58C7">
            <wp:extent cx="4400549" cy="666753"/>
            <wp:effectExtent l="19050" t="19050" r="19051" b="19047"/>
            <wp:docPr id="26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b="247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49" cy="66675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C140CD" w14:textId="77777777" w:rsidR="00BC67B0" w:rsidRDefault="00BC67B0" w:rsidP="00BC67B0">
      <w:pPr>
        <w:jc w:val="center"/>
      </w:pPr>
    </w:p>
    <w:p w14:paraId="6A397826" w14:textId="77777777" w:rsidR="00472DB1" w:rsidRDefault="00472DB1" w:rsidP="00FF3AE8"/>
    <w:p w14:paraId="39C33D7F" w14:textId="2B44A1F2" w:rsidR="00472DB1" w:rsidRDefault="006A7A3C">
      <w:pPr>
        <w:pStyle w:val="Heading3"/>
      </w:pPr>
      <w:r>
        <w:lastRenderedPageBreak/>
        <w:t xml:space="preserve">Home Page (Anonymous) - </w:t>
      </w:r>
      <w:r w:rsidR="0026580C">
        <w:t>5</w:t>
      </w:r>
      <w:r>
        <w:t xml:space="preserve"> </w:t>
      </w:r>
      <w:r w:rsidR="0026580C">
        <w:t>Points</w:t>
      </w:r>
    </w:p>
    <w:p w14:paraId="098F5A6A" w14:textId="7A4A1542" w:rsidR="00FF3AE8" w:rsidRPr="00FF3AE8" w:rsidRDefault="00FF3AE8" w:rsidP="00FF3AE8">
      <w:r>
        <w:t xml:space="preserve">The initial screen should display the </w:t>
      </w:r>
      <w:r>
        <w:rPr>
          <w:b/>
        </w:rPr>
        <w:t>A</w:t>
      </w:r>
      <w:r w:rsidRPr="00FF3AE8">
        <w:rPr>
          <w:b/>
        </w:rPr>
        <w:t>nonymous header</w:t>
      </w:r>
      <w:r>
        <w:rPr>
          <w:b/>
        </w:rPr>
        <w:t xml:space="preserve"> </w:t>
      </w:r>
      <w:r>
        <w:t>("</w:t>
      </w:r>
      <w:r w:rsidRPr="00BC67B0">
        <w:rPr>
          <w:rFonts w:ascii="Consolas" w:hAnsi="Consolas"/>
          <w:b/>
        </w:rPr>
        <w:t>Home</w:t>
      </w:r>
      <w:r>
        <w:t>", "</w:t>
      </w:r>
      <w:r w:rsidRPr="00BC67B0">
        <w:rPr>
          <w:rFonts w:ascii="Consolas" w:hAnsi="Consolas"/>
          <w:b/>
        </w:rPr>
        <w:t>Login</w:t>
      </w:r>
      <w:r>
        <w:t>" and "</w:t>
      </w:r>
      <w:r w:rsidRPr="00BC67B0">
        <w:rPr>
          <w:rFonts w:ascii="Consolas" w:hAnsi="Consolas"/>
          <w:b/>
        </w:rPr>
        <w:t>Register</w:t>
      </w:r>
      <w:r>
        <w:t xml:space="preserve">") + </w:t>
      </w:r>
      <w:r w:rsidRPr="00FF3AE8">
        <w:rPr>
          <w:b/>
        </w:rPr>
        <w:t>Anonymous</w:t>
      </w:r>
      <w:r>
        <w:t xml:space="preserve"> </w:t>
      </w:r>
      <w:r w:rsidRPr="00FF3AE8">
        <w:rPr>
          <w:b/>
        </w:rPr>
        <w:t>Home</w:t>
      </w:r>
      <w:r>
        <w:t xml:space="preserve"> </w:t>
      </w:r>
      <w:r w:rsidRPr="00FF3AE8">
        <w:rPr>
          <w:b/>
        </w:rPr>
        <w:t>page</w:t>
      </w:r>
      <w:r>
        <w:t xml:space="preserve"> + </w:t>
      </w:r>
      <w:r w:rsidRPr="00FF3AE8">
        <w:rPr>
          <w:b/>
        </w:rPr>
        <w:t>Footer</w:t>
      </w:r>
    </w:p>
    <w:p w14:paraId="121AF600" w14:textId="77777777" w:rsidR="00472DB1" w:rsidRDefault="006A7A3C">
      <w:r>
        <w:rPr>
          <w:noProof/>
          <w:lang w:val="bg-BG" w:eastAsia="bg-BG"/>
        </w:rPr>
        <w:drawing>
          <wp:inline distT="0" distB="0" distL="0" distR="0" wp14:anchorId="0D4084AA" wp14:editId="7F2E3456">
            <wp:extent cx="4612498" cy="4324151"/>
            <wp:effectExtent l="19050" t="19050" r="16652" b="19249"/>
            <wp:docPr id="27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2498" cy="43241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5C0EB4" w14:textId="08C9B2E5" w:rsidR="00472DB1" w:rsidRDefault="006A7A3C">
      <w:pPr>
        <w:pStyle w:val="Heading3"/>
      </w:pPr>
      <w:r>
        <w:t xml:space="preserve">Register Page (Sign Up) - </w:t>
      </w:r>
      <w:r w:rsidR="0026580C">
        <w:t>5</w:t>
      </w:r>
      <w:r>
        <w:t xml:space="preserve"> </w:t>
      </w:r>
      <w:r w:rsidR="0026580C">
        <w:t>Points</w:t>
      </w:r>
    </w:p>
    <w:p w14:paraId="6938A1A0" w14:textId="0BECE455" w:rsidR="008A40E8" w:rsidRDefault="008A40E8" w:rsidP="008A40E8">
      <w:pPr>
        <w:spacing w:before="120" w:line="240" w:lineRule="auto"/>
        <w:jc w:val="both"/>
      </w:pPr>
      <w:r w:rsidRPr="00E83E1A">
        <w:t xml:space="preserve">By given </w:t>
      </w:r>
      <w:r w:rsidRPr="008A40E8">
        <w:rPr>
          <w:b/>
        </w:rPr>
        <w:t>First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>
        <w:rPr>
          <w:b/>
        </w:rPr>
        <w:t>U</w:t>
      </w:r>
      <w:r w:rsidRPr="00E83E1A">
        <w:rPr>
          <w:b/>
        </w:rPr>
        <w:t>sername</w:t>
      </w:r>
      <w:r w:rsidRPr="00E83E1A">
        <w:t xml:space="preserve"> and </w:t>
      </w:r>
      <w:r>
        <w:rPr>
          <w:b/>
        </w:rPr>
        <w:t>P</w:t>
      </w:r>
      <w:r w:rsidRPr="00E83E1A">
        <w:rPr>
          <w:b/>
        </w:rPr>
        <w:t>assword</w:t>
      </w:r>
      <w:r>
        <w:rPr>
          <w:b/>
        </w:rPr>
        <w:t>,</w:t>
      </w:r>
      <w:r w:rsidRPr="00E83E1A">
        <w:rPr>
          <w:b/>
        </w:rPr>
        <w:t xml:space="preserve"> </w:t>
      </w:r>
      <w:r w:rsidRPr="00E83E1A">
        <w:t>the app should register a new user in the system.</w:t>
      </w:r>
    </w:p>
    <w:p w14:paraId="3C9D5384" w14:textId="1A003D2A" w:rsidR="008A40E8" w:rsidRDefault="008A40E8" w:rsidP="008A40E8">
      <w:pPr>
        <w:pStyle w:val="ListParagraph"/>
        <w:numPr>
          <w:ilvl w:val="0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>The following validations should be made:</w:t>
      </w:r>
    </w:p>
    <w:p w14:paraId="66B4C660" w14:textId="3EB7EA5B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8A40E8">
        <w:rPr>
          <w:b/>
        </w:rPr>
        <w:t>first</w:t>
      </w:r>
      <w:r>
        <w:t xml:space="preserve"> and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 should be </w:t>
      </w:r>
      <w:r w:rsidRPr="008A40E8">
        <w:rPr>
          <w:b/>
        </w:rPr>
        <w:t>at least 2 characters</w:t>
      </w:r>
      <w:r>
        <w:t xml:space="preserve"> long</w:t>
      </w:r>
    </w:p>
    <w:p w14:paraId="7A99B801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>username</w:t>
      </w:r>
      <w:r>
        <w:t xml:space="preserve"> should be </w:t>
      </w:r>
      <w:r w:rsidRPr="00C10E24">
        <w:rPr>
          <w:b/>
        </w:rPr>
        <w:t>at least 3 characters</w:t>
      </w:r>
      <w:r>
        <w:t xml:space="preserve"> long</w:t>
      </w:r>
    </w:p>
    <w:p w14:paraId="76350262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 xml:space="preserve">password </w:t>
      </w:r>
      <w:r>
        <w:t xml:space="preserve">should be </w:t>
      </w:r>
      <w:r w:rsidRPr="00C10E24">
        <w:rPr>
          <w:b/>
        </w:rPr>
        <w:t>at least 6 characters</w:t>
      </w:r>
      <w:r>
        <w:t xml:space="preserve"> long</w:t>
      </w:r>
    </w:p>
    <w:p w14:paraId="6AA96BE6" w14:textId="77777777" w:rsidR="008A40E8" w:rsidRPr="00E83E1A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711466">
        <w:rPr>
          <w:b/>
        </w:rPr>
        <w:t>repeat password</w:t>
      </w:r>
      <w:r>
        <w:t xml:space="preserve"> should be </w:t>
      </w:r>
      <w:r w:rsidRPr="00711466">
        <w:rPr>
          <w:b/>
        </w:rPr>
        <w:t>equal to the password</w:t>
      </w:r>
    </w:p>
    <w:p w14:paraId="009D51F7" w14:textId="77777777" w:rsidR="008A40E8" w:rsidRPr="00E83E1A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After a </w:t>
      </w:r>
      <w:r w:rsidRPr="00E83E1A">
        <w:rPr>
          <w:b/>
        </w:rPr>
        <w:t>successful registration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>User registration successful.</w:t>
      </w:r>
      <w:r>
        <w:rPr>
          <w:rFonts w:ascii="Consolas" w:hAnsi="Consolas"/>
          <w:b/>
        </w:rPr>
        <w:t>"</w:t>
      </w:r>
      <w:r w:rsidRPr="00E83E1A">
        <w:t xml:space="preserve"> should be displayed and the </w:t>
      </w:r>
      <w:r>
        <w:t xml:space="preserve">app should </w:t>
      </w:r>
      <w:r w:rsidRPr="00173E6C">
        <w:rPr>
          <w:b/>
        </w:rPr>
        <w:t>redirect</w:t>
      </w:r>
      <w:r>
        <w:t xml:space="preserve"> to the </w:t>
      </w:r>
      <w:r w:rsidRPr="00E83E1A">
        <w:rPr>
          <w:b/>
        </w:rPr>
        <w:t xml:space="preserve">home page </w:t>
      </w:r>
      <w:r w:rsidRPr="00BC67B0">
        <w:t>with the</w:t>
      </w:r>
      <w:r w:rsidRPr="00E83E1A">
        <w:rPr>
          <w:b/>
        </w:rPr>
        <w:t xml:space="preserve"> right navbar</w:t>
      </w:r>
      <w:r w:rsidRPr="00E83E1A">
        <w:t>.</w:t>
      </w:r>
    </w:p>
    <w:p w14:paraId="2E5E2A6D" w14:textId="5464F7E5" w:rsidR="008A40E8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>In</w:t>
      </w:r>
      <w:r>
        <w:t xml:space="preserve"> </w:t>
      </w:r>
      <w:r w:rsidRPr="00E83E1A">
        <w:t xml:space="preserve">case of </w:t>
      </w:r>
      <w:r w:rsidRPr="00E83E1A">
        <w:rPr>
          <w:b/>
        </w:rPr>
        <w:t xml:space="preserve">error </w:t>
      </w:r>
      <w:r w:rsidRPr="00E83E1A">
        <w:t xml:space="preserve">(eg. invalid username/password), an appropriate error </w:t>
      </w:r>
      <w:r w:rsidRPr="00E83E1A">
        <w:rPr>
          <w:b/>
        </w:rPr>
        <w:t>message</w:t>
      </w:r>
      <w:r w:rsidR="00BC67B0">
        <w:t xml:space="preserve"> should be </w:t>
      </w:r>
      <w:r w:rsidR="00BC67B0">
        <w:br/>
        <w:t>dis</w:t>
      </w:r>
      <w:r w:rsidRPr="00E83E1A">
        <w:t xml:space="preserve">played, and the user should be able to </w:t>
      </w:r>
      <w:r w:rsidRPr="00E83E1A">
        <w:rPr>
          <w:b/>
        </w:rPr>
        <w:t>try</w:t>
      </w:r>
      <w:r w:rsidRPr="00E83E1A">
        <w:t xml:space="preserve"> to register again.</w:t>
      </w:r>
    </w:p>
    <w:p w14:paraId="5E6E4005" w14:textId="7D8C39AB" w:rsidR="008A40E8" w:rsidRPr="00E83E1A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Keep the </w:t>
      </w:r>
      <w:r w:rsidRPr="008A40E8">
        <w:rPr>
          <w:b/>
        </w:rPr>
        <w:t>user session</w:t>
      </w:r>
      <w:r w:rsidRPr="00E83E1A">
        <w:t xml:space="preserve">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2754DDC" w14:textId="77777777" w:rsidR="008A40E8" w:rsidRPr="008A40E8" w:rsidRDefault="008A40E8" w:rsidP="008A40E8"/>
    <w:p w14:paraId="79ACEBC6" w14:textId="78525096" w:rsidR="00472DB1" w:rsidRDefault="006A7A3C">
      <w:r>
        <w:rPr>
          <w:noProof/>
          <w:lang w:val="bg-BG" w:eastAsia="bg-BG"/>
        </w:rPr>
        <w:lastRenderedPageBreak/>
        <w:drawing>
          <wp:inline distT="0" distB="0" distL="0" distR="0" wp14:anchorId="2A9ACB7E" wp14:editId="0F7D6B2E">
            <wp:extent cx="4600108" cy="4328193"/>
            <wp:effectExtent l="0" t="0" r="0" b="0"/>
            <wp:docPr id="28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0108" cy="43281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EA8980" w14:textId="02B5E92E" w:rsidR="00E129CD" w:rsidRDefault="00E129CD" w:rsidP="00E129CD">
      <w:pPr>
        <w:pStyle w:val="Heading4"/>
      </w:pPr>
      <w:r>
        <w:t>Successful register notification</w:t>
      </w:r>
    </w:p>
    <w:p w14:paraId="21151702" w14:textId="17BF28CF" w:rsidR="008A40E8" w:rsidRDefault="008A40E8">
      <w:r>
        <w:rPr>
          <w:noProof/>
          <w:lang w:val="bg-BG" w:eastAsia="bg-BG"/>
        </w:rPr>
        <w:drawing>
          <wp:inline distT="0" distB="0" distL="0" distR="0" wp14:anchorId="6C5092B3" wp14:editId="1BC6E19C">
            <wp:extent cx="4576569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4962" cy="27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4F4A" w14:textId="17279C4F" w:rsidR="00E129CD" w:rsidRDefault="00E129CD"/>
    <w:p w14:paraId="18D3F224" w14:textId="15FD1E35" w:rsidR="00E129CD" w:rsidRDefault="00E129CD"/>
    <w:p w14:paraId="2A7C838A" w14:textId="0A01E67F" w:rsidR="00E129CD" w:rsidRDefault="00E129CD" w:rsidP="00E129CD">
      <w:pPr>
        <w:pStyle w:val="Heading4"/>
      </w:pPr>
      <w:r>
        <w:lastRenderedPageBreak/>
        <w:t>Error register notification</w:t>
      </w:r>
    </w:p>
    <w:p w14:paraId="74F99C15" w14:textId="115DB125" w:rsidR="00E129CD" w:rsidRDefault="00E129CD">
      <w:r>
        <w:rPr>
          <w:noProof/>
          <w:lang w:val="bg-BG" w:eastAsia="bg-BG"/>
        </w:rPr>
        <w:drawing>
          <wp:inline distT="0" distB="0" distL="0" distR="0" wp14:anchorId="526187CC" wp14:editId="7CD0FBA1">
            <wp:extent cx="4639489" cy="304975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7468" cy="3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09B5" w14:textId="101B9B80" w:rsidR="00472DB1" w:rsidRDefault="006A7A3C">
      <w:pPr>
        <w:pStyle w:val="Heading3"/>
      </w:pPr>
      <w:r>
        <w:t xml:space="preserve">Login Page (Sign In) - </w:t>
      </w:r>
      <w:r w:rsidR="0026580C">
        <w:t>5</w:t>
      </w:r>
      <w:r>
        <w:t xml:space="preserve"> </w:t>
      </w:r>
      <w:r w:rsidR="0026580C">
        <w:t>Points</w:t>
      </w:r>
    </w:p>
    <w:p w14:paraId="77CE7FF0" w14:textId="77777777" w:rsidR="00E129CD" w:rsidRPr="00E83E1A" w:rsidRDefault="00E129CD" w:rsidP="00E129CD">
      <w:pPr>
        <w:spacing w:before="120" w:line="240" w:lineRule="auto"/>
        <w:jc w:val="both"/>
      </w:pPr>
      <w:r w:rsidRPr="00E83E1A">
        <w:t xml:space="preserve">By given </w:t>
      </w:r>
      <w:r w:rsidRPr="00E83E1A">
        <w:rPr>
          <w:b/>
        </w:rPr>
        <w:t>username</w:t>
      </w:r>
      <w:r w:rsidRPr="00E83E1A">
        <w:t xml:space="preserve"> and </w:t>
      </w:r>
      <w:r w:rsidRPr="00E83E1A">
        <w:rPr>
          <w:b/>
        </w:rPr>
        <w:t>password</w:t>
      </w:r>
      <w:r>
        <w:rPr>
          <w:b/>
          <w:lang w:val="bg-BG"/>
        </w:rPr>
        <w:t>,</w:t>
      </w:r>
      <w:r w:rsidRPr="00E83E1A">
        <w:t xml:space="preserve"> the app should login an existing user.</w:t>
      </w:r>
    </w:p>
    <w:p w14:paraId="480F196A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After a </w:t>
      </w:r>
      <w:r w:rsidRPr="00E83E1A">
        <w:rPr>
          <w:b/>
        </w:rPr>
        <w:t>successful login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>Login successful.</w:t>
      </w:r>
      <w:r>
        <w:rPr>
          <w:rFonts w:ascii="Consolas" w:hAnsi="Consolas"/>
          <w:b/>
        </w:rPr>
        <w:t>"</w:t>
      </w:r>
      <w:r w:rsidRPr="00E83E1A">
        <w:t xml:space="preserve"> should be </w:t>
      </w:r>
      <w:r>
        <w:t xml:space="preserve">shown </w:t>
      </w:r>
      <w:r w:rsidRPr="00E83E1A">
        <w:t xml:space="preserve">and the </w:t>
      </w:r>
      <w:r w:rsidRPr="00BC67B0">
        <w:rPr>
          <w:b/>
        </w:rPr>
        <w:t>user home screen</w:t>
      </w:r>
      <w:r w:rsidRPr="00E83E1A">
        <w:t xml:space="preserve"> should be displayed.</w:t>
      </w:r>
    </w:p>
    <w:p w14:paraId="064EE1D6" w14:textId="3CB99468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In case of </w:t>
      </w:r>
      <w:r w:rsidRPr="00E83E1A">
        <w:rPr>
          <w:b/>
        </w:rPr>
        <w:t>error</w:t>
      </w:r>
      <w:r w:rsidRPr="00E83E1A">
        <w:t xml:space="preserve">, an appropriate error message should be displayed, and the user should be able to fill </w:t>
      </w:r>
      <w:r>
        <w:t xml:space="preserve">in </w:t>
      </w:r>
      <w:r w:rsidRPr="00E83E1A">
        <w:t>the login form again.</w:t>
      </w:r>
    </w:p>
    <w:p w14:paraId="1B3A788E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>Keep the user session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C4CC281" w14:textId="5FA720B1" w:rsidR="00E129CD" w:rsidRPr="00E129CD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Clear </w:t>
      </w:r>
      <w:r w:rsidRPr="00E83E1A">
        <w:rPr>
          <w:b/>
        </w:rPr>
        <w:t>all</w:t>
      </w:r>
      <w:r w:rsidRPr="00E83E1A">
        <w:t xml:space="preserve"> input fields after </w:t>
      </w:r>
      <w:r>
        <w:t xml:space="preserve">a </w:t>
      </w:r>
      <w:r w:rsidRPr="00E83E1A">
        <w:rPr>
          <w:b/>
        </w:rPr>
        <w:t>successful</w:t>
      </w:r>
      <w:r w:rsidRPr="00E83E1A">
        <w:t xml:space="preserve"> login.</w:t>
      </w:r>
    </w:p>
    <w:p w14:paraId="56274B7B" w14:textId="52388458" w:rsidR="00472DB1" w:rsidRDefault="006A7A3C">
      <w:r>
        <w:rPr>
          <w:noProof/>
          <w:lang w:val="bg-BG" w:eastAsia="bg-BG"/>
        </w:rPr>
        <w:drawing>
          <wp:inline distT="0" distB="0" distL="0" distR="0" wp14:anchorId="59858559" wp14:editId="56B9E26F">
            <wp:extent cx="3878580" cy="4121785"/>
            <wp:effectExtent l="0" t="0" r="7620" b="0"/>
            <wp:docPr id="29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9098" cy="41223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D3A0599" w14:textId="44300750" w:rsidR="00E129CD" w:rsidRDefault="00E129CD" w:rsidP="00E129CD">
      <w:pPr>
        <w:pStyle w:val="Heading4"/>
      </w:pPr>
      <w:r>
        <w:lastRenderedPageBreak/>
        <w:t>Successful login notification</w:t>
      </w:r>
    </w:p>
    <w:p w14:paraId="0195661A" w14:textId="118AB54A" w:rsidR="00E129CD" w:rsidRDefault="00E129CD">
      <w:r>
        <w:rPr>
          <w:noProof/>
          <w:lang w:val="bg-BG" w:eastAsia="bg-BG"/>
        </w:rPr>
        <w:drawing>
          <wp:inline distT="0" distB="0" distL="0" distR="0" wp14:anchorId="7B65B080" wp14:editId="0C4D6E3C">
            <wp:extent cx="3907349" cy="32439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2431" cy="32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81EC" w14:textId="100BE932" w:rsidR="00E129CD" w:rsidRDefault="00E129CD" w:rsidP="00E129CD">
      <w:pPr>
        <w:pStyle w:val="Heading4"/>
      </w:pPr>
      <w:r>
        <w:t>Error login notification</w:t>
      </w:r>
    </w:p>
    <w:p w14:paraId="33FDD4D8" w14:textId="7DFFF935" w:rsidR="00E129CD" w:rsidRPr="00E129CD" w:rsidRDefault="00E129CD" w:rsidP="0087274E">
      <w:r>
        <w:rPr>
          <w:noProof/>
          <w:lang w:val="bg-BG" w:eastAsia="bg-BG"/>
        </w:rPr>
        <w:drawing>
          <wp:inline distT="0" distB="0" distL="0" distR="0" wp14:anchorId="6008573E" wp14:editId="699A2777">
            <wp:extent cx="3339234" cy="28415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0125" cy="28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88B9" w14:textId="3500C55E" w:rsidR="00472DB1" w:rsidRPr="007778ED" w:rsidRDefault="006A7A3C">
      <w:pPr>
        <w:pStyle w:val="Heading3"/>
        <w:rPr>
          <w:lang w:val="bg-BG"/>
        </w:rPr>
      </w:pPr>
      <w:r>
        <w:t xml:space="preserve">Logout - </w:t>
      </w:r>
      <w:r w:rsidR="0026580C">
        <w:t>5</w:t>
      </w:r>
      <w:r>
        <w:t xml:space="preserve"> </w:t>
      </w:r>
      <w:r w:rsidR="0026580C">
        <w:t>Points</w:t>
      </w:r>
    </w:p>
    <w:p w14:paraId="3694EF49" w14:textId="77777777" w:rsidR="00472DB1" w:rsidRDefault="006A7A3C">
      <w:pPr>
        <w:spacing w:before="120" w:line="240" w:lineRule="auto"/>
        <w:jc w:val="both"/>
      </w:pPr>
      <w:r>
        <w:t xml:space="preserve">Successfully logged in users should be able to </w:t>
      </w:r>
      <w:r>
        <w:rPr>
          <w:b/>
        </w:rPr>
        <w:t>logout</w:t>
      </w:r>
      <w:r>
        <w:t xml:space="preserve"> from the app.</w:t>
      </w:r>
    </w:p>
    <w:p w14:paraId="0AAC8157" w14:textId="77777777" w:rsidR="00472DB1" w:rsidRDefault="006A7A3C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t xml:space="preserve">After a </w:t>
      </w:r>
      <w:r>
        <w:rPr>
          <w:b/>
        </w:rPr>
        <w:t>successful</w:t>
      </w:r>
      <w:r>
        <w:t xml:space="preserve"> logout, a </w:t>
      </w:r>
      <w:r>
        <w:rPr>
          <w:b/>
        </w:rPr>
        <w:t>notification</w:t>
      </w:r>
      <w:r>
        <w:t xml:space="preserve"> message </w:t>
      </w:r>
      <w:r>
        <w:rPr>
          <w:rFonts w:ascii="Consolas" w:hAnsi="Consolas"/>
          <w:b/>
        </w:rPr>
        <w:t>"Logout successful."</w:t>
      </w:r>
      <w:r>
        <w:t xml:space="preserve"> should be displayed and the </w:t>
      </w:r>
      <w:r>
        <w:rPr>
          <w:b/>
        </w:rPr>
        <w:t>anonymous screen</w:t>
      </w:r>
      <w:r>
        <w:t xml:space="preserve"> should be shown</w:t>
      </w:r>
    </w:p>
    <w:p w14:paraId="74DE9FA7" w14:textId="77777777" w:rsidR="0087274E" w:rsidRDefault="006A7A3C" w:rsidP="0087274E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t xml:space="preserve">The </w:t>
      </w:r>
      <w:r>
        <w:rPr>
          <w:b/>
        </w:rPr>
        <w:t>"logout" REST service</w:t>
      </w:r>
      <w:r>
        <w:t xml:space="preserve"> at the back-end </w:t>
      </w:r>
      <w:r>
        <w:rPr>
          <w:b/>
        </w:rPr>
        <w:t>must</w:t>
      </w:r>
      <w:r>
        <w:t xml:space="preserve"> be called at logout.</w:t>
      </w:r>
    </w:p>
    <w:p w14:paraId="404E5300" w14:textId="5FA916DA" w:rsidR="00472DB1" w:rsidRDefault="006A7A3C" w:rsidP="0087274E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 w:rsidRPr="0087274E">
        <w:rPr>
          <w:color w:val="000000"/>
        </w:rPr>
        <w:t>All local information in the browser (</w:t>
      </w:r>
      <w:r w:rsidRPr="0087274E">
        <w:rPr>
          <w:b/>
          <w:color w:val="000000"/>
        </w:rPr>
        <w:t>user session data</w:t>
      </w:r>
      <w:r w:rsidRPr="0087274E">
        <w:rPr>
          <w:color w:val="000000"/>
        </w:rPr>
        <w:t>) about the current user should be deleted.</w:t>
      </w:r>
    </w:p>
    <w:p w14:paraId="0F96DA1D" w14:textId="3D3F64E0" w:rsidR="00F56E04" w:rsidRDefault="0087274E" w:rsidP="0087274E">
      <w:pPr>
        <w:spacing w:before="120" w:after="160" w:line="240" w:lineRule="auto"/>
        <w:ind w:left="360"/>
      </w:pPr>
      <w:r>
        <w:rPr>
          <w:noProof/>
          <w:lang w:val="bg-BG" w:eastAsia="bg-BG"/>
        </w:rPr>
        <w:lastRenderedPageBreak/>
        <w:drawing>
          <wp:inline distT="0" distB="0" distL="0" distR="0" wp14:anchorId="440DB5D9" wp14:editId="4F56A68E">
            <wp:extent cx="3351592" cy="276757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4681" cy="2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26CE" w14:textId="0470D926" w:rsidR="00472DB1" w:rsidRDefault="006A7A3C">
      <w:pPr>
        <w:pStyle w:val="Heading3"/>
      </w:pPr>
      <w:r>
        <w:t xml:space="preserve">Home Page - </w:t>
      </w:r>
      <w:r w:rsidR="0026580C">
        <w:t>35</w:t>
      </w:r>
      <w:r>
        <w:t xml:space="preserve"> </w:t>
      </w:r>
      <w:r w:rsidR="0026580C">
        <w:t>Points</w:t>
      </w:r>
    </w:p>
    <w:p w14:paraId="15C049F2" w14:textId="0CE17A72" w:rsidR="0026580C" w:rsidRPr="0026580C" w:rsidRDefault="0026580C" w:rsidP="0026580C">
      <w:pPr>
        <w:pStyle w:val="Heading4"/>
      </w:pPr>
      <w:r>
        <w:t>(Logged in with no recipes)</w:t>
      </w:r>
    </w:p>
    <w:p w14:paraId="0DDB742C" w14:textId="49944819" w:rsidR="00472DB1" w:rsidRDefault="00E129CD" w:rsidP="00E129CD">
      <w:pPr>
        <w:spacing w:before="120" w:line="240" w:lineRule="auto"/>
        <w:jc w:val="both"/>
      </w:pPr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 w:rsidR="00F56E04">
        <w:t xml:space="preserve"> The right header should be visible ("</w:t>
      </w:r>
      <w:r w:rsidR="00F56E04" w:rsidRPr="00BC67B0">
        <w:rPr>
          <w:rFonts w:ascii="Consolas" w:hAnsi="Consolas"/>
          <w:b/>
        </w:rPr>
        <w:t>Home</w:t>
      </w:r>
      <w:r w:rsidR="00F56E04">
        <w:rPr>
          <w:b/>
        </w:rPr>
        <w:t>"</w:t>
      </w:r>
      <w:r w:rsidR="00F56E04">
        <w:t>, "</w:t>
      </w:r>
      <w:r w:rsidR="00F56E04" w:rsidRPr="00BC67B0">
        <w:rPr>
          <w:rFonts w:ascii="Consolas" w:hAnsi="Consolas"/>
          <w:b/>
        </w:rPr>
        <w:t>Welcome, {firstName lastName}!</w:t>
      </w:r>
      <w:r w:rsidR="00F56E04">
        <w:rPr>
          <w:b/>
        </w:rPr>
        <w:t>", "</w:t>
      </w:r>
      <w:r w:rsidR="00F56E04" w:rsidRPr="00BC67B0">
        <w:rPr>
          <w:rFonts w:ascii="Consolas" w:hAnsi="Consolas"/>
          <w:b/>
        </w:rPr>
        <w:t>Share Recipe</w:t>
      </w:r>
      <w:r w:rsidR="00F56E04">
        <w:rPr>
          <w:b/>
        </w:rPr>
        <w:t>", "</w:t>
      </w:r>
      <w:r w:rsidR="00F56E04" w:rsidRPr="00BC67B0">
        <w:rPr>
          <w:rFonts w:ascii="Consolas" w:hAnsi="Consolas"/>
          <w:b/>
        </w:rPr>
        <w:t>Logout</w:t>
      </w:r>
      <w:r w:rsidR="00F56E04">
        <w:rPr>
          <w:b/>
        </w:rPr>
        <w:t>"</w:t>
      </w:r>
      <w:r w:rsidR="00F56E04">
        <w:t>)</w:t>
      </w:r>
      <w:r w:rsidR="00BC67B0">
        <w:t>. T</w:t>
      </w:r>
      <w:r w:rsidR="00F56E04">
        <w:t>hey should</w:t>
      </w:r>
      <w:r w:rsidRPr="00E83E1A">
        <w:t xml:space="preserve"> </w:t>
      </w:r>
      <w:r w:rsidR="00BC67B0">
        <w:t xml:space="preserve">also </w:t>
      </w:r>
      <w:r w:rsidRPr="00E83E1A">
        <w:t xml:space="preserve">be able to see </w:t>
      </w:r>
      <w:r>
        <w:t>all created/shared</w:t>
      </w:r>
      <w:r w:rsidRPr="00E83E1A">
        <w:t xml:space="preserve"> </w:t>
      </w:r>
      <w:r>
        <w:t xml:space="preserve">recipes. If there are </w:t>
      </w:r>
      <w:r w:rsidRPr="00041302">
        <w:rPr>
          <w:b/>
        </w:rPr>
        <w:t>no</w:t>
      </w:r>
      <w:r>
        <w:t xml:space="preserve"> such recipes, the following view should be displayed.</w:t>
      </w:r>
    </w:p>
    <w:p w14:paraId="0588CB0F" w14:textId="3FD54B14" w:rsidR="00E129CD" w:rsidRDefault="00096E4A" w:rsidP="00E129CD">
      <w:pPr>
        <w:spacing w:before="120" w:line="240" w:lineRule="auto"/>
        <w:jc w:val="both"/>
      </w:pPr>
      <w:r>
        <w:rPr>
          <w:noProof/>
          <w:lang w:val="bg-BG" w:eastAsia="bg-BG"/>
        </w:rPr>
        <w:drawing>
          <wp:inline distT="0" distB="0" distL="0" distR="0" wp14:anchorId="49AB198C" wp14:editId="5186EA3F">
            <wp:extent cx="4292294" cy="57813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4684" cy="57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1016" w14:textId="61C7264D" w:rsidR="00096E4A" w:rsidRDefault="00096E4A" w:rsidP="00E129CD">
      <w:pPr>
        <w:spacing w:before="120" w:line="240" w:lineRule="auto"/>
        <w:jc w:val="both"/>
      </w:pPr>
    </w:p>
    <w:p w14:paraId="30153F26" w14:textId="3A247337" w:rsidR="00096E4A" w:rsidRDefault="00096E4A" w:rsidP="00E129CD">
      <w:pPr>
        <w:spacing w:before="120" w:line="240" w:lineRule="auto"/>
        <w:jc w:val="both"/>
      </w:pPr>
    </w:p>
    <w:p w14:paraId="2364D9BA" w14:textId="6F0178C1" w:rsidR="00096E4A" w:rsidRDefault="00096E4A" w:rsidP="00E129CD">
      <w:pPr>
        <w:spacing w:before="120" w:line="240" w:lineRule="auto"/>
        <w:jc w:val="both"/>
      </w:pPr>
    </w:p>
    <w:p w14:paraId="37046C77" w14:textId="77777777" w:rsidR="00472DB1" w:rsidRDefault="00472DB1"/>
    <w:p w14:paraId="3FC1D8B6" w14:textId="7B2A4A3B" w:rsidR="00472DB1" w:rsidRDefault="006A7A3C" w:rsidP="0026580C">
      <w:pPr>
        <w:pStyle w:val="Heading4"/>
      </w:pPr>
      <w:r>
        <w:lastRenderedPageBreak/>
        <w:t>Home Page (Logged in with recipes</w:t>
      </w:r>
      <w:r w:rsidR="0026580C">
        <w:t>)</w:t>
      </w:r>
    </w:p>
    <w:p w14:paraId="577BCE37" w14:textId="2D3919AC" w:rsidR="00F56E04" w:rsidRPr="00F56E04" w:rsidRDefault="00F56E04" w:rsidP="00F56E04"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>
        <w:t xml:space="preserve"> The right header should be visible ("</w:t>
      </w:r>
      <w:r w:rsidRPr="00A62E60">
        <w:rPr>
          <w:rFonts w:ascii="Consolas" w:hAnsi="Consolas"/>
          <w:b/>
        </w:rPr>
        <w:t>Home</w:t>
      </w:r>
      <w:r>
        <w:rPr>
          <w:b/>
        </w:rPr>
        <w:t>"</w:t>
      </w:r>
      <w:r>
        <w:t>, "</w:t>
      </w:r>
      <w:r w:rsidRPr="00A62E60">
        <w:rPr>
          <w:rFonts w:ascii="Consolas" w:hAnsi="Consolas"/>
          <w:b/>
        </w:rPr>
        <w:t>Welcome, {firstName lastName}!</w:t>
      </w:r>
      <w:r>
        <w:rPr>
          <w:b/>
        </w:rPr>
        <w:t>", "</w:t>
      </w:r>
      <w:r w:rsidRPr="00A62E60">
        <w:rPr>
          <w:rFonts w:ascii="Consolas" w:hAnsi="Consolas"/>
          <w:b/>
        </w:rPr>
        <w:t>Share Recipe</w:t>
      </w:r>
      <w:r>
        <w:rPr>
          <w:b/>
        </w:rPr>
        <w:t>", "</w:t>
      </w:r>
      <w:r w:rsidRPr="00A62E60">
        <w:rPr>
          <w:rFonts w:ascii="Consolas" w:hAnsi="Consolas"/>
          <w:b/>
        </w:rPr>
        <w:t>Logout</w:t>
      </w:r>
      <w:r>
        <w:rPr>
          <w:b/>
        </w:rPr>
        <w:t>"</w:t>
      </w:r>
      <w:r>
        <w:t>).</w:t>
      </w:r>
      <w:r w:rsidRPr="00F56E04">
        <w:t xml:space="preserve"> </w:t>
      </w:r>
      <w:r>
        <w:t>A</w:t>
      </w:r>
      <w:r w:rsidRPr="00E83E1A">
        <w:t>lso,</w:t>
      </w:r>
      <w:r>
        <w:t xml:space="preserve"> they should</w:t>
      </w:r>
      <w:r w:rsidRPr="00E83E1A">
        <w:t xml:space="preserve"> be able to see </w:t>
      </w:r>
      <w:r>
        <w:t>all created/shared</w:t>
      </w:r>
      <w:r w:rsidRPr="00E83E1A">
        <w:t xml:space="preserve"> </w:t>
      </w:r>
      <w:r>
        <w:t xml:space="preserve">recipes If there is </w:t>
      </w:r>
      <w:r w:rsidRPr="00F56E04">
        <w:rPr>
          <w:b/>
        </w:rPr>
        <w:t>at least one</w:t>
      </w:r>
      <w:r>
        <w:t>, the following view should be displayed:</w:t>
      </w:r>
    </w:p>
    <w:p w14:paraId="0AA3A2E6" w14:textId="7B564546" w:rsidR="00472DB1" w:rsidRDefault="00D54F8F">
      <w:r>
        <w:rPr>
          <w:noProof/>
          <w:lang w:val="bg-BG" w:eastAsia="bg-BG"/>
        </w:rPr>
        <w:drawing>
          <wp:inline distT="0" distB="0" distL="0" distR="0" wp14:anchorId="37AC953A" wp14:editId="1244104E">
            <wp:extent cx="5429550" cy="6777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6457" cy="67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6599" w14:textId="33729CD9" w:rsidR="00472DB1" w:rsidRDefault="00F56E04" w:rsidP="00096E4A">
      <w:r w:rsidRPr="00F56E04">
        <w:rPr>
          <w:b/>
        </w:rPr>
        <w:t>Each</w:t>
      </w:r>
      <w:r>
        <w:t xml:space="preserve"> </w:t>
      </w:r>
      <w:r w:rsidRPr="00F56E04">
        <w:rPr>
          <w:b/>
        </w:rPr>
        <w:t>recipe</w:t>
      </w:r>
      <w:r>
        <w:t xml:space="preserve"> should have </w:t>
      </w:r>
      <w:r w:rsidRPr="00F56E04">
        <w:rPr>
          <w:b/>
        </w:rPr>
        <w:t>3 elements</w:t>
      </w:r>
      <w:r>
        <w:t>, "</w:t>
      </w:r>
      <w:r w:rsidRPr="00A62E60">
        <w:rPr>
          <w:rFonts w:ascii="Consolas" w:hAnsi="Consolas"/>
          <w:b/>
        </w:rPr>
        <w:t>Food Category Image</w:t>
      </w:r>
      <w:r>
        <w:t>", "</w:t>
      </w:r>
      <w:r w:rsidRPr="00A62E60">
        <w:rPr>
          <w:rFonts w:ascii="Consolas" w:hAnsi="Consolas"/>
          <w:b/>
        </w:rPr>
        <w:t>Meal</w:t>
      </w:r>
      <w:r>
        <w:t>" and "</w:t>
      </w:r>
      <w:r w:rsidRPr="00A62E60">
        <w:rPr>
          <w:rFonts w:ascii="Consolas" w:hAnsi="Consolas"/>
          <w:b/>
        </w:rPr>
        <w:t>Food Category</w:t>
      </w:r>
      <w:r>
        <w:t>"</w:t>
      </w:r>
    </w:p>
    <w:p w14:paraId="0E986C32" w14:textId="2B51F5CB" w:rsidR="00472DB1" w:rsidRDefault="006A7A3C" w:rsidP="0026580C">
      <w:pPr>
        <w:pStyle w:val="Heading4"/>
      </w:pPr>
      <w:r>
        <w:t>Home Page (recipe hover)</w:t>
      </w:r>
    </w:p>
    <w:p w14:paraId="133C80C0" w14:textId="00888CF0" w:rsidR="00A00DB6" w:rsidRPr="00A00DB6" w:rsidRDefault="00A00DB6" w:rsidP="00A00DB6">
      <w:r w:rsidRPr="00F56E04">
        <w:rPr>
          <w:b/>
        </w:rPr>
        <w:t>On hover</w:t>
      </w:r>
      <w:r>
        <w:t>, the "</w:t>
      </w:r>
      <w:r w:rsidRPr="00A62E60">
        <w:rPr>
          <w:rFonts w:ascii="Consolas" w:hAnsi="Consolas"/>
          <w:b/>
        </w:rPr>
        <w:t>Ingredients</w:t>
      </w:r>
      <w:r>
        <w:t>", "</w:t>
      </w:r>
      <w:r w:rsidRPr="00A62E60">
        <w:rPr>
          <w:rFonts w:ascii="Consolas" w:hAnsi="Consolas"/>
          <w:b/>
        </w:rPr>
        <w:t>Food</w:t>
      </w:r>
      <w:r w:rsidRPr="00A62E60">
        <w:rPr>
          <w:rFonts w:ascii="Consolas" w:hAnsi="Consolas"/>
        </w:rPr>
        <w:t xml:space="preserve"> </w:t>
      </w:r>
      <w:r w:rsidRPr="00A62E60">
        <w:rPr>
          <w:rFonts w:ascii="Consolas" w:hAnsi="Consolas"/>
          <w:b/>
        </w:rPr>
        <w:t>Image</w:t>
      </w:r>
      <w:r>
        <w:t>" and "</w:t>
      </w:r>
      <w:r w:rsidRPr="00A62E60">
        <w:rPr>
          <w:rFonts w:ascii="Consolas" w:hAnsi="Consolas"/>
          <w:b/>
        </w:rPr>
        <w:t>View the recipe</w:t>
      </w:r>
      <w:r>
        <w:t xml:space="preserve">" </w:t>
      </w:r>
      <w:r w:rsidRPr="00F56E04">
        <w:rPr>
          <w:b/>
        </w:rPr>
        <w:t>link</w:t>
      </w:r>
      <w:r>
        <w:rPr>
          <w:b/>
        </w:rPr>
        <w:t xml:space="preserve"> </w:t>
      </w:r>
      <w:r w:rsidR="00A62E60">
        <w:t>should be displayed.</w:t>
      </w:r>
    </w:p>
    <w:p w14:paraId="087B7F97" w14:textId="3842EAE1" w:rsidR="00472DB1" w:rsidRDefault="00D54F8F">
      <w:r>
        <w:rPr>
          <w:noProof/>
          <w:lang w:val="bg-BG" w:eastAsia="bg-BG"/>
        </w:rPr>
        <w:lastRenderedPageBreak/>
        <w:drawing>
          <wp:inline distT="0" distB="0" distL="0" distR="0" wp14:anchorId="7A39863D" wp14:editId="17E8093F">
            <wp:extent cx="5077846" cy="6532747"/>
            <wp:effectExtent l="0" t="0" r="889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16" cy="65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6F48" w14:textId="5F6C28E8" w:rsidR="00472DB1" w:rsidRDefault="00096E4A">
      <w:r>
        <w:rPr>
          <w:noProof/>
          <w:lang w:val="bg-BG" w:eastAsia="bg-BG"/>
        </w:rPr>
        <w:lastRenderedPageBreak/>
        <w:drawing>
          <wp:inline distT="0" distB="0" distL="0" distR="0" wp14:anchorId="536A2705" wp14:editId="5010B3F1">
            <wp:extent cx="5121149" cy="668972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1524" cy="67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C774" w14:textId="77777777" w:rsidR="00472DB1" w:rsidRDefault="00472DB1">
      <w:pPr>
        <w:jc w:val="center"/>
      </w:pPr>
    </w:p>
    <w:p w14:paraId="524F885D" w14:textId="7E4943FD" w:rsidR="00472DB1" w:rsidRDefault="006A7A3C">
      <w:pPr>
        <w:pStyle w:val="Heading3"/>
      </w:pPr>
      <w:r>
        <w:t xml:space="preserve">Share Recipe (Create recipe) - </w:t>
      </w:r>
      <w:r w:rsidR="0026580C">
        <w:t>10</w:t>
      </w:r>
      <w:r>
        <w:t xml:space="preserve"> </w:t>
      </w:r>
      <w:r w:rsidR="0026580C">
        <w:t>Points</w:t>
      </w:r>
    </w:p>
    <w:p w14:paraId="510D74CF" w14:textId="14C62F59" w:rsidR="00A00DB6" w:rsidRDefault="00A00DB6" w:rsidP="00A00DB6">
      <w:r w:rsidRPr="00E83E1A">
        <w:t xml:space="preserve">Logged in users can </w:t>
      </w:r>
      <w:r>
        <w:rPr>
          <w:b/>
        </w:rPr>
        <w:t>create/share</w:t>
      </w:r>
      <w:r w:rsidRPr="00E83E1A">
        <w:rPr>
          <w:b/>
        </w:rPr>
        <w:t xml:space="preserve"> </w:t>
      </w:r>
      <w:r>
        <w:t>recipes</w:t>
      </w:r>
      <w:r w:rsidRPr="00E83E1A">
        <w:t xml:space="preserve">. Clicking the </w:t>
      </w:r>
      <w:r w:rsidRPr="00E83E1A">
        <w:rPr>
          <w:b/>
        </w:rPr>
        <w:t>[</w:t>
      </w:r>
      <w:r>
        <w:rPr>
          <w:rStyle w:val="CodeChar"/>
        </w:rPr>
        <w:t>Share recipe</w:t>
      </w:r>
      <w:r w:rsidRPr="00E83E1A">
        <w:rPr>
          <w:b/>
        </w:rPr>
        <w:t>]</w:t>
      </w:r>
      <w:r>
        <w:rPr>
          <w:b/>
        </w:rPr>
        <w:t xml:space="preserve"> link in the navbar</w:t>
      </w:r>
      <w:r w:rsidRPr="00E83E1A">
        <w:t xml:space="preserve"> should open a form.</w:t>
      </w:r>
    </w:p>
    <w:p w14:paraId="0C47194C" w14:textId="77777777" w:rsidR="00A00DB6" w:rsidRDefault="00A00DB6" w:rsidP="00A00DB6">
      <w:pPr>
        <w:pStyle w:val="ListParagraph"/>
        <w:numPr>
          <w:ilvl w:val="0"/>
          <w:numId w:val="10"/>
        </w:numPr>
        <w:suppressAutoHyphens w:val="0"/>
        <w:autoSpaceDN/>
        <w:contextualSpacing/>
        <w:textAlignment w:val="auto"/>
      </w:pPr>
      <w:r>
        <w:t>The following validations should be made:</w:t>
      </w:r>
    </w:p>
    <w:p w14:paraId="1EA221E6" w14:textId="5B5AADA5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meal</w:t>
      </w:r>
      <w:r>
        <w:rPr>
          <w:b/>
        </w:rPr>
        <w:t xml:space="preserve"> </w:t>
      </w:r>
      <w:r>
        <w:t>("</w:t>
      </w:r>
      <w:r w:rsidRPr="00A62E60">
        <w:rPr>
          <w:rFonts w:ascii="Consolas" w:hAnsi="Consolas"/>
          <w:b/>
        </w:rPr>
        <w:t>string</w:t>
      </w:r>
      <w:r>
        <w:t xml:space="preserve">") should be </w:t>
      </w:r>
      <w:r w:rsidRPr="00C10E24">
        <w:rPr>
          <w:b/>
        </w:rPr>
        <w:t xml:space="preserve">at least </w:t>
      </w:r>
      <w:r w:rsidR="00807A80">
        <w:rPr>
          <w:b/>
        </w:rPr>
        <w:t>4</w:t>
      </w:r>
      <w:r w:rsidRPr="00C10E24">
        <w:rPr>
          <w:b/>
        </w:rPr>
        <w:t xml:space="preserve"> characters</w:t>
      </w:r>
      <w:r>
        <w:t xml:space="preserve"> long.</w:t>
      </w:r>
    </w:p>
    <w:p w14:paraId="4CFB2B40" w14:textId="1F22BC61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ingredients</w:t>
      </w:r>
      <w:r>
        <w:rPr>
          <w:b/>
        </w:rPr>
        <w:t xml:space="preserve"> </w:t>
      </w:r>
      <w:r>
        <w:t>("</w:t>
      </w:r>
      <w:r w:rsidRPr="00A62E60">
        <w:rPr>
          <w:rFonts w:ascii="Consolas" w:hAnsi="Consolas"/>
          <w:b/>
        </w:rPr>
        <w:t>array</w:t>
      </w:r>
      <w:r>
        <w:t xml:space="preserve">") should </w:t>
      </w:r>
      <w:r w:rsidRPr="00A00DB6">
        <w:rPr>
          <w:b/>
        </w:rPr>
        <w:t>at least 2</w:t>
      </w:r>
      <w:r>
        <w:t xml:space="preserve"> (2 elements/2 ingredients)</w:t>
      </w:r>
    </w:p>
    <w:p w14:paraId="5AB72704" w14:textId="71A19C56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preparation method</w:t>
      </w:r>
      <w:r>
        <w:rPr>
          <w:b/>
        </w:rPr>
        <w:t xml:space="preserve"> </w:t>
      </w:r>
      <w:r w:rsidRPr="00A00DB6">
        <w:t>and</w:t>
      </w:r>
      <w:r>
        <w:rPr>
          <w:b/>
        </w:rPr>
        <w:t xml:space="preserve"> </w:t>
      </w:r>
      <w:r w:rsidRPr="00A62E60">
        <w:rPr>
          <w:rFonts w:ascii="Consolas" w:hAnsi="Consolas"/>
          <w:b/>
        </w:rPr>
        <w:t>description</w:t>
      </w:r>
      <w:r w:rsidR="006A7A3C">
        <w:rPr>
          <w:b/>
        </w:rPr>
        <w:t xml:space="preserve"> </w:t>
      </w:r>
      <w:r w:rsidR="006A7A3C">
        <w:t>("</w:t>
      </w:r>
      <w:r w:rsidR="006A7A3C" w:rsidRPr="00A62E60">
        <w:rPr>
          <w:rFonts w:ascii="Consolas" w:hAnsi="Consolas"/>
          <w:b/>
        </w:rPr>
        <w:t>strings</w:t>
      </w:r>
      <w:r w:rsidR="006A7A3C">
        <w:t>")</w:t>
      </w:r>
      <w:r>
        <w:t xml:space="preserve"> should be </w:t>
      </w:r>
      <w:r>
        <w:rPr>
          <w:b/>
        </w:rPr>
        <w:t>at least 10</w:t>
      </w:r>
      <w:r w:rsidRPr="00C10E24">
        <w:rPr>
          <w:b/>
        </w:rPr>
        <w:t xml:space="preserve"> </w:t>
      </w:r>
      <w:r w:rsidR="00A62E60">
        <w:rPr>
          <w:b/>
        </w:rPr>
        <w:br/>
      </w:r>
      <w:r w:rsidRPr="00C10E24">
        <w:rPr>
          <w:b/>
        </w:rPr>
        <w:t>characters</w:t>
      </w:r>
      <w:r>
        <w:t xml:space="preserve"> long each.</w:t>
      </w:r>
    </w:p>
    <w:p w14:paraId="3F60AC74" w14:textId="26E28DFB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The </w:t>
      </w:r>
      <w:r w:rsidRPr="00A62E60">
        <w:rPr>
          <w:rFonts w:ascii="Consolas" w:hAnsi="Consolas"/>
          <w:b/>
        </w:rPr>
        <w:t>foodImageURL</w:t>
      </w:r>
      <w:r w:rsidR="004D30BB">
        <w:rPr>
          <w:b/>
        </w:rPr>
        <w:t xml:space="preserve"> </w:t>
      </w:r>
      <w:r w:rsidR="004D30BB">
        <w:t>("</w:t>
      </w:r>
      <w:r w:rsidR="004D30BB" w:rsidRPr="00A62E60">
        <w:rPr>
          <w:rFonts w:ascii="Consolas" w:hAnsi="Consolas"/>
          <w:b/>
        </w:rPr>
        <w:t>string</w:t>
      </w:r>
      <w:r w:rsidR="004D30BB">
        <w:t>")</w:t>
      </w:r>
      <w:r>
        <w:t xml:space="preserve"> should start with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http://</w:t>
      </w:r>
      <w:r>
        <w:rPr>
          <w:rFonts w:ascii="Consolas" w:hAnsi="Consolas"/>
          <w:b/>
        </w:rPr>
        <w:t>"</w:t>
      </w:r>
      <w:r>
        <w:t xml:space="preserve"> or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https://</w:t>
      </w:r>
      <w:r>
        <w:rPr>
          <w:rFonts w:ascii="Consolas" w:hAnsi="Consolas"/>
          <w:b/>
        </w:rPr>
        <w:t>"</w:t>
      </w:r>
      <w:r w:rsidRPr="00456C73">
        <w:t>.</w:t>
      </w:r>
    </w:p>
    <w:p w14:paraId="4C492696" w14:textId="70E23D06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And </w:t>
      </w:r>
      <w:r w:rsidRPr="006A7A3C">
        <w:rPr>
          <w:b/>
        </w:rPr>
        <w:t>one</w:t>
      </w:r>
      <w:r>
        <w:t xml:space="preserve"> of the following </w:t>
      </w:r>
      <w:r w:rsidRPr="00A62E60">
        <w:rPr>
          <w:rFonts w:ascii="Consolas" w:hAnsi="Consolas"/>
          <w:b/>
        </w:rPr>
        <w:t>categories</w:t>
      </w:r>
      <w:r>
        <w:t xml:space="preserve"> should be selected:</w:t>
      </w:r>
    </w:p>
    <w:p w14:paraId="45DE7C73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Vegetables and legumes/beans</w:t>
      </w:r>
    </w:p>
    <w:p w14:paraId="035912C9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Fruits</w:t>
      </w:r>
    </w:p>
    <w:p w14:paraId="0B3255AE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Grain Food</w:t>
      </w:r>
    </w:p>
    <w:p w14:paraId="250DB194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Milk, cheese, eggs and alternatives</w:t>
      </w:r>
    </w:p>
    <w:p w14:paraId="324BF2D6" w14:textId="19624B8A" w:rsid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Lean meats and poultry, fish and alternatives</w:t>
      </w:r>
    </w:p>
    <w:p w14:paraId="7AC4BC79" w14:textId="1557ACD1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484C0C">
        <w:rPr>
          <w:b/>
        </w:rPr>
        <w:t>By</w:t>
      </w:r>
      <w:r>
        <w:t xml:space="preserve"> </w:t>
      </w:r>
      <w:r w:rsidRPr="00484C0C">
        <w:rPr>
          <w:b/>
        </w:rPr>
        <w:t>default</w:t>
      </w:r>
      <w:r>
        <w:t xml:space="preserve">, every newly created recipe </w:t>
      </w:r>
      <w:r w:rsidR="00A62E60">
        <w:t>should</w:t>
      </w:r>
      <w:r>
        <w:t xml:space="preserve"> have additional information:</w:t>
      </w:r>
    </w:p>
    <w:p w14:paraId="687F6218" w14:textId="3A23E49E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 w:rsidRPr="00A62E60">
        <w:rPr>
          <w:rFonts w:ascii="Consolas" w:hAnsi="Consolas"/>
          <w:b/>
        </w:rPr>
        <w:t>likesCounter</w:t>
      </w:r>
      <w:r>
        <w:rPr>
          <w:b/>
        </w:rPr>
        <w:t xml:space="preserve">: </w:t>
      </w:r>
      <w:r w:rsidRPr="00484C0C">
        <w:t xml:space="preserve">number starting </w:t>
      </w:r>
      <w:r>
        <w:t xml:space="preserve">from </w:t>
      </w:r>
      <w:r w:rsidRPr="00484C0C">
        <w:t>0</w:t>
      </w:r>
      <w:r>
        <w:t>;</w:t>
      </w:r>
    </w:p>
    <w:p w14:paraId="79E32189" w14:textId="07561327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 w:rsidRPr="00A62E60">
        <w:rPr>
          <w:rFonts w:ascii="Consolas" w:hAnsi="Consolas"/>
          <w:b/>
        </w:rPr>
        <w:t>categoryImageURL</w:t>
      </w:r>
      <w:r>
        <w:rPr>
          <w:b/>
        </w:rPr>
        <w:t>:</w:t>
      </w:r>
      <w:r>
        <w:t xml:space="preserve"> string representing</w:t>
      </w:r>
      <w:r w:rsidR="006A7A3C">
        <w:t xml:space="preserve"> the current food category URL.</w:t>
      </w:r>
    </w:p>
    <w:p w14:paraId="198A776A" w14:textId="06A0C599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E83E1A">
        <w:t xml:space="preserve">After a </w:t>
      </w:r>
      <w:r w:rsidRPr="00E83E1A">
        <w:rPr>
          <w:b/>
        </w:rPr>
        <w:t>successful</w:t>
      </w:r>
      <w:r w:rsidRPr="00E83E1A">
        <w:t xml:space="preserve"> </w:t>
      </w:r>
      <w:r w:rsidR="006A7A3C">
        <w:t>shared</w:t>
      </w:r>
      <w:r w:rsidRPr="00E83E1A">
        <w:t xml:space="preserve"> </w:t>
      </w:r>
      <w:r w:rsidR="006A7A3C">
        <w:t>recipe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="006A7A3C">
        <w:rPr>
          <w:rFonts w:ascii="Consolas" w:hAnsi="Consolas"/>
          <w:b/>
        </w:rPr>
        <w:t>Recipe</w:t>
      </w:r>
      <w:r>
        <w:rPr>
          <w:rFonts w:ascii="Consolas" w:hAnsi="Consolas"/>
          <w:b/>
        </w:rPr>
        <w:t xml:space="preserve"> </w:t>
      </w:r>
      <w:r w:rsidR="006A7A3C">
        <w:rPr>
          <w:rFonts w:ascii="Consolas" w:hAnsi="Consolas"/>
          <w:b/>
        </w:rPr>
        <w:t>shar</w:t>
      </w:r>
      <w:bookmarkStart w:id="2" w:name="_GoBack"/>
      <w:bookmarkEnd w:id="2"/>
      <w:r w:rsidR="006A7A3C">
        <w:rPr>
          <w:rFonts w:ascii="Consolas" w:hAnsi="Consolas"/>
          <w:b/>
        </w:rPr>
        <w:t>ed</w:t>
      </w:r>
      <w:r w:rsidRPr="00E83E1A">
        <w:rPr>
          <w:rFonts w:ascii="Consolas" w:hAnsi="Consolas"/>
          <w:b/>
        </w:rPr>
        <w:t xml:space="preserve"> </w:t>
      </w:r>
      <w:r w:rsidR="00A62E60">
        <w:rPr>
          <w:rFonts w:ascii="Consolas" w:hAnsi="Consolas"/>
          <w:b/>
        </w:rPr>
        <w:br/>
      </w:r>
      <w:r w:rsidRPr="00E83E1A">
        <w:rPr>
          <w:rFonts w:ascii="Consolas" w:hAnsi="Consolas"/>
          <w:b/>
        </w:rPr>
        <w:t>successfully</w:t>
      </w:r>
      <w:r w:rsidR="006A7A3C">
        <w:rPr>
          <w:rFonts w:ascii="Consolas" w:hAnsi="Consolas"/>
          <w:b/>
        </w:rPr>
        <w:t>!</w:t>
      </w:r>
      <w:r>
        <w:rPr>
          <w:rFonts w:ascii="Consolas" w:hAnsi="Consolas"/>
          <w:b/>
        </w:rPr>
        <w:t>"</w:t>
      </w:r>
      <w:r w:rsidRPr="00E83E1A">
        <w:t xml:space="preserve"> should be displayed and the </w:t>
      </w:r>
      <w:r>
        <w:rPr>
          <w:b/>
        </w:rPr>
        <w:t xml:space="preserve">home view </w:t>
      </w:r>
      <w:r w:rsidRPr="00E83E1A">
        <w:t xml:space="preserve">should be shown. </w:t>
      </w:r>
    </w:p>
    <w:p w14:paraId="7013CDAF" w14:textId="26BFC5F4" w:rsidR="00A00DB6" w:rsidRPr="00484C0C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>
        <w:lastRenderedPageBreak/>
        <w:t xml:space="preserve">The </w:t>
      </w:r>
      <w:r w:rsidR="00A62E60">
        <w:t>input</w:t>
      </w:r>
      <w:r>
        <w:t xml:space="preserve"> </w:t>
      </w:r>
      <w:r w:rsidRPr="00585FA8">
        <w:t>fields</w:t>
      </w:r>
      <w:r>
        <w:t xml:space="preserve"> in the form </w:t>
      </w:r>
      <w:r w:rsidRPr="00C10E24">
        <w:rPr>
          <w:b/>
        </w:rPr>
        <w:t>should be cleared</w:t>
      </w:r>
      <w:r>
        <w:rPr>
          <w:b/>
        </w:rPr>
        <w:t>.</w:t>
      </w:r>
    </w:p>
    <w:p w14:paraId="42C6AAE9" w14:textId="5A928E24" w:rsidR="00A00DB6" w:rsidRPr="00AB1815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>
        <w:t xml:space="preserve">The newly </w:t>
      </w:r>
      <w:r w:rsidR="006A7A3C">
        <w:t>shared</w:t>
      </w:r>
      <w:r>
        <w:t xml:space="preserve"> </w:t>
      </w:r>
      <w:r w:rsidR="006A7A3C">
        <w:t>recipe</w:t>
      </w:r>
      <w:r>
        <w:t xml:space="preserve"> should be stored in the Kinvey collection "</w:t>
      </w:r>
      <w:r w:rsidR="006A7A3C">
        <w:rPr>
          <w:rStyle w:val="CodeChar"/>
        </w:rPr>
        <w:t>recipes</w:t>
      </w:r>
      <w:r>
        <w:t>".</w:t>
      </w:r>
    </w:p>
    <w:p w14:paraId="14D8825A" w14:textId="77777777" w:rsidR="00A00DB6" w:rsidRPr="00A00DB6" w:rsidRDefault="00A00DB6" w:rsidP="00A00DB6"/>
    <w:p w14:paraId="3EF39FE6" w14:textId="4112D6B8" w:rsidR="00472DB1" w:rsidRDefault="001B4920" w:rsidP="006A7A3C">
      <w:r>
        <w:rPr>
          <w:noProof/>
          <w:lang w:val="bg-BG" w:eastAsia="bg-BG"/>
        </w:rPr>
        <w:drawing>
          <wp:inline distT="0" distB="0" distL="0" distR="0" wp14:anchorId="33F91B74" wp14:editId="3F8A8B67">
            <wp:extent cx="3512820" cy="42291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8130" cy="42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04F" w14:textId="44A7FA1C" w:rsidR="00472DB1" w:rsidRDefault="006A7A3C">
      <w:pPr>
        <w:pStyle w:val="Heading3"/>
      </w:pPr>
      <w:r>
        <w:t xml:space="preserve">View Recipe (Recipe Details) - </w:t>
      </w:r>
      <w:r w:rsidR="0026580C">
        <w:t>5</w:t>
      </w:r>
      <w:r>
        <w:t xml:space="preserve"> </w:t>
      </w:r>
      <w:r w:rsidR="0026580C">
        <w:t>Points</w:t>
      </w:r>
    </w:p>
    <w:p w14:paraId="0A1CCF6B" w14:textId="639D6AF2" w:rsidR="006A7A3C" w:rsidRPr="006A7A3C" w:rsidRDefault="006A7A3C" w:rsidP="006A7A3C">
      <w:r w:rsidRPr="00E83E1A">
        <w:t xml:space="preserve">Users </w:t>
      </w:r>
      <w:r w:rsidRPr="00E83E1A">
        <w:rPr>
          <w:b/>
        </w:rPr>
        <w:t>should</w:t>
      </w:r>
      <w:r w:rsidRPr="00E83E1A">
        <w:t xml:space="preserve"> be able to </w:t>
      </w:r>
      <w:r>
        <w:rPr>
          <w:b/>
        </w:rPr>
        <w:t>view details for every recipe</w:t>
      </w:r>
      <w:r w:rsidRPr="00E83E1A">
        <w:t>. Clicking the [</w:t>
      </w:r>
      <w:r>
        <w:rPr>
          <w:rStyle w:val="CodeChar"/>
        </w:rPr>
        <w:t>View the recipe</w:t>
      </w:r>
      <w:r w:rsidRPr="00E83E1A">
        <w:t xml:space="preserve">] </w:t>
      </w:r>
      <w:r>
        <w:t>button</w:t>
      </w:r>
      <w:r w:rsidRPr="00E83E1A">
        <w:t xml:space="preserve"> on</w:t>
      </w:r>
      <w:r w:rsidR="00A62E60">
        <w:t xml:space="preserve"> the hovered recipe </w:t>
      </w:r>
      <w:r w:rsidRPr="00E83E1A">
        <w:t>should</w:t>
      </w:r>
      <w:r>
        <w:t xml:space="preserve"> </w:t>
      </w:r>
      <w:r>
        <w:rPr>
          <w:b/>
        </w:rPr>
        <w:t xml:space="preserve">display another view, depending on the authorization. </w:t>
      </w:r>
      <w:r>
        <w:t xml:space="preserve">If the currently logged </w:t>
      </w:r>
      <w:r w:rsidR="00A62E60">
        <w:t xml:space="preserve">in </w:t>
      </w:r>
      <w:r>
        <w:t xml:space="preserve">user is </w:t>
      </w:r>
      <w:r w:rsidRPr="004D30BB">
        <w:rPr>
          <w:b/>
        </w:rPr>
        <w:t>the same</w:t>
      </w:r>
      <w:r w:rsidR="00A62E60">
        <w:t xml:space="preserve"> as the user who</w:t>
      </w:r>
      <w:r>
        <w:t xml:space="preserve"> share</w:t>
      </w:r>
      <w:r w:rsidR="00A62E60">
        <w:t>d</w:t>
      </w:r>
      <w:r>
        <w:t xml:space="preserve"> that recipe, the </w:t>
      </w:r>
      <w:r>
        <w:rPr>
          <w:b/>
        </w:rPr>
        <w:t>[Archive]</w:t>
      </w:r>
      <w:r w:rsidR="009843B9">
        <w:rPr>
          <w:b/>
        </w:rPr>
        <w:t xml:space="preserve"> [</w:t>
      </w:r>
      <w:r w:rsidR="009843B9" w:rsidRPr="009843B9">
        <w:rPr>
          <w:rFonts w:ascii="Consolas" w:hAnsi="Consolas"/>
          <w:b/>
        </w:rPr>
        <w:t>Edit</w:t>
      </w:r>
      <w:r w:rsidR="009843B9">
        <w:rPr>
          <w:b/>
        </w:rPr>
        <w:t>]</w:t>
      </w:r>
      <w:r>
        <w:rPr>
          <w:b/>
        </w:rPr>
        <w:t xml:space="preserve"> button</w:t>
      </w:r>
      <w:r w:rsidR="009843B9">
        <w:rPr>
          <w:b/>
        </w:rPr>
        <w:t>s</w:t>
      </w:r>
      <w:r>
        <w:t xml:space="preserve"> </w:t>
      </w:r>
      <w:r>
        <w:rPr>
          <w:b/>
        </w:rPr>
        <w:t xml:space="preserve">should be visible, </w:t>
      </w:r>
      <w:r>
        <w:t xml:space="preserve">otherwise </w:t>
      </w:r>
      <w:r w:rsidR="00A62E60">
        <w:t xml:space="preserve">the </w:t>
      </w:r>
      <w:r>
        <w:t>[</w:t>
      </w:r>
      <w:r w:rsidRPr="006A7A3C">
        <w:rPr>
          <w:rFonts w:ascii="Consolas" w:hAnsi="Consolas"/>
          <w:b/>
        </w:rPr>
        <w:t>Like</w:t>
      </w:r>
      <w:r>
        <w:t xml:space="preserve">] </w:t>
      </w:r>
      <w:r>
        <w:rPr>
          <w:b/>
        </w:rPr>
        <w:t xml:space="preserve">button </w:t>
      </w:r>
      <w:r>
        <w:t>should be shown.</w:t>
      </w:r>
    </w:p>
    <w:p w14:paraId="6DC643CC" w14:textId="49D9E456" w:rsidR="00472DB1" w:rsidRDefault="009843B9">
      <w:r>
        <w:rPr>
          <w:noProof/>
          <w:lang w:val="bg-BG" w:eastAsia="bg-BG"/>
        </w:rPr>
        <w:lastRenderedPageBreak/>
        <w:drawing>
          <wp:inline distT="0" distB="0" distL="0" distR="0" wp14:anchorId="47198338" wp14:editId="4838B7B7">
            <wp:extent cx="5536465" cy="522097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457" cy="52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E5CA" w14:textId="77777777" w:rsidR="00472DB1" w:rsidRDefault="00472DB1">
      <w:pPr>
        <w:jc w:val="center"/>
      </w:pPr>
    </w:p>
    <w:p w14:paraId="7E3359CF" w14:textId="2C791920" w:rsidR="00472DB1" w:rsidRDefault="001B4920">
      <w:r>
        <w:rPr>
          <w:noProof/>
          <w:lang w:val="bg-BG" w:eastAsia="bg-BG"/>
        </w:rPr>
        <w:lastRenderedPageBreak/>
        <w:drawing>
          <wp:inline distT="0" distB="0" distL="0" distR="0" wp14:anchorId="1B90EBF1" wp14:editId="330ED691">
            <wp:extent cx="5475471" cy="5872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2063" cy="58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A243" w14:textId="04EEC2AE" w:rsidR="0087274E" w:rsidRDefault="0087274E"/>
    <w:p w14:paraId="56AF349F" w14:textId="1A82A66F" w:rsidR="0087274E" w:rsidRDefault="0087274E"/>
    <w:p w14:paraId="2137AEAB" w14:textId="70348E64" w:rsidR="0087274E" w:rsidRDefault="0087274E"/>
    <w:p w14:paraId="2B477BFB" w14:textId="706C0427" w:rsidR="0087274E" w:rsidRDefault="0087274E"/>
    <w:p w14:paraId="7AE8404E" w14:textId="3AF7DF28" w:rsidR="0087274E" w:rsidRDefault="0087274E"/>
    <w:p w14:paraId="5238CDE2" w14:textId="77777777" w:rsidR="0087274E" w:rsidRDefault="0087274E"/>
    <w:p w14:paraId="2D08DABA" w14:textId="066A8002" w:rsidR="009843B9" w:rsidRDefault="009843B9" w:rsidP="009843B9">
      <w:pPr>
        <w:pStyle w:val="Heading3"/>
      </w:pPr>
      <w:r>
        <w:t>Edit</w:t>
      </w:r>
      <w:r w:rsidR="006A7A3C">
        <w:t xml:space="preserve"> Recipe - </w:t>
      </w:r>
      <w:r w:rsidR="0026580C">
        <w:t>10</w:t>
      </w:r>
      <w:r w:rsidR="006A7A3C">
        <w:t xml:space="preserve"> </w:t>
      </w:r>
      <w:r w:rsidR="0026580C">
        <w:t>Points</w:t>
      </w:r>
    </w:p>
    <w:p w14:paraId="1826F461" w14:textId="256BF0D9" w:rsidR="009843B9" w:rsidRDefault="009843B9" w:rsidP="009843B9">
      <w:pPr>
        <w:rPr>
          <w:noProof/>
          <w:lang w:val="bg-BG"/>
        </w:rPr>
      </w:pPr>
      <w:r w:rsidRPr="00233045">
        <w:rPr>
          <w:noProof/>
          <w:lang w:val="bg-BG"/>
        </w:rPr>
        <w:t>Logged</w:t>
      </w:r>
      <w:r>
        <w:rPr>
          <w:noProof/>
        </w:rPr>
        <w:t>-</w:t>
      </w:r>
      <w:r w:rsidRPr="00233045">
        <w:rPr>
          <w:noProof/>
          <w:lang w:val="bg-BG"/>
        </w:rPr>
        <w:t xml:space="preserve">in users </w:t>
      </w:r>
      <w:r>
        <w:rPr>
          <w:noProof/>
        </w:rPr>
        <w:t>should be able to</w:t>
      </w:r>
      <w:r w:rsidRPr="00233045">
        <w:rPr>
          <w:noProof/>
          <w:lang w:val="bg-BG"/>
        </w:rPr>
        <w:t xml:space="preserve"> </w:t>
      </w:r>
      <w:r>
        <w:rPr>
          <w:b/>
          <w:noProof/>
        </w:rPr>
        <w:t>edit their</w:t>
      </w:r>
      <w:r w:rsidRPr="00233045">
        <w:rPr>
          <w:b/>
          <w:noProof/>
          <w:lang w:val="bg-BG"/>
        </w:rPr>
        <w:t xml:space="preserve"> </w:t>
      </w:r>
      <w:r w:rsidR="00BB2BF3" w:rsidRPr="00BB2BF3">
        <w:rPr>
          <w:b/>
          <w:noProof/>
        </w:rPr>
        <w:t>recipes</w:t>
      </w:r>
      <w:r w:rsidRPr="00233045">
        <w:rPr>
          <w:noProof/>
          <w:lang w:val="bg-BG"/>
        </w:rPr>
        <w:t xml:space="preserve">. </w:t>
      </w:r>
    </w:p>
    <w:p w14:paraId="4B9EFF07" w14:textId="6EC66DCF" w:rsidR="009843B9" w:rsidRPr="009843B9" w:rsidRDefault="009843B9" w:rsidP="009843B9">
      <w:pPr>
        <w:rPr>
          <w:noProof/>
        </w:rPr>
      </w:pPr>
      <w:r w:rsidRPr="00233045">
        <w:rPr>
          <w:noProof/>
          <w:lang w:val="bg-BG"/>
        </w:rPr>
        <w:t xml:space="preserve">Clicking the </w:t>
      </w:r>
      <w:r w:rsidRPr="00DB5689">
        <w:rPr>
          <w:bCs/>
          <w:noProof/>
          <w:lang w:val="bg-BG"/>
        </w:rPr>
        <w:t>[</w:t>
      </w:r>
      <w:r>
        <w:rPr>
          <w:rStyle w:val="CodeChar"/>
        </w:rPr>
        <w:t>Edit</w:t>
      </w:r>
      <w:r w:rsidRPr="00DB5689">
        <w:rPr>
          <w:bCs/>
          <w:noProof/>
          <w:lang w:val="bg-BG"/>
        </w:rPr>
        <w:t>]</w:t>
      </w:r>
      <w:r w:rsidRPr="00233045">
        <w:rPr>
          <w:b/>
          <w:noProof/>
          <w:lang w:val="bg-BG"/>
        </w:rPr>
        <w:t xml:space="preserve"> </w:t>
      </w:r>
      <w:r w:rsidR="00A62E60">
        <w:rPr>
          <w:b/>
          <w:noProof/>
        </w:rPr>
        <w:t>button</w:t>
      </w:r>
      <w:r w:rsidRPr="00233045">
        <w:rPr>
          <w:b/>
          <w:noProof/>
          <w:lang w:val="bg-BG"/>
        </w:rPr>
        <w:t xml:space="preserve"> </w:t>
      </w:r>
      <w:r w:rsidR="00A62E60">
        <w:rPr>
          <w:bCs/>
          <w:noProof/>
        </w:rPr>
        <w:t>on</w:t>
      </w:r>
      <w:r>
        <w:rPr>
          <w:bCs/>
          <w:noProof/>
        </w:rPr>
        <w:t xml:space="preserve"> a </w:t>
      </w:r>
      <w:r w:rsidRPr="008975B2">
        <w:rPr>
          <w:b/>
          <w:noProof/>
        </w:rPr>
        <w:t xml:space="preserve">particular </w:t>
      </w:r>
      <w:r w:rsidR="00BB2BF3">
        <w:rPr>
          <w:b/>
          <w:noProof/>
        </w:rPr>
        <w:t>recipe</w:t>
      </w:r>
      <w:r>
        <w:rPr>
          <w:bCs/>
          <w:noProof/>
        </w:rPr>
        <w:t xml:space="preserve"> </w:t>
      </w:r>
      <w:r w:rsidR="00A62E60">
        <w:rPr>
          <w:bCs/>
          <w:noProof/>
        </w:rPr>
        <w:t xml:space="preserve">should display the </w:t>
      </w:r>
      <w:r>
        <w:rPr>
          <w:rStyle w:val="CodeChar"/>
        </w:rPr>
        <w:t>Edit</w:t>
      </w:r>
      <w:r w:rsidRPr="000754AF">
        <w:t xml:space="preserve"> </w:t>
      </w:r>
      <w:r w:rsidR="00BB2BF3">
        <w:rPr>
          <w:rStyle w:val="CodeChar"/>
        </w:rPr>
        <w:t>Recipe</w:t>
      </w:r>
      <w:r w:rsidRPr="00953A2A">
        <w:t xml:space="preserve"> </w:t>
      </w:r>
      <w:r w:rsidRPr="00933788">
        <w:rPr>
          <w:rStyle w:val="CodeChar"/>
        </w:rPr>
        <w:t>page</w:t>
      </w:r>
      <w:r w:rsidR="00BB2BF3" w:rsidRPr="00BB2BF3">
        <w:rPr>
          <w:rStyle w:val="CodeChar"/>
          <w:rFonts w:asciiTheme="minorHAnsi" w:hAnsiTheme="minorHAnsi" w:cstheme="minorHAnsi"/>
        </w:rPr>
        <w:t xml:space="preserve"> </w:t>
      </w:r>
      <w:r w:rsidR="00BB2BF3">
        <w:rPr>
          <w:rFonts w:asciiTheme="minorHAnsi" w:hAnsiTheme="minorHAnsi" w:cstheme="minorHAnsi"/>
          <w:bCs/>
          <w:noProof/>
        </w:rPr>
        <w:t xml:space="preserve">with </w:t>
      </w:r>
      <w:r w:rsidR="00A62E60">
        <w:rPr>
          <w:rFonts w:asciiTheme="minorHAnsi" w:hAnsiTheme="minorHAnsi" w:cstheme="minorHAnsi"/>
          <w:bCs/>
          <w:noProof/>
        </w:rPr>
        <w:t xml:space="preserve">the </w:t>
      </w:r>
      <w:r w:rsidR="00BB2BF3">
        <w:rPr>
          <w:rFonts w:asciiTheme="minorHAnsi" w:hAnsiTheme="minorHAnsi" w:cstheme="minorHAnsi"/>
          <w:bCs/>
          <w:noProof/>
        </w:rPr>
        <w:t xml:space="preserve">already </w:t>
      </w:r>
      <w:r w:rsidR="00A62E60">
        <w:rPr>
          <w:rFonts w:asciiTheme="minorHAnsi" w:hAnsiTheme="minorHAnsi" w:cstheme="minorHAnsi"/>
          <w:bCs/>
          <w:noProof/>
        </w:rPr>
        <w:t>filled in</w:t>
      </w:r>
      <w:r w:rsidR="00BB2BF3">
        <w:rPr>
          <w:rFonts w:asciiTheme="minorHAnsi" w:hAnsiTheme="minorHAnsi" w:cstheme="minorHAnsi"/>
          <w:bCs/>
          <w:noProof/>
        </w:rPr>
        <w:t xml:space="preserve"> information (the old one)</w:t>
      </w:r>
      <w:r w:rsidR="00BB2BF3">
        <w:rPr>
          <w:noProof/>
        </w:rPr>
        <w:t xml:space="preserve">. After a </w:t>
      </w:r>
      <w:r w:rsidR="00BB2BF3" w:rsidRPr="00BB2BF3">
        <w:rPr>
          <w:b/>
          <w:noProof/>
        </w:rPr>
        <w:t>successfully</w:t>
      </w:r>
      <w:r w:rsidR="00BB2BF3">
        <w:rPr>
          <w:noProof/>
        </w:rPr>
        <w:t xml:space="preserve"> </w:t>
      </w:r>
      <w:r w:rsidR="00BB2BF3" w:rsidRPr="00BB2BF3">
        <w:rPr>
          <w:b/>
          <w:noProof/>
        </w:rPr>
        <w:t>edit</w:t>
      </w:r>
      <w:r w:rsidR="00A62E60">
        <w:rPr>
          <w:b/>
          <w:noProof/>
        </w:rPr>
        <w:t>ed recipe</w:t>
      </w:r>
      <w:r w:rsidR="00BB2BF3">
        <w:rPr>
          <w:noProof/>
        </w:rPr>
        <w:t xml:space="preserve">, an appropriate notification should be </w:t>
      </w:r>
      <w:r w:rsidR="00BB2BF3" w:rsidRPr="00BB2BF3">
        <w:rPr>
          <w:b/>
          <w:noProof/>
        </w:rPr>
        <w:t>displayed</w:t>
      </w:r>
      <w:r w:rsidR="00BB2BF3">
        <w:rPr>
          <w:noProof/>
        </w:rPr>
        <w:t xml:space="preserve"> and the user should be </w:t>
      </w:r>
      <w:r w:rsidR="00BB2BF3" w:rsidRPr="00BB2BF3">
        <w:rPr>
          <w:b/>
          <w:noProof/>
        </w:rPr>
        <w:t>redirected</w:t>
      </w:r>
      <w:r w:rsidR="00BB2BF3">
        <w:rPr>
          <w:noProof/>
        </w:rPr>
        <w:t xml:space="preserve"> to the </w:t>
      </w:r>
      <w:r w:rsidR="00BB2BF3" w:rsidRPr="00BB2BF3">
        <w:rPr>
          <w:b/>
          <w:noProof/>
        </w:rPr>
        <w:t>home</w:t>
      </w:r>
      <w:r w:rsidR="00BB2BF3">
        <w:rPr>
          <w:noProof/>
        </w:rPr>
        <w:t xml:space="preserve"> </w:t>
      </w:r>
      <w:r w:rsidR="00BB2BF3" w:rsidRPr="00BB2BF3">
        <w:rPr>
          <w:b/>
          <w:noProof/>
        </w:rPr>
        <w:t>page</w:t>
      </w:r>
      <w:r w:rsidR="00BB2BF3">
        <w:rPr>
          <w:noProof/>
        </w:rPr>
        <w:t>.</w:t>
      </w:r>
    </w:p>
    <w:p w14:paraId="53E004A6" w14:textId="0AC424B1" w:rsidR="009843B9" w:rsidRDefault="001B4920" w:rsidP="009843B9">
      <w:r>
        <w:rPr>
          <w:noProof/>
          <w:lang w:val="bg-BG" w:eastAsia="bg-BG"/>
        </w:rPr>
        <w:lastRenderedPageBreak/>
        <w:drawing>
          <wp:inline distT="0" distB="0" distL="0" distR="0" wp14:anchorId="20BB05F7" wp14:editId="01B39902">
            <wp:extent cx="5314945" cy="6033135"/>
            <wp:effectExtent l="0" t="0" r="63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60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5798" w14:textId="6AED2C05" w:rsidR="0087274E" w:rsidRDefault="0087274E" w:rsidP="009843B9"/>
    <w:p w14:paraId="1A707EAD" w14:textId="77777777" w:rsidR="009843B9" w:rsidRPr="009843B9" w:rsidRDefault="009843B9" w:rsidP="009843B9"/>
    <w:p w14:paraId="115D39E1" w14:textId="22123207" w:rsidR="009843B9" w:rsidRPr="009843B9" w:rsidRDefault="009843B9" w:rsidP="009843B9">
      <w:pPr>
        <w:pStyle w:val="Heading3"/>
      </w:pPr>
      <w:r>
        <w:t xml:space="preserve">Archive (Delete) Recipe - </w:t>
      </w:r>
      <w:r w:rsidR="0026580C">
        <w:t>5</w:t>
      </w:r>
      <w:r>
        <w:t xml:space="preserve"> </w:t>
      </w:r>
      <w:r w:rsidR="0026580C">
        <w:t>Points</w:t>
      </w:r>
    </w:p>
    <w:p w14:paraId="075E95EB" w14:textId="39E8D17C" w:rsidR="00F36847" w:rsidRDefault="006A7A3C" w:rsidP="006A7A3C">
      <w:r>
        <w:t>Users</w:t>
      </w:r>
      <w:r w:rsidR="00F36847">
        <w:t xml:space="preserve"> can </w:t>
      </w:r>
      <w:r w:rsidR="00F36847" w:rsidRPr="00F36847">
        <w:rPr>
          <w:b/>
        </w:rPr>
        <w:t>archive</w:t>
      </w:r>
      <w:r w:rsidR="00F36847">
        <w:t xml:space="preserve"> their </w:t>
      </w:r>
      <w:r w:rsidR="00F36847" w:rsidRPr="00F36847">
        <w:rPr>
          <w:b/>
        </w:rPr>
        <w:t>own</w:t>
      </w:r>
      <w:r w:rsidR="00F36847">
        <w:t xml:space="preserve"> shared recipes,</w:t>
      </w:r>
      <w:r w:rsidRPr="00E83E1A">
        <w:t xml:space="preserve"> </w:t>
      </w:r>
      <w:r w:rsidR="00F36847">
        <w:t>b</w:t>
      </w:r>
      <w:r w:rsidRPr="00E83E1A">
        <w:t>y clicking the [</w:t>
      </w:r>
      <w:r w:rsidR="00F36847">
        <w:rPr>
          <w:rStyle w:val="CodeChar"/>
        </w:rPr>
        <w:t>Archive</w:t>
      </w:r>
      <w:r w:rsidRPr="00E83E1A">
        <w:t>] button</w:t>
      </w:r>
      <w:r w:rsidR="00F36847">
        <w:t>.</w:t>
      </w:r>
      <w:r>
        <w:t xml:space="preserve"> </w:t>
      </w:r>
      <w:r w:rsidR="00F36847">
        <w:t>After a successfully archive</w:t>
      </w:r>
      <w:r w:rsidR="006C5B81">
        <w:t>d recipe</w:t>
      </w:r>
      <w:r w:rsidR="00F36847">
        <w:t>:</w:t>
      </w:r>
    </w:p>
    <w:p w14:paraId="08678C02" w14:textId="41CE5FE0" w:rsidR="00F36847" w:rsidRDefault="00F36847" w:rsidP="00F36847">
      <w:pPr>
        <w:pStyle w:val="ListParagraph"/>
        <w:numPr>
          <w:ilvl w:val="0"/>
          <w:numId w:val="11"/>
        </w:numPr>
      </w:pPr>
      <w:r>
        <w:t xml:space="preserve">The current recipe should be </w:t>
      </w:r>
      <w:r w:rsidRPr="00F36847">
        <w:rPr>
          <w:b/>
        </w:rPr>
        <w:t>deleted</w:t>
      </w:r>
      <w:r>
        <w:t xml:space="preserve"> from the page and the Kinvey's </w:t>
      </w:r>
      <w:r w:rsidRPr="006C5B81">
        <w:rPr>
          <w:rFonts w:ascii="Consolas" w:hAnsi="Consolas"/>
          <w:b/>
        </w:rPr>
        <w:t>recipes</w:t>
      </w:r>
      <w:r>
        <w:t xml:space="preserve"> collection</w:t>
      </w:r>
    </w:p>
    <w:p w14:paraId="5871E972" w14:textId="366C8977" w:rsidR="006A7A3C" w:rsidRPr="00BA3109" w:rsidRDefault="00F36847" w:rsidP="00F36847">
      <w:pPr>
        <w:pStyle w:val="ListParagraph"/>
        <w:numPr>
          <w:ilvl w:val="0"/>
          <w:numId w:val="11"/>
        </w:numPr>
      </w:pPr>
      <w:r>
        <w:t>A</w:t>
      </w:r>
      <w:r w:rsidR="006A7A3C">
        <w:t xml:space="preserve"> notification with the following message should be shown: "</w:t>
      </w:r>
      <w:r>
        <w:rPr>
          <w:rStyle w:val="CodeChar"/>
        </w:rPr>
        <w:t>Your recipe was archived</w:t>
      </w:r>
      <w:r w:rsidR="006A7A3C" w:rsidRPr="00B823EF">
        <w:rPr>
          <w:rStyle w:val="CodeChar"/>
        </w:rPr>
        <w:t>.</w:t>
      </w:r>
      <w:r w:rsidR="006A7A3C" w:rsidRPr="00B823EF">
        <w:t xml:space="preserve">" </w:t>
      </w:r>
      <w:r w:rsidR="006A7A3C">
        <w:t xml:space="preserve">and the user should be redirected to the </w:t>
      </w:r>
      <w:r w:rsidR="006A7A3C" w:rsidRPr="00F36847">
        <w:rPr>
          <w:b/>
        </w:rPr>
        <w:t>home page</w:t>
      </w:r>
      <w:r w:rsidR="006A7A3C" w:rsidRPr="00173E6C">
        <w:t>.</w:t>
      </w:r>
    </w:p>
    <w:p w14:paraId="7770BF8C" w14:textId="7C0C5671" w:rsidR="00F36847" w:rsidRDefault="00F36847" w:rsidP="00F36847">
      <w:pPr>
        <w:pStyle w:val="Heading3"/>
      </w:pPr>
      <w:r>
        <w:t xml:space="preserve">Like Recipe - </w:t>
      </w:r>
      <w:r w:rsidR="0026580C">
        <w:t>5</w:t>
      </w:r>
      <w:r>
        <w:t xml:space="preserve"> </w:t>
      </w:r>
      <w:r w:rsidR="0026580C">
        <w:t>Points</w:t>
      </w:r>
    </w:p>
    <w:p w14:paraId="3B714FFA" w14:textId="16E52480" w:rsidR="00F36847" w:rsidRDefault="00F36847" w:rsidP="00F36847">
      <w:r>
        <w:t xml:space="preserve">Users can </w:t>
      </w:r>
      <w:r>
        <w:rPr>
          <w:b/>
        </w:rPr>
        <w:t>like</w:t>
      </w:r>
      <w:r>
        <w:t xml:space="preserve"> </w:t>
      </w:r>
      <w:r w:rsidRPr="00F36847">
        <w:rPr>
          <w:b/>
        </w:rPr>
        <w:t>others shared recipes</w:t>
      </w:r>
      <w:r>
        <w:t>,</w:t>
      </w:r>
      <w:r w:rsidRPr="00E83E1A">
        <w:t xml:space="preserve"> </w:t>
      </w:r>
      <w:r>
        <w:t>b</w:t>
      </w:r>
      <w:r w:rsidRPr="00E83E1A">
        <w:t>y clicking the [</w:t>
      </w:r>
      <w:r>
        <w:rPr>
          <w:rStyle w:val="CodeChar"/>
        </w:rPr>
        <w:t>Like</w:t>
      </w:r>
      <w:r w:rsidRPr="00E83E1A">
        <w:t>] button</w:t>
      </w:r>
      <w:r>
        <w:t>. After a successfully like</w:t>
      </w:r>
      <w:r w:rsidR="006C5B81">
        <w:t>d recipe</w:t>
      </w:r>
      <w:r>
        <w:t>:</w:t>
      </w:r>
    </w:p>
    <w:p w14:paraId="0515F5E0" w14:textId="3E07DAB7" w:rsidR="00F36847" w:rsidRDefault="00F36847" w:rsidP="00F36847">
      <w:pPr>
        <w:pStyle w:val="ListParagraph"/>
        <w:numPr>
          <w:ilvl w:val="0"/>
          <w:numId w:val="11"/>
        </w:numPr>
      </w:pPr>
      <w:r>
        <w:t xml:space="preserve">The current recipe's </w:t>
      </w:r>
      <w:r w:rsidRPr="006C5B81">
        <w:rPr>
          <w:rFonts w:ascii="Consolas" w:hAnsi="Consolas"/>
          <w:b/>
        </w:rPr>
        <w:t>likesCounter</w:t>
      </w:r>
      <w:r>
        <w:t xml:space="preserve"> should be </w:t>
      </w:r>
      <w:r>
        <w:rPr>
          <w:b/>
        </w:rPr>
        <w:t>increased by 1</w:t>
      </w:r>
    </w:p>
    <w:p w14:paraId="368653DD" w14:textId="2007871C" w:rsidR="00F36847" w:rsidRPr="00BA3109" w:rsidRDefault="00F36847" w:rsidP="00F36847">
      <w:pPr>
        <w:pStyle w:val="ListParagraph"/>
        <w:numPr>
          <w:ilvl w:val="0"/>
          <w:numId w:val="11"/>
        </w:numPr>
      </w:pPr>
      <w:r>
        <w:t>A notification with the following message should be shown: "</w:t>
      </w:r>
      <w:r>
        <w:rPr>
          <w:rStyle w:val="CodeChar"/>
        </w:rPr>
        <w:t>You liked that recipe</w:t>
      </w:r>
      <w:r w:rsidRPr="00B823EF">
        <w:rPr>
          <w:rStyle w:val="CodeChar"/>
        </w:rPr>
        <w:t>.</w:t>
      </w:r>
      <w:r w:rsidRPr="00B823EF">
        <w:t xml:space="preserve">" </w:t>
      </w:r>
      <w:r>
        <w:t xml:space="preserve">and the user should be redirected to the </w:t>
      </w:r>
      <w:r w:rsidRPr="00F36847">
        <w:rPr>
          <w:b/>
        </w:rPr>
        <w:t>home page</w:t>
      </w:r>
      <w:r w:rsidRPr="00173E6C">
        <w:t>.</w:t>
      </w:r>
    </w:p>
    <w:p w14:paraId="008DBC00" w14:textId="77777777" w:rsidR="006A7A3C" w:rsidRDefault="006A7A3C"/>
    <w:p w14:paraId="13095BD4" w14:textId="77777777" w:rsidR="00472DB1" w:rsidRDefault="006A7A3C">
      <w:pPr>
        <w:pStyle w:val="Heading2"/>
      </w:pPr>
      <w:r>
        <w:t>Submitting Your Solution</w:t>
      </w:r>
    </w:p>
    <w:p w14:paraId="691490C8" w14:textId="77777777" w:rsidR="00472DB1" w:rsidRPr="007778ED" w:rsidRDefault="006A7A3C">
      <w:pPr>
        <w:rPr>
          <w:lang w:val="bg-BG"/>
        </w:rPr>
      </w:pPr>
      <w:r>
        <w:t xml:space="preserve">Exclude the </w:t>
      </w:r>
      <w:r>
        <w:rPr>
          <w:rStyle w:val="CodeChar"/>
        </w:rPr>
        <w:t>node_modules</w:t>
      </w:r>
      <w:r>
        <w:t xml:space="preserve"> folder and ZIP your project. Upload the archive to Judge.</w:t>
      </w:r>
    </w:p>
    <w:sectPr w:rsidR="00472DB1" w:rsidRPr="007778ED" w:rsidSect="0040312C">
      <w:footerReference w:type="default" r:id="rId41"/>
      <w:pgSz w:w="14570" w:h="20636" w:code="12"/>
      <w:pgMar w:top="1417" w:right="1417" w:bottom="1417" w:left="1417" w:header="720" w:footer="720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065F13" w14:textId="77777777" w:rsidR="00050426" w:rsidRDefault="00050426">
      <w:pPr>
        <w:spacing w:before="0" w:after="0" w:line="240" w:lineRule="auto"/>
      </w:pPr>
      <w:r>
        <w:separator/>
      </w:r>
    </w:p>
  </w:endnote>
  <w:endnote w:type="continuationSeparator" w:id="0">
    <w:p w14:paraId="2B88F375" w14:textId="77777777" w:rsidR="00050426" w:rsidRDefault="0005042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C1DB2" w14:textId="77777777" w:rsidR="006A7A3C" w:rsidRDefault="006A7A3C">
    <w:pPr>
      <w:pStyle w:val="Footer"/>
    </w:pPr>
    <w:r>
      <w:rPr>
        <w:noProof/>
        <w:lang w:val="bg-BG" w:eastAsia="bg-BG"/>
      </w:rPr>
      <w:drawing>
        <wp:anchor distT="0" distB="0" distL="114300" distR="114300" simplePos="0" relativeHeight="251659264" behindDoc="0" locked="0" layoutInCell="1" allowOverlap="1" wp14:anchorId="16CDC867" wp14:editId="6F8DD1A2">
          <wp:simplePos x="0" y="0"/>
          <wp:positionH relativeFrom="margin">
            <wp:align>left</wp:align>
          </wp:positionH>
          <wp:positionV relativeFrom="paragraph">
            <wp:posOffset>197482</wp:posOffset>
          </wp:positionV>
          <wp:extent cx="1431292" cy="359414"/>
          <wp:effectExtent l="0" t="0" r="0" b="2536"/>
          <wp:wrapSquare wrapText="bothSides"/>
          <wp:docPr id="1" name="Picture 21" descr="C:\Users\chris\AppData\Local\Temp\Rar$DRa2604.45037\SoftUniFoundation_Logo_OneLin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31292" cy="359414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  <w:lang w:val="bg-BG" w:eastAsia="bg-BG"/>
      </w:rPr>
      <w:drawing>
        <wp:inline distT="0" distB="0" distL="0" distR="0" wp14:anchorId="2EB0393A" wp14:editId="399025D6">
          <wp:extent cx="1419221" cy="352428"/>
          <wp:effectExtent l="0" t="0" r="0" b="9522"/>
          <wp:docPr id="2" name="Picture 10" descr="C:\Users\chris\AppData\Local\Temp\Rar$DRa2604.40128\SoftUniFoundation_Logo_OneLine_Whit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9221" cy="35242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inline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084C52" wp14:editId="5B64CDDD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3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F37123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31C28C8B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20" o:spid="_x0000_s1026" type="#_x0000_t32" style="position:absolute;margin-left:-.1pt;margin-top:5.2pt;width:520.8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" strokecolor="#f37123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3A7C97" wp14:editId="6FCA7682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4" name="Text 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6118C68" w14:textId="792531C8" w:rsidR="006A7A3C" w:rsidRDefault="006A7A3C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C67C1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C67C1">
                            <w:rPr>
                              <w:noProof/>
                              <w:sz w:val="18"/>
                              <w:szCs w:val="18"/>
                            </w:rPr>
                            <w:t>19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3A7C9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" filled="f" stroked="f">
              <v:textbox inset="0,0,0,0">
                <w:txbxContent>
                  <w:p w14:paraId="46118C68" w14:textId="792531C8" w:rsidR="006A7A3C" w:rsidRDefault="006A7A3C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CC67C1">
                      <w:rPr>
                        <w:noProof/>
                        <w:sz w:val="18"/>
                        <w:szCs w:val="18"/>
                      </w:rPr>
                      <w:t>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CC67C1">
                      <w:rPr>
                        <w:noProof/>
                        <w:sz w:val="18"/>
                        <w:szCs w:val="18"/>
                      </w:rPr>
                      <w:t>19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314845" wp14:editId="0EAE6067">
              <wp:simplePos x="0" y="0"/>
              <wp:positionH relativeFrom="column">
                <wp:posOffset>1589400</wp:posOffset>
              </wp:positionH>
              <wp:positionV relativeFrom="paragraph">
                <wp:posOffset>342269</wp:posOffset>
              </wp:positionV>
              <wp:extent cx="569598" cy="200025"/>
              <wp:effectExtent l="0" t="0" r="1902" b="9525"/>
              <wp:wrapNone/>
              <wp:docPr id="5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8" cy="20002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1BB0C66F" w14:textId="77777777" w:rsidR="006A7A3C" w:rsidRDefault="006A7A3C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314845" id="Text Box 18" o:spid="_x0000_s1027" type="#_x0000_t202" style="position:absolute;margin-left:125.15pt;margin-top:26.95pt;width:44.85pt;height:1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" filled="f" stroked="f">
              <v:textbox inset=".50011mm,0,0,0">
                <w:txbxContent>
                  <w:p w14:paraId="1BB0C66F" w14:textId="77777777" w:rsidR="006A7A3C" w:rsidRDefault="006A7A3C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B50105" wp14:editId="04F5001A">
              <wp:simplePos x="0" y="0"/>
              <wp:positionH relativeFrom="column">
                <wp:posOffset>1579882</wp:posOffset>
              </wp:positionH>
              <wp:positionV relativeFrom="paragraph">
                <wp:posOffset>85094</wp:posOffset>
              </wp:positionV>
              <wp:extent cx="5033013" cy="513719"/>
              <wp:effectExtent l="0" t="0" r="0" b="631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33013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9CC9CBF" w14:textId="77777777" w:rsidR="006A7A3C" w:rsidRDefault="006A7A3C">
                          <w:pPr>
                            <w:spacing w:before="40" w:after="5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9A6321D" w14:textId="77777777" w:rsidR="006A7A3C" w:rsidRDefault="006A7A3C">
                          <w:pPr>
                            <w:spacing w:after="0" w:line="240" w:lineRule="auto"/>
                            <w:ind w:left="567" w:firstLine="340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195289C" wp14:editId="4243BC84">
                                <wp:extent cx="170645" cy="207815"/>
                                <wp:effectExtent l="0" t="0" r="805" b="1735"/>
                                <wp:docPr id="6" name="Picture 1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0645" cy="20781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BA3F79C" wp14:editId="1C5EE57B">
                                <wp:extent cx="171450" cy="205109"/>
                                <wp:effectExtent l="0" t="0" r="0" b="4441"/>
                                <wp:docPr id="7" name="Picture 14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1450" cy="20510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F964FEF" wp14:editId="44858321">
                                <wp:extent cx="200025" cy="200025"/>
                                <wp:effectExtent l="0" t="0" r="9525" b="9525"/>
                                <wp:docPr id="8" name="Picture 25" title="Software University @ Facebook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10453D7" wp14:editId="2E114A8E">
                                <wp:extent cx="200025" cy="200025"/>
                                <wp:effectExtent l="0" t="0" r="9525" b="9525"/>
                                <wp:docPr id="9" name="Picture 26" title="Software University @ Twitter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65EF31" wp14:editId="29962130">
                                <wp:extent cx="200025" cy="200025"/>
                                <wp:effectExtent l="0" t="0" r="9525" b="9525"/>
                                <wp:docPr id="10" name="Picture 27" title="Software University @ YouTub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F8407F9" wp14:editId="0732DDFC">
                                <wp:extent cx="190496" cy="190496"/>
                                <wp:effectExtent l="0" t="0" r="4" b="4"/>
                                <wp:docPr id="11" name="Picture 1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0496" cy="19049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57AD035" wp14:editId="13925BEC">
                                <wp:extent cx="176534" cy="176534"/>
                                <wp:effectExtent l="0" t="0" r="0" b="0"/>
                                <wp:docPr id="12" name="Picture 1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6534" cy="17653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0DD17F7" wp14:editId="6CED5783">
                                <wp:extent cx="200025" cy="200025"/>
                                <wp:effectExtent l="0" t="0" r="9525" b="9525"/>
                                <wp:docPr id="13" name="Picture 30" title="Software University @ SlideShar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43354C" wp14:editId="7560966C">
                                <wp:extent cx="223205" cy="217078"/>
                                <wp:effectExtent l="0" t="0" r="5395" b="0"/>
                                <wp:docPr id="14" name="Picture 1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3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3205" cy="21707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77AA11" wp14:editId="2AC41955">
                                <wp:extent cx="200025" cy="200025"/>
                                <wp:effectExtent l="0" t="0" r="9525" b="9525"/>
                                <wp:docPr id="15" name="Picture 32" title="Software University: Email Us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B50105" id="Text Box 16" o:spid="_x0000_s1028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" filled="f" stroked="f">
              <v:textbox inset=".50011mm,1.1999mm,.50011mm,.50011mm">
                <w:txbxContent>
                  <w:p w14:paraId="49CC9CBF" w14:textId="77777777" w:rsidR="006A7A3C" w:rsidRDefault="006A7A3C">
                    <w:pPr>
                      <w:spacing w:before="40" w:after="50" w:line="240" w:lineRule="auto"/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15" w:history="1">
                      <w: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16" w:history="1">
                      <w: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49A6321D" w14:textId="77777777" w:rsidR="006A7A3C" w:rsidRDefault="006A7A3C">
                    <w:pPr>
                      <w:spacing w:after="0" w:line="240" w:lineRule="auto"/>
                      <w:ind w:left="567" w:firstLine="340"/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195289C" wp14:editId="4243BC84">
                          <wp:extent cx="170645" cy="207815"/>
                          <wp:effectExtent l="0" t="0" r="805" b="1735"/>
                          <wp:docPr id="6" name="Picture 1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0645" cy="2078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BA3F79C" wp14:editId="1C5EE57B">
                          <wp:extent cx="171450" cy="205109"/>
                          <wp:effectExtent l="0" t="0" r="0" b="4441"/>
                          <wp:docPr id="7" name="Picture 14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1450" cy="205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7F964FEF" wp14:editId="44858321">
                          <wp:extent cx="200025" cy="200025"/>
                          <wp:effectExtent l="0" t="0" r="9525" b="9525"/>
                          <wp:docPr id="8" name="Picture 25" title="Software University @ Facebook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10453D7" wp14:editId="2E114A8E">
                          <wp:extent cx="200025" cy="200025"/>
                          <wp:effectExtent l="0" t="0" r="9525" b="9525"/>
                          <wp:docPr id="9" name="Picture 26" title="Software University @ Twitter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65EF31" wp14:editId="29962130">
                          <wp:extent cx="200025" cy="200025"/>
                          <wp:effectExtent l="0" t="0" r="9525" b="9525"/>
                          <wp:docPr id="10" name="Picture 27" title="Software University @ YouTub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7F8407F9" wp14:editId="0732DDFC">
                          <wp:extent cx="190496" cy="190496"/>
                          <wp:effectExtent l="0" t="0" r="4" b="4"/>
                          <wp:docPr id="11" name="Picture 1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0496" cy="1904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57AD035" wp14:editId="13925BEC">
                          <wp:extent cx="176534" cy="176534"/>
                          <wp:effectExtent l="0" t="0" r="0" b="0"/>
                          <wp:docPr id="12" name="Picture 1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1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6534" cy="17653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70DD17F7" wp14:editId="6CED5783">
                          <wp:extent cx="200025" cy="200025"/>
                          <wp:effectExtent l="0" t="0" r="9525" b="9525"/>
                          <wp:docPr id="13" name="Picture 30" title="Software University @ SlideShar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43354C" wp14:editId="7560966C">
                          <wp:extent cx="223205" cy="217078"/>
                          <wp:effectExtent l="0" t="0" r="5395" b="0"/>
                          <wp:docPr id="14" name="Picture 1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3205" cy="217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77AA11" wp14:editId="2AC41955">
                          <wp:extent cx="200025" cy="200025"/>
                          <wp:effectExtent l="0" t="0" r="9525" b="9525"/>
                          <wp:docPr id="15" name="Picture 32" title="Software University: Email Us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1D4BF1FC" w14:textId="77777777" w:rsidR="006A7A3C" w:rsidRDefault="006A7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A06D06" w14:textId="77777777" w:rsidR="00050426" w:rsidRDefault="00050426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65E3E785" w14:textId="77777777" w:rsidR="00050426" w:rsidRDefault="0005042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72695"/>
    <w:multiLevelType w:val="multilevel"/>
    <w:tmpl w:val="B0C610D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342FAB"/>
    <w:multiLevelType w:val="multilevel"/>
    <w:tmpl w:val="F4CCCB7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399A0513"/>
    <w:multiLevelType w:val="hybridMultilevel"/>
    <w:tmpl w:val="D066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E47FF2"/>
    <w:multiLevelType w:val="multilevel"/>
    <w:tmpl w:val="564044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52A962D3"/>
    <w:multiLevelType w:val="hybridMultilevel"/>
    <w:tmpl w:val="0600A074"/>
    <w:lvl w:ilvl="0" w:tplc="0402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8" w15:restartNumberingAfterBreak="0">
    <w:nsid w:val="557F4407"/>
    <w:multiLevelType w:val="multilevel"/>
    <w:tmpl w:val="FFB2E8B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num w:numId="1">
    <w:abstractNumId w:val="10"/>
  </w:num>
  <w:num w:numId="2">
    <w:abstractNumId w:val="8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5"/>
  </w:num>
  <w:num w:numId="8">
    <w:abstractNumId w:val="2"/>
  </w:num>
  <w:num w:numId="9">
    <w:abstractNumId w:val="9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DB1"/>
    <w:rsid w:val="00050426"/>
    <w:rsid w:val="00096E4A"/>
    <w:rsid w:val="001B4920"/>
    <w:rsid w:val="001C6CB9"/>
    <w:rsid w:val="0026580C"/>
    <w:rsid w:val="00374DDD"/>
    <w:rsid w:val="0040312C"/>
    <w:rsid w:val="00472DB1"/>
    <w:rsid w:val="004C1C20"/>
    <w:rsid w:val="004D30BB"/>
    <w:rsid w:val="006A7A3C"/>
    <w:rsid w:val="006C5B81"/>
    <w:rsid w:val="006D747A"/>
    <w:rsid w:val="00764678"/>
    <w:rsid w:val="007778ED"/>
    <w:rsid w:val="00807A80"/>
    <w:rsid w:val="0087274E"/>
    <w:rsid w:val="008A40E8"/>
    <w:rsid w:val="009843B9"/>
    <w:rsid w:val="009C659D"/>
    <w:rsid w:val="00A00DB6"/>
    <w:rsid w:val="00A62E60"/>
    <w:rsid w:val="00AD6F22"/>
    <w:rsid w:val="00BB2BF3"/>
    <w:rsid w:val="00BC67B0"/>
    <w:rsid w:val="00CC67C1"/>
    <w:rsid w:val="00D3460E"/>
    <w:rsid w:val="00D54F8F"/>
    <w:rsid w:val="00E129CD"/>
    <w:rsid w:val="00F36847"/>
    <w:rsid w:val="00F56E04"/>
    <w:rsid w:val="00FF3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5D972"/>
  <w15:docId w15:val="{84BEEA33-96C2-4EE4-B4EF-F16342C66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character" w:customStyle="1" w:styleId="Heading1Char">
    <w:name w:val="Heading 1 Char"/>
    <w:basedOn w:val="DefaultParagraphFont"/>
    <w:rPr>
      <w:rFonts w:eastAsia="Times New Roman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Times New Roman" w:cs="Times New Roman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rPr>
      <w:rFonts w:eastAsia="Times New Roman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Times New Roman" w:cs="Times New Roman"/>
      <w:b/>
      <w:iCs/>
      <w:color w:val="A34A0D"/>
      <w:sz w:val="28"/>
    </w:rPr>
  </w:style>
  <w:style w:type="character" w:customStyle="1" w:styleId="Heading5Char">
    <w:name w:val="Heading 5 Char"/>
    <w:basedOn w:val="DefaultParagraphFont"/>
    <w:rPr>
      <w:rFonts w:eastAsia="Times New Roman" w:cs="Times New Roman"/>
      <w:b/>
      <w:color w:val="B2500E"/>
    </w:r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customStyle="1" w:styleId="Code">
    <w:name w:val="Code"/>
    <w:basedOn w:val="Normal"/>
    <w:qFormat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ListParagraphChar">
    <w:name w:val="List Paragraph Char"/>
    <w:basedOn w:val="DefaultParagraphFont"/>
    <w:uiPriority w:val="34"/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7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as.kinvey.com/user/app_id/_logout" TargetMode="External"/><Relationship Id="rId18" Type="http://schemas.openxmlformats.org/officeDocument/2006/relationships/hyperlink" Target="https://baas.kinvey.com/appdata/app_id/recipes/recipe_id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baas.kinvey.com/appdata/app_id/recipes/recipe_id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hyperlink" Target="https://baas.kinvey.com/appdata/app_id/recip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baas.kinvey.com/user/app_id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aas.kinvey.com/appdata/app_id/recipe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baas.kinvey.com/user/app_id/login" TargetMode="External"/><Relationship Id="rId17" Type="http://schemas.openxmlformats.org/officeDocument/2006/relationships/hyperlink" Target="https://baas.kinvey.com/appdata/app_id/recipes/recipe_id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7.png"/><Relationship Id="rId3" Type="http://schemas.openxmlformats.org/officeDocument/2006/relationships/hyperlink" Target="http://softuni.foundation/" TargetMode="External"/><Relationship Id="rId7" Type="http://schemas.openxmlformats.org/officeDocument/2006/relationships/image" Target="media/image31.png"/><Relationship Id="rId12" Type="http://schemas.openxmlformats.org/officeDocument/2006/relationships/image" Target="media/image36.png"/><Relationship Id="rId2" Type="http://schemas.openxmlformats.org/officeDocument/2006/relationships/image" Target="media/image28.png"/><Relationship Id="rId16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27.png"/><Relationship Id="rId6" Type="http://schemas.openxmlformats.org/officeDocument/2006/relationships/image" Target="media/image30.png"/><Relationship Id="rId11" Type="http://schemas.openxmlformats.org/officeDocument/2006/relationships/image" Target="media/image35.png"/><Relationship Id="rId5" Type="http://schemas.openxmlformats.org/officeDocument/2006/relationships/image" Target="media/image29.png"/><Relationship Id="rId15" Type="http://schemas.openxmlformats.org/officeDocument/2006/relationships/hyperlink" Target="http://softuni.foundation/" TargetMode="External"/><Relationship Id="rId10" Type="http://schemas.openxmlformats.org/officeDocument/2006/relationships/image" Target="media/image34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cuments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290</TotalTime>
  <Pages>1</Pages>
  <Words>2337</Words>
  <Characters>13322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dc:description/>
  <cp:lastModifiedBy>Username</cp:lastModifiedBy>
  <cp:revision>4</cp:revision>
  <dcterms:created xsi:type="dcterms:W3CDTF">2019-04-19T09:48:00Z</dcterms:created>
  <dcterms:modified xsi:type="dcterms:W3CDTF">2019-12-01T14:34:00Z</dcterms:modified>
</cp:coreProperties>
</file>