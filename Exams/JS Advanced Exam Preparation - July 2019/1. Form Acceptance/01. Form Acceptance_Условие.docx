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36E7F60C" w:rsidR="00BE1C62" w:rsidRDefault="00BE1C62" w:rsidP="00BE1C62">
      <w:pPr>
        <w:pStyle w:val="Heading1"/>
        <w:jc w:val="center"/>
      </w:pPr>
      <w:r w:rsidRPr="00355FAB">
        <w:t xml:space="preserve">JS Advanced: Exam </w:t>
      </w:r>
      <w:r>
        <w:t>Preparation June 2019</w:t>
      </w:r>
    </w:p>
    <w:p w14:paraId="7BD6ECF8" w14:textId="4680B338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https://judge.softuni.bg/Contests/Practice/Index/1664</w:t>
        </w:r>
      </w:hyperlink>
      <w:r>
        <w:rPr>
          <w:noProof/>
        </w:rPr>
        <w:t>.</w:t>
      </w:r>
    </w:p>
    <w:p w14:paraId="36DE9482" w14:textId="77777777" w:rsidR="00BE1C62" w:rsidRPr="00355FAB" w:rsidRDefault="00BE1C62" w:rsidP="00BE1C62">
      <w:pPr>
        <w:pStyle w:val="Heading1"/>
      </w:pPr>
      <w:r w:rsidRPr="00355FAB">
        <w:t>Problem 1. Form Acceptance</w:t>
      </w:r>
    </w:p>
    <w:p w14:paraId="13F4201D" w14:textId="77777777" w:rsidR="00BE1C62" w:rsidRPr="00355FAB" w:rsidRDefault="00BE1C62" w:rsidP="00BE1C62">
      <w:pPr>
        <w:pStyle w:val="Heading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>index.html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and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>app.js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files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1780A6B2" w14:textId="0436005B" w:rsidR="00BE1C62" w:rsidRDefault="00BE1C62" w:rsidP="00BE1C62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and you have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to change directly the given html code (index.html file).</w:t>
      </w:r>
    </w:p>
    <w:p w14:paraId="3D87A9F2" w14:textId="77777777" w:rsidR="00BE1C62" w:rsidRPr="00271D29" w:rsidRDefault="00BE1C62" w:rsidP="00BE1C62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3B143C35" wp14:editId="12568FAE">
            <wp:extent cx="5634990" cy="2722966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95" cy="273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77777777" w:rsidR="00BE1C62" w:rsidRDefault="00BE1C62" w:rsidP="00BE1C6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Pr="00355FAB">
        <w:rPr>
          <w:b/>
        </w:rPr>
        <w:t>Acceptance form</w:t>
      </w:r>
      <w:r w:rsidRPr="00355FAB">
        <w:t xml:space="preserve"> work as expected</w:t>
      </w:r>
      <w:r>
        <w:t>:</w:t>
      </w:r>
    </w:p>
    <w:p w14:paraId="08DA36F4" w14:textId="208F0382" w:rsidR="00BE1C62" w:rsidRPr="00BE1C62" w:rsidRDefault="00BE1C62" w:rsidP="00BE1C62">
      <w:pPr>
        <w:pStyle w:val="ListParagraph"/>
        <w:numPr>
          <w:ilvl w:val="0"/>
          <w:numId w:val="18"/>
        </w:numPr>
      </w:pPr>
      <w:r w:rsidRPr="00355FAB">
        <w:t xml:space="preserve">When </w:t>
      </w:r>
      <w:r w:rsidRPr="00BE1C62">
        <w:rPr>
          <w:b/>
        </w:rPr>
        <w:t>all fields (company, product, quantity and scrape)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14:paraId="4C62A041" w14:textId="51937226" w:rsidR="00BE1C62" w:rsidRPr="003C6EE6" w:rsidRDefault="00BE1C62" w:rsidP="00BE1C62">
      <w:pPr>
        <w:pStyle w:val="ListParagraph"/>
        <w:numPr>
          <w:ilvl w:val="1"/>
          <w:numId w:val="18"/>
        </w:numPr>
      </w:pPr>
      <w:r w:rsidRPr="003C6EE6">
        <w:rPr>
          <w:b/>
        </w:rPr>
        <w:t>Company</w:t>
      </w:r>
      <w:r w:rsidRPr="003C6EE6">
        <w:t xml:space="preserve"> and </w:t>
      </w:r>
      <w:r w:rsidRPr="003C6EE6">
        <w:rPr>
          <w:b/>
        </w:rPr>
        <w:t>product</w:t>
      </w:r>
      <w:r w:rsidRPr="003C6EE6">
        <w:t xml:space="preserve"> need to be </w:t>
      </w:r>
      <w:r w:rsidRPr="003C6EE6">
        <w:rPr>
          <w:b/>
        </w:rPr>
        <w:t>non</w:t>
      </w:r>
      <w:r w:rsidRPr="003C6EE6">
        <w:t>-</w:t>
      </w:r>
      <w:r w:rsidRPr="003C6EE6">
        <w:rPr>
          <w:b/>
        </w:rPr>
        <w:t>empty</w:t>
      </w:r>
      <w:r w:rsidRPr="003C6EE6">
        <w:t xml:space="preserve"> </w:t>
      </w:r>
      <w:r w:rsidRPr="003C6EE6">
        <w:rPr>
          <w:b/>
        </w:rPr>
        <w:t>strings</w:t>
      </w:r>
    </w:p>
    <w:p w14:paraId="36CC082E" w14:textId="298654B1" w:rsidR="00BE1C62" w:rsidRPr="00BE1C62" w:rsidRDefault="00BE1C62" w:rsidP="00BE1C62">
      <w:pPr>
        <w:pStyle w:val="ListParagraph"/>
        <w:numPr>
          <w:ilvl w:val="1"/>
          <w:numId w:val="18"/>
        </w:numPr>
      </w:pPr>
      <w:r w:rsidRPr="003C6EE6">
        <w:rPr>
          <w:b/>
        </w:rPr>
        <w:t>Quantity</w:t>
      </w:r>
      <w:r w:rsidRPr="003C6EE6">
        <w:t xml:space="preserve"> and </w:t>
      </w:r>
      <w:r w:rsidRPr="003C6EE6">
        <w:rPr>
          <w:b/>
        </w:rPr>
        <w:t>scrape</w:t>
      </w:r>
      <w:r w:rsidRPr="003C6EE6">
        <w:t xml:space="preserve"> need to be </w:t>
      </w:r>
      <w:r w:rsidRPr="003C6EE6">
        <w:rPr>
          <w:b/>
        </w:rPr>
        <w:t>numbers</w:t>
      </w:r>
    </w:p>
    <w:p w14:paraId="6A4E5237" w14:textId="77777777" w:rsidR="00BE1C62" w:rsidRDefault="00BE1C62" w:rsidP="00BE1C62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[Add it]</w:t>
      </w:r>
      <w:r w:rsidRPr="00355FAB">
        <w:t xml:space="preserve"> </w:t>
      </w:r>
      <w:r w:rsidRPr="00BE1C62">
        <w:rPr>
          <w:b/>
        </w:rPr>
        <w:t>button</w:t>
      </w:r>
      <w:r w:rsidRPr="00355FAB">
        <w:t>, a new stock (</w:t>
      </w:r>
      <w:r w:rsidRPr="00BE1C62">
        <w:rPr>
          <w:b/>
        </w:rPr>
        <w:t>product</w:t>
      </w:r>
      <w:r w:rsidRPr="00355FAB">
        <w:t>) should appear in the warehou</w:t>
      </w:r>
      <w:r>
        <w:t xml:space="preserve">se list, </w:t>
      </w:r>
      <w:r>
        <w:br/>
        <w:t>on following format:</w:t>
      </w:r>
      <w:r>
        <w:br/>
      </w:r>
      <w:bookmarkStart w:id="0" w:name="_GoBack"/>
      <w:r w:rsidRPr="00BE1C62">
        <w:rPr>
          <w:rFonts w:ascii="Consolas" w:hAnsi="Consolas"/>
          <w:b/>
        </w:rPr>
        <w:t xml:space="preserve">[{companyName}] {productName} </w:t>
      </w:r>
      <w:r w:rsidRPr="00BE1C62">
        <w:rPr>
          <w:rFonts w:ascii="Consolas" w:hAnsi="Consolas"/>
          <w:b/>
          <w:lang w:val="bg-BG"/>
        </w:rPr>
        <w:t>-</w:t>
      </w:r>
      <w:r w:rsidRPr="00BE1C62">
        <w:rPr>
          <w:rFonts w:ascii="Consolas" w:hAnsi="Consolas"/>
          <w:b/>
        </w:rPr>
        <w:t xml:space="preserve"> {productQuantity} pieces {outOfStockButton}</w:t>
      </w:r>
      <w:bookmarkEnd w:id="0"/>
    </w:p>
    <w:p w14:paraId="0CCAAAE0" w14:textId="56CF65B4" w:rsidR="00BE1C62" w:rsidRPr="00BE1C62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BE1C62">
        <w:rPr>
          <w:b/>
          <w:bCs/>
        </w:rPr>
        <w:t>Keep in mind that</w:t>
      </w:r>
      <w:r w:rsidRPr="00355FAB">
        <w:t xml:space="preserve"> you need to add the available quantity of the product that </w:t>
      </w:r>
      <w:r w:rsidRPr="00BE1C62">
        <w:rPr>
          <w:b/>
        </w:rPr>
        <w:t>is not scrape</w:t>
      </w:r>
      <w:r w:rsidRPr="00355FAB">
        <w:t xml:space="preserve">. In these cases when the available product quantity is less or equal to zero (&lt;= 0) you should </w:t>
      </w:r>
      <w:r w:rsidRPr="00BE1C62">
        <w:rPr>
          <w:b/>
          <w:bCs/>
        </w:rPr>
        <w:t xml:space="preserve">not add it </w:t>
      </w:r>
      <w:r w:rsidRPr="00355FAB">
        <w:t>to the warehouse list</w:t>
      </w:r>
    </w:p>
    <w:p w14:paraId="06DA62A9" w14:textId="20022178" w:rsidR="00BE1C62" w:rsidRPr="00BE1C62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BE1C62">
        <w:rPr>
          <w:b/>
        </w:rPr>
        <w:t>If</w:t>
      </w:r>
      <w:r w:rsidRPr="00467647">
        <w:t xml:space="preserve"> one or all fields </w:t>
      </w:r>
      <w:r w:rsidRPr="00BE1C62">
        <w:rPr>
          <w:b/>
        </w:rPr>
        <w:t>are not filled,</w:t>
      </w:r>
      <w:r w:rsidRPr="00467647">
        <w:t xml:space="preserve"> you should do </w:t>
      </w:r>
      <w:r w:rsidRPr="00BE1C62">
        <w:rPr>
          <w:b/>
        </w:rPr>
        <w:t>nothing!</w:t>
      </w:r>
    </w:p>
    <w:p w14:paraId="71BA6B41" w14:textId="7FFEF79C" w:rsidR="00BE1C62" w:rsidRPr="00BE1C62" w:rsidRDefault="00BE1C62" w:rsidP="00BE1C62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 w:rsidRPr="00467647">
        <w:t xml:space="preserve">The input fields should be </w:t>
      </w:r>
      <w:r w:rsidRPr="00BE1C62">
        <w:rPr>
          <w:b/>
        </w:rPr>
        <w:t xml:space="preserve">reset </w:t>
      </w:r>
      <w:r w:rsidRPr="00467647">
        <w:t xml:space="preserve">when the </w:t>
      </w:r>
      <w:r w:rsidRPr="00BE1C62">
        <w:rPr>
          <w:rFonts w:ascii="Consolas" w:hAnsi="Consolas"/>
          <w:b/>
        </w:rPr>
        <w:t>[Add it]</w:t>
      </w:r>
      <w:r w:rsidRPr="00355FAB">
        <w:t xml:space="preserve"> </w:t>
      </w:r>
      <w:r w:rsidRPr="00BE1C62">
        <w:rPr>
          <w:b/>
        </w:rPr>
        <w:t>button</w:t>
      </w:r>
      <w:r w:rsidRPr="00467647">
        <w:t xml:space="preserve"> is </w:t>
      </w:r>
      <w:r w:rsidRPr="00BE1C62">
        <w:rPr>
          <w:b/>
        </w:rPr>
        <w:t>clicked</w:t>
      </w:r>
      <w:r w:rsidRPr="00467647">
        <w:t>!</w:t>
      </w:r>
    </w:p>
    <w:p w14:paraId="17B1A0CA" w14:textId="041939EA" w:rsidR="00BE1C62" w:rsidRPr="00355FAB" w:rsidRDefault="00BE1C62" w:rsidP="00BE1C62">
      <w:pPr>
        <w:pStyle w:val="ListParagraph"/>
        <w:numPr>
          <w:ilvl w:val="0"/>
          <w:numId w:val="19"/>
        </w:numPr>
      </w:pPr>
      <w:r w:rsidRPr="00467647">
        <w:t xml:space="preserve">When the </w:t>
      </w:r>
      <w:r w:rsidRPr="00BE1C62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</w:t>
      </w:r>
      <w:r>
        <w:t xml:space="preserve"> (</w:t>
      </w:r>
      <w:r w:rsidRPr="00BE1C62">
        <w:rPr>
          <w:b/>
        </w:rPr>
        <w:t>the div element</w:t>
      </w:r>
      <w:r>
        <w:t>)</w:t>
      </w:r>
      <w:r w:rsidRPr="00355FAB">
        <w:t xml:space="preserve"> should </w:t>
      </w:r>
      <w:r w:rsidRPr="00BE1C62">
        <w:rPr>
          <w:b/>
        </w:rPr>
        <w:t>be removed</w:t>
      </w:r>
      <w:r w:rsidRPr="00355FAB">
        <w:t xml:space="preserve"> from the warehouse list</w:t>
      </w:r>
    </w:p>
    <w:p w14:paraId="147228BF" w14:textId="77777777" w:rsidR="00BE1C62" w:rsidRPr="00355FAB" w:rsidRDefault="00BE1C62" w:rsidP="00BE1C62">
      <w:pPr>
        <w:pStyle w:val="Heading3"/>
      </w:pPr>
      <w:r w:rsidRPr="00355FAB">
        <w:t>Submission</w:t>
      </w:r>
    </w:p>
    <w:p w14:paraId="7A91E62C" w14:textId="77777777" w:rsidR="00BE1C62" w:rsidRPr="00355FAB" w:rsidRDefault="00BE1C62" w:rsidP="00BE1C62">
      <w:r w:rsidRPr="00355FAB">
        <w:t xml:space="preserve">Submit only your </w:t>
      </w:r>
      <w:r w:rsidRPr="00271D29">
        <w:rPr>
          <w:rStyle w:val="Strong"/>
          <w:rFonts w:ascii="Consolas" w:hAnsi="Consolas"/>
        </w:rPr>
        <w:t>acceptance()</w:t>
      </w:r>
      <w:r w:rsidRPr="00355FAB">
        <w:t xml:space="preserve"> function.</w:t>
      </w:r>
    </w:p>
    <w:p w14:paraId="4A382E6E" w14:textId="77777777" w:rsidR="00BE1C62" w:rsidRPr="00F47E7C" w:rsidRDefault="00BE1C62" w:rsidP="00BE1C62">
      <w:pPr>
        <w:pStyle w:val="Heading3"/>
      </w:pPr>
      <w:r w:rsidRPr="00355FAB">
        <w:t>Examples</w:t>
      </w:r>
    </w:p>
    <w:p w14:paraId="685A02F5" w14:textId="77777777" w:rsidR="00BE1C62" w:rsidRPr="00271D29" w:rsidRDefault="00BE1C62" w:rsidP="00BE1C62">
      <w:r w:rsidRPr="00271D29">
        <w:rPr>
          <w:b/>
          <w:lang w:eastAsia="bg-BG"/>
        </w:rPr>
        <w:t>Before</w:t>
      </w:r>
      <w:r w:rsidRPr="00271D29">
        <w:rPr>
          <w:lang w:eastAsia="bg-BG"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with correct values for all the fields:</w:t>
      </w:r>
    </w:p>
    <w:p w14:paraId="60305867" w14:textId="77777777" w:rsidR="00BE1C62" w:rsidRPr="00355FAB" w:rsidRDefault="00BE1C62" w:rsidP="00BE1C62">
      <w:r>
        <w:rPr>
          <w:noProof/>
          <w:lang w:val="bg-BG" w:eastAsia="bg-BG"/>
        </w:rPr>
        <w:lastRenderedPageBreak/>
        <w:drawing>
          <wp:inline distT="0" distB="0" distL="0" distR="0" wp14:anchorId="1DD2B232" wp14:editId="370AF38B">
            <wp:extent cx="5119697" cy="22860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105" cy="2302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C5ABC" w14:textId="77777777" w:rsidR="00BE1C62" w:rsidRPr="00355FAB" w:rsidRDefault="00BE1C62" w:rsidP="00BE1C62"/>
    <w:p w14:paraId="09F1A6AE" w14:textId="77777777" w:rsidR="00BE1C62" w:rsidRPr="00355FAB" w:rsidRDefault="00BE1C62" w:rsidP="00BE1C62">
      <w:r w:rsidRPr="00271D29">
        <w:rPr>
          <w:b/>
          <w:bCs/>
        </w:rPr>
        <w:t>After</w:t>
      </w:r>
      <w:r>
        <w:rPr>
          <w:bCs/>
        </w:rPr>
        <w:t xml:space="preserve"> 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A2DEAFF" wp14:editId="0E9D07C4">
            <wp:extent cx="5093970" cy="2410749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835" cy="242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42686" w14:textId="77777777" w:rsidR="00BE1C62" w:rsidRPr="00271D29" w:rsidRDefault="00BE1C62" w:rsidP="00BE1C62">
      <w:pPr>
        <w:rPr>
          <w:bCs/>
        </w:rPr>
      </w:pPr>
      <w:r w:rsidRPr="00271D29">
        <w:rPr>
          <w:b/>
          <w:bCs/>
        </w:rPr>
        <w:t>Code structure after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bCs/>
        </w:rPr>
        <w:t xml:space="preserve"> and we added successfully a new product to the warehouse list:</w:t>
      </w:r>
    </w:p>
    <w:p w14:paraId="4C9696D4" w14:textId="77777777" w:rsidR="00BE1C62" w:rsidRPr="00355FAB" w:rsidRDefault="00BE1C62" w:rsidP="00BE1C6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393F967D" wp14:editId="577CFA4C">
            <wp:extent cx="4546831" cy="1709420"/>
            <wp:effectExtent l="19050" t="19050" r="254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91" cy="1719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A3060" w14:textId="173D1B8B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LUCK… c(:</w:t>
      </w:r>
    </w:p>
    <w:sectPr w:rsidR="009801CC" w:rsidRPr="005D770E" w:rsidSect="00653F6E">
      <w:footerReference w:type="default" r:id="rId13"/>
      <w:pgSz w:w="14570" w:h="20636" w:code="12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5B5F2" w14:textId="77777777" w:rsidR="003E4B4F" w:rsidRDefault="003E4B4F" w:rsidP="004A2906">
      <w:pPr>
        <w:spacing w:before="0" w:after="0" w:line="240" w:lineRule="auto"/>
      </w:pPr>
      <w:r>
        <w:separator/>
      </w:r>
    </w:p>
  </w:endnote>
  <w:endnote w:type="continuationSeparator" w:id="0">
    <w:p w14:paraId="106142E3" w14:textId="77777777" w:rsidR="003E4B4F" w:rsidRDefault="003E4B4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104CC0C4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D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D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104CC0C4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2D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2D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3EB5A" w14:textId="77777777" w:rsidR="003E4B4F" w:rsidRDefault="003E4B4F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6F4AA7A" w14:textId="77777777" w:rsidR="003E4B4F" w:rsidRDefault="003E4B4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4"/>
  </w:num>
  <w:num w:numId="17">
    <w:abstractNumId w:val="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2B5AD9"/>
    <w:rsid w:val="002C1243"/>
    <w:rsid w:val="003E4B4F"/>
    <w:rsid w:val="004A2906"/>
    <w:rsid w:val="00582DD3"/>
    <w:rsid w:val="005D770E"/>
    <w:rsid w:val="00653F6E"/>
    <w:rsid w:val="006A3611"/>
    <w:rsid w:val="009801CC"/>
    <w:rsid w:val="00BD3761"/>
    <w:rsid w:val="00BE1C62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Username</cp:lastModifiedBy>
  <cp:revision>3</cp:revision>
  <dcterms:created xsi:type="dcterms:W3CDTF">2019-05-23T12:35:00Z</dcterms:created>
  <dcterms:modified xsi:type="dcterms:W3CDTF">2019-10-17T08:52:00Z</dcterms:modified>
</cp:coreProperties>
</file>