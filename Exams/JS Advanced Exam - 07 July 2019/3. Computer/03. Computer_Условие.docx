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406138" w14:textId="49C5B13B" w:rsidR="00BE1C62" w:rsidRDefault="00BE1C62" w:rsidP="00BE1C62">
      <w:pPr>
        <w:pStyle w:val="Heading1"/>
        <w:jc w:val="center"/>
      </w:pPr>
      <w:bookmarkStart w:id="0" w:name="_GoBack"/>
      <w:bookmarkEnd w:id="0"/>
      <w:r w:rsidRPr="00355FAB">
        <w:t xml:space="preserve">JS Advanced: </w:t>
      </w:r>
      <w:r w:rsidR="00CA1665">
        <w:t>Regular Exam - 07.07.19</w:t>
      </w:r>
    </w:p>
    <w:p w14:paraId="7BD6ECF8" w14:textId="23C6F5E0" w:rsidR="00BE1C62" w:rsidRPr="00BE1C62" w:rsidRDefault="00BE1C62" w:rsidP="00BE1C62">
      <w:pPr>
        <w:rPr>
          <w:bCs/>
          <w:noProof/>
          <w:color w:val="7C380A"/>
          <w:sz w:val="36"/>
          <w:szCs w:val="36"/>
        </w:rPr>
      </w:pPr>
      <w:r>
        <w:rPr>
          <w:noProof/>
        </w:rPr>
        <w:t xml:space="preserve">Exam problems for the </w:t>
      </w:r>
      <w:hyperlink r:id="rId8" w:history="1">
        <w:r w:rsidR="00CA1665">
          <w:rPr>
            <w:rStyle w:val="Hyperlink"/>
            <w:noProof/>
          </w:rPr>
          <w:t>"</w:t>
        </w:r>
        <w:r>
          <w:rPr>
            <w:rStyle w:val="Hyperlink"/>
            <w:noProof/>
          </w:rPr>
          <w:t>JavaScript Advanced</w:t>
        </w:r>
        <w:r w:rsidR="00CA1665">
          <w:rPr>
            <w:rStyle w:val="Hyperlink"/>
            <w:noProof/>
          </w:rPr>
          <w:t>"</w:t>
        </w:r>
        <w:r>
          <w:rPr>
            <w:rStyle w:val="Hyperlink"/>
            <w:noProof/>
          </w:rPr>
          <w:t xml:space="preserve"> course @ SoftUni</w:t>
        </w:r>
      </w:hyperlink>
      <w:r>
        <w:rPr>
          <w:noProof/>
        </w:rPr>
        <w:t xml:space="preserve">. Submit your solutions in the SoftUni Judge system at </w:t>
      </w:r>
      <w:hyperlink r:id="rId9" w:anchor="0" w:history="1">
        <w:r w:rsidR="00CA1665">
          <w:rPr>
            <w:rStyle w:val="Hyperlink"/>
            <w:noProof/>
          </w:rPr>
          <w:t>https://judge.softuni.bg/Contests/Compete/Index/1715#0</w:t>
        </w:r>
      </w:hyperlink>
      <w:r>
        <w:rPr>
          <w:noProof/>
        </w:rPr>
        <w:t>.</w:t>
      </w:r>
    </w:p>
    <w:p w14:paraId="36DE9482" w14:textId="6AAE8BC9" w:rsidR="00BE1C62" w:rsidRDefault="00BE1C62" w:rsidP="00BE1C62">
      <w:pPr>
        <w:pStyle w:val="Heading1"/>
      </w:pPr>
      <w:r w:rsidRPr="00355FAB">
        <w:t xml:space="preserve">Problem </w:t>
      </w:r>
      <w:r w:rsidR="004B6CF5">
        <w:t>3</w:t>
      </w:r>
      <w:r w:rsidRPr="00355FAB">
        <w:t xml:space="preserve">. </w:t>
      </w:r>
      <w:r w:rsidR="004B6CF5">
        <w:t>Computer</w:t>
      </w:r>
    </w:p>
    <w:p w14:paraId="45357DB4" w14:textId="1B6E08DE" w:rsidR="004B6CF5" w:rsidRPr="004B6CF5" w:rsidRDefault="004B6CF5" w:rsidP="004B6C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BA61CB">
        <w:rPr>
          <w:rFonts w:ascii="Consolas" w:hAnsi="Consolas"/>
          <w:b/>
          <w:color w:val="000080"/>
        </w:rPr>
        <w:t xml:space="preserve">class </w:t>
      </w:r>
      <w:r>
        <w:rPr>
          <w:rFonts w:ascii="Consolas" w:hAnsi="Consolas"/>
        </w:rPr>
        <w:t>Computer</w:t>
      </w:r>
      <w:r w:rsidRPr="00BA61CB">
        <w:rPr>
          <w:rFonts w:ascii="Consolas" w:hAnsi="Consolas"/>
        </w:rPr>
        <w:t xml:space="preserve"> {</w:t>
      </w:r>
      <w:r w:rsidRPr="00BA61CB">
        <w:br/>
      </w:r>
      <w:r w:rsidRPr="00BA61CB">
        <w:rPr>
          <w:rFonts w:ascii="Consolas" w:hAnsi="Consolas"/>
        </w:rPr>
        <w:t xml:space="preserve">    </w:t>
      </w:r>
      <w:r w:rsidRPr="00BA61CB">
        <w:rPr>
          <w:rFonts w:ascii="Consolas" w:hAnsi="Consolas"/>
          <w:i/>
          <w:color w:val="808080"/>
        </w:rPr>
        <w:t xml:space="preserve">// </w:t>
      </w:r>
      <w:r w:rsidRPr="00BA61CB">
        <w:rPr>
          <w:rFonts w:ascii="Consolas" w:hAnsi="Consolas"/>
          <w:b/>
          <w:i/>
          <w:color w:val="0073BF"/>
        </w:rPr>
        <w:t>TODO: implement this class...</w:t>
      </w:r>
      <w:r w:rsidRPr="00BA61CB">
        <w:br/>
      </w:r>
      <w:r w:rsidRPr="00BA61CB">
        <w:rPr>
          <w:rFonts w:ascii="Consolas" w:hAnsi="Consolas"/>
        </w:rPr>
        <w:t>}</w:t>
      </w:r>
    </w:p>
    <w:p w14:paraId="188F73FF" w14:textId="41B398A2" w:rsidR="00BE1C62" w:rsidRDefault="00BE1C62" w:rsidP="00BE1C62">
      <w:pPr>
        <w:pStyle w:val="Heading3"/>
      </w:pPr>
      <w:r w:rsidRPr="00355FAB">
        <w:t>Your Task</w:t>
      </w:r>
    </w:p>
    <w:p w14:paraId="21F3486F" w14:textId="24F3834A" w:rsidR="004B6CF5" w:rsidRPr="004B6CF5" w:rsidRDefault="004B6CF5" w:rsidP="004B6CF5">
      <w:pPr>
        <w:pStyle w:val="Heading3"/>
        <w:rPr>
          <w:b w:val="0"/>
        </w:rPr>
      </w:pPr>
      <w:r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Write a </w:t>
      </w:r>
      <w:r w:rsidRPr="004B6CF5">
        <w:rPr>
          <w:rFonts w:eastAsia="Calibri" w:cs="Calibri"/>
          <w:bCs/>
          <w:color w:val="000000"/>
          <w:kern w:val="2"/>
          <w:sz w:val="22"/>
          <w:lang w:eastAsia="hi-IN"/>
        </w:rPr>
        <w:t>Computer class</w:t>
      </w:r>
      <w:r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 which </w:t>
      </w:r>
      <w:r w:rsidR="007B3757">
        <w:rPr>
          <w:rFonts w:eastAsia="Calibri" w:cs="Calibri"/>
          <w:b w:val="0"/>
          <w:color w:val="000000"/>
          <w:kern w:val="2"/>
          <w:sz w:val="22"/>
          <w:lang w:eastAsia="hi-IN"/>
        </w:rPr>
        <w:t>support</w:t>
      </w:r>
      <w:r w:rsidR="001D10CB">
        <w:rPr>
          <w:rFonts w:eastAsia="Calibri" w:cs="Calibri"/>
          <w:b w:val="0"/>
          <w:color w:val="000000"/>
          <w:kern w:val="2"/>
          <w:sz w:val="22"/>
          <w:lang w:eastAsia="hi-IN"/>
        </w:rPr>
        <w:t>s</w:t>
      </w:r>
      <w:r w:rsidR="007B3757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 the described functionality below.</w:t>
      </w:r>
    </w:p>
    <w:p w14:paraId="03BA5AD6" w14:textId="33BF3756" w:rsidR="007B3757" w:rsidRDefault="007B3757" w:rsidP="007B3757">
      <w:pPr>
        <w:pStyle w:val="Heading3"/>
      </w:pPr>
      <w:r>
        <w:t>Functionality</w:t>
      </w:r>
    </w:p>
    <w:p w14:paraId="49BAAFB0" w14:textId="585AE5D8" w:rsidR="007B3757" w:rsidRDefault="007B3757" w:rsidP="007B3757">
      <w:pPr>
        <w:pStyle w:val="Heading4"/>
      </w:pPr>
      <w:r>
        <w:t>constructor()</w:t>
      </w:r>
    </w:p>
    <w:p w14:paraId="3230626A" w14:textId="329202D3" w:rsidR="007B3757" w:rsidRPr="007B3757" w:rsidRDefault="007B3757" w:rsidP="007B3757">
      <w:pPr>
        <w:shd w:val="clear" w:color="auto" w:fill="FFFFFF"/>
        <w:spacing w:before="0" w:after="0" w:line="285" w:lineRule="atLeast"/>
        <w:rPr>
          <w:rFonts w:eastAsia="Times New Roman" w:cstheme="minorHAnsi"/>
          <w:color w:val="000000"/>
          <w:lang w:eastAsia="bg-BG"/>
        </w:rPr>
      </w:pPr>
      <w:r>
        <w:t xml:space="preserve">Receives </w:t>
      </w:r>
      <w:r w:rsidRPr="007B3757">
        <w:rPr>
          <w:b/>
          <w:bCs/>
        </w:rPr>
        <w:t>3</w:t>
      </w:r>
      <w:r>
        <w:t xml:space="preserve"> parameters at initialization </w:t>
      </w:r>
      <w:r w:rsidR="001D10CB">
        <w:t>of</w:t>
      </w:r>
      <w:r>
        <w:t xml:space="preserve"> the class (</w:t>
      </w:r>
      <w:r w:rsidRPr="007B3757">
        <w:rPr>
          <w:rFonts w:ascii="Consolas" w:eastAsia="Times New Roman" w:hAnsi="Consolas" w:cs="Times New Roman"/>
          <w:b/>
          <w:bCs/>
          <w:color w:val="000000"/>
          <w:lang w:val="bg-BG" w:eastAsia="bg-BG"/>
        </w:rPr>
        <w:t>ramMemory, cpuGHz, hddMemory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  <w:r w:rsidR="005C16FA">
        <w:rPr>
          <w:rFonts w:eastAsia="Times New Roman" w:cstheme="minorHAnsi"/>
          <w:color w:val="000000"/>
          <w:sz w:val="21"/>
          <w:szCs w:val="21"/>
          <w:lang w:eastAsia="bg-BG"/>
        </w:rPr>
        <w:t>,</w:t>
      </w:r>
      <w:r>
        <w:rPr>
          <w:rFonts w:eastAsia="Times New Roman" w:cstheme="minorHAnsi"/>
          <w:color w:val="000000"/>
          <w:sz w:val="21"/>
          <w:szCs w:val="21"/>
          <w:lang w:eastAsia="bg-BG"/>
        </w:rPr>
        <w:t xml:space="preserve"> </w:t>
      </w:r>
      <w:r w:rsidR="005C16FA">
        <w:rPr>
          <w:rFonts w:eastAsia="Times New Roman" w:cstheme="minorHAnsi"/>
          <w:color w:val="000000"/>
          <w:lang w:eastAsia="bg-BG"/>
        </w:rPr>
        <w:t>w</w:t>
      </w:r>
      <w:r w:rsidRPr="007B3757">
        <w:rPr>
          <w:rFonts w:eastAsia="Times New Roman" w:cstheme="minorHAnsi"/>
          <w:color w:val="000000"/>
          <w:lang w:eastAsia="bg-BG"/>
        </w:rPr>
        <w:t>here each of them is</w:t>
      </w:r>
      <w:r w:rsidR="001D10CB">
        <w:rPr>
          <w:rFonts w:eastAsia="Times New Roman" w:cstheme="minorHAnsi"/>
          <w:color w:val="000000"/>
          <w:lang w:eastAsia="bg-BG"/>
        </w:rPr>
        <w:t xml:space="preserve"> a</w:t>
      </w:r>
      <w:r w:rsidRPr="007B3757">
        <w:rPr>
          <w:rFonts w:eastAsia="Times New Roman" w:cstheme="minorHAnsi"/>
          <w:color w:val="000000"/>
          <w:lang w:eastAsia="bg-BG"/>
        </w:rPr>
        <w:t xml:space="preserve"> </w:t>
      </w:r>
      <w:r w:rsidRPr="007B3757">
        <w:rPr>
          <w:rFonts w:eastAsia="Times New Roman" w:cstheme="minorHAnsi"/>
          <w:b/>
          <w:bCs/>
          <w:color w:val="000000"/>
          <w:lang w:eastAsia="bg-BG"/>
        </w:rPr>
        <w:t>number.</w:t>
      </w:r>
    </w:p>
    <w:p w14:paraId="7CEA9030" w14:textId="2496B8EA" w:rsidR="007B3757" w:rsidRPr="00A20065" w:rsidRDefault="007B3757" w:rsidP="007B3757">
      <w:pPr>
        <w:rPr>
          <w:lang w:val="bg-BG"/>
        </w:rPr>
      </w:pPr>
      <w:r>
        <w:t xml:space="preserve">Should have these </w:t>
      </w:r>
      <w:r w:rsidRPr="007B3757">
        <w:rPr>
          <w:b/>
          <w:bCs/>
        </w:rPr>
        <w:t>5</w:t>
      </w:r>
      <w:r>
        <w:t xml:space="preserve"> properties</w:t>
      </w:r>
      <w:r w:rsidR="00A20065">
        <w:rPr>
          <w:lang w:val="bg-BG"/>
        </w:rPr>
        <w:t>:</w:t>
      </w:r>
    </w:p>
    <w:p w14:paraId="6E62DFA1" w14:textId="57ED1272" w:rsidR="007B3757" w:rsidRPr="007B3757" w:rsidRDefault="007B3757" w:rsidP="007B3757">
      <w:pPr>
        <w:pStyle w:val="ListParagraph"/>
        <w:numPr>
          <w:ilvl w:val="0"/>
          <w:numId w:val="28"/>
        </w:numPr>
        <w:rPr>
          <w:rFonts w:ascii="Consolas" w:hAnsi="Consolas"/>
          <w:b/>
          <w:bCs/>
        </w:rPr>
      </w:pPr>
      <w:r w:rsidRPr="007B3757">
        <w:rPr>
          <w:rFonts w:ascii="Consolas" w:hAnsi="Consolas"/>
          <w:b/>
          <w:bCs/>
        </w:rPr>
        <w:t>ramMemory</w:t>
      </w:r>
      <w:r>
        <w:rPr>
          <w:rFonts w:cstheme="minorHAnsi"/>
        </w:rPr>
        <w:t xml:space="preserve"> </w:t>
      </w:r>
      <w:r w:rsidR="005C16FA">
        <w:rPr>
          <w:rFonts w:cstheme="minorHAnsi"/>
        </w:rPr>
        <w:t xml:space="preserve">- </w:t>
      </w:r>
      <w:r w:rsidR="005C16FA" w:rsidRPr="005C16FA">
        <w:rPr>
          <w:rFonts w:cstheme="minorHAnsi"/>
          <w:b/>
          <w:bCs/>
        </w:rPr>
        <w:t>number</w:t>
      </w:r>
      <w:r w:rsidR="005C16FA">
        <w:rPr>
          <w:rFonts w:cstheme="minorHAnsi"/>
        </w:rPr>
        <w:t xml:space="preserve"> (should be the same as the received </w:t>
      </w:r>
      <w:r w:rsidR="005C16FA" w:rsidRPr="001D10CB">
        <w:rPr>
          <w:rFonts w:cstheme="minorHAnsi"/>
          <w:b/>
        </w:rPr>
        <w:t>ramMemory</w:t>
      </w:r>
      <w:r w:rsidR="005C16FA">
        <w:rPr>
          <w:rFonts w:cstheme="minorHAnsi"/>
        </w:rPr>
        <w:t>)</w:t>
      </w:r>
    </w:p>
    <w:p w14:paraId="46A344C2" w14:textId="53AC89F5" w:rsidR="007B3757" w:rsidRPr="007B3757" w:rsidRDefault="007B3757" w:rsidP="007B3757">
      <w:pPr>
        <w:pStyle w:val="ListParagraph"/>
        <w:numPr>
          <w:ilvl w:val="0"/>
          <w:numId w:val="28"/>
        </w:numPr>
        <w:rPr>
          <w:rFonts w:ascii="Consolas" w:hAnsi="Consolas"/>
          <w:b/>
          <w:bCs/>
        </w:rPr>
      </w:pPr>
      <w:r w:rsidRPr="007B3757">
        <w:rPr>
          <w:rFonts w:ascii="Consolas" w:hAnsi="Consolas"/>
          <w:b/>
          <w:bCs/>
        </w:rPr>
        <w:t>cpuG</w:t>
      </w:r>
      <w:r w:rsidR="005C16FA">
        <w:rPr>
          <w:rFonts w:ascii="Consolas" w:hAnsi="Consolas"/>
          <w:b/>
          <w:bCs/>
        </w:rPr>
        <w:t>H</w:t>
      </w:r>
      <w:r w:rsidRPr="007B3757">
        <w:rPr>
          <w:rFonts w:ascii="Consolas" w:hAnsi="Consolas"/>
          <w:b/>
          <w:bCs/>
        </w:rPr>
        <w:t>z</w:t>
      </w:r>
      <w:r w:rsidR="005C16FA" w:rsidRPr="005C16FA">
        <w:rPr>
          <w:rFonts w:cstheme="minorHAnsi"/>
        </w:rPr>
        <w:t xml:space="preserve"> </w:t>
      </w:r>
      <w:r w:rsidR="00DC7FDA">
        <w:rPr>
          <w:rFonts w:cstheme="minorHAnsi"/>
        </w:rPr>
        <w:t>-</w:t>
      </w:r>
      <w:r w:rsidR="005C16FA" w:rsidRPr="005C16FA">
        <w:rPr>
          <w:rFonts w:cstheme="minorHAnsi"/>
        </w:rPr>
        <w:t xml:space="preserve"> </w:t>
      </w:r>
      <w:r w:rsidR="005C16FA" w:rsidRPr="005C16FA">
        <w:rPr>
          <w:rFonts w:cstheme="minorHAnsi"/>
          <w:b/>
          <w:bCs/>
        </w:rPr>
        <w:t>number</w:t>
      </w:r>
      <w:r w:rsidR="005C16FA">
        <w:rPr>
          <w:rFonts w:cstheme="minorHAnsi"/>
          <w:b/>
          <w:bCs/>
        </w:rPr>
        <w:t xml:space="preserve"> </w:t>
      </w:r>
      <w:r w:rsidR="005C16FA">
        <w:rPr>
          <w:rFonts w:cstheme="minorHAnsi"/>
        </w:rPr>
        <w:t xml:space="preserve">(should be the same as the received </w:t>
      </w:r>
      <w:r w:rsidR="005C16FA" w:rsidRPr="001D10CB">
        <w:rPr>
          <w:rFonts w:cstheme="minorHAnsi"/>
          <w:b/>
        </w:rPr>
        <w:t>cpuGHz</w:t>
      </w:r>
      <w:r w:rsidR="005C16FA">
        <w:rPr>
          <w:rFonts w:cstheme="minorHAnsi"/>
        </w:rPr>
        <w:t>)</w:t>
      </w:r>
    </w:p>
    <w:p w14:paraId="70BBF006" w14:textId="4DBE34F3" w:rsidR="007B3757" w:rsidRPr="007B3757" w:rsidRDefault="007B3757" w:rsidP="007B3757">
      <w:pPr>
        <w:pStyle w:val="ListParagraph"/>
        <w:numPr>
          <w:ilvl w:val="0"/>
          <w:numId w:val="28"/>
        </w:numPr>
        <w:rPr>
          <w:rFonts w:ascii="Consolas" w:hAnsi="Consolas"/>
          <w:b/>
          <w:bCs/>
        </w:rPr>
      </w:pPr>
      <w:r w:rsidRPr="007B3757">
        <w:rPr>
          <w:rFonts w:ascii="Consolas" w:hAnsi="Consolas"/>
          <w:b/>
          <w:bCs/>
        </w:rPr>
        <w:t>hddMemory</w:t>
      </w:r>
      <w:r w:rsidR="005C16FA" w:rsidRPr="005C16FA">
        <w:rPr>
          <w:rFonts w:cstheme="minorHAnsi"/>
        </w:rPr>
        <w:t xml:space="preserve"> - </w:t>
      </w:r>
      <w:r w:rsidR="005C16FA" w:rsidRPr="005C16FA">
        <w:rPr>
          <w:rFonts w:cstheme="minorHAnsi"/>
          <w:b/>
          <w:bCs/>
        </w:rPr>
        <w:t>number</w:t>
      </w:r>
      <w:r w:rsidR="005C16FA">
        <w:rPr>
          <w:rFonts w:cstheme="minorHAnsi"/>
        </w:rPr>
        <w:t xml:space="preserve"> (should be the same as the received </w:t>
      </w:r>
      <w:r w:rsidR="005C16FA" w:rsidRPr="001D10CB">
        <w:rPr>
          <w:rFonts w:cstheme="minorHAnsi"/>
          <w:b/>
        </w:rPr>
        <w:t>hddMemory</w:t>
      </w:r>
      <w:r w:rsidR="005C16FA">
        <w:rPr>
          <w:rFonts w:cstheme="minorHAnsi"/>
        </w:rPr>
        <w:t>)</w:t>
      </w:r>
    </w:p>
    <w:p w14:paraId="0A6CA483" w14:textId="0D951FE8" w:rsidR="007B3757" w:rsidRPr="007B3757" w:rsidRDefault="007B3757" w:rsidP="007B3757">
      <w:pPr>
        <w:pStyle w:val="ListParagraph"/>
        <w:numPr>
          <w:ilvl w:val="0"/>
          <w:numId w:val="28"/>
        </w:numPr>
        <w:rPr>
          <w:rFonts w:ascii="Consolas" w:hAnsi="Consolas"/>
          <w:b/>
          <w:bCs/>
        </w:rPr>
      </w:pPr>
      <w:r w:rsidRPr="007B3757">
        <w:rPr>
          <w:rFonts w:ascii="Consolas" w:hAnsi="Consolas"/>
          <w:b/>
          <w:bCs/>
        </w:rPr>
        <w:t>taskManager</w:t>
      </w:r>
      <w:r w:rsidR="005C16FA" w:rsidRPr="005C16FA">
        <w:rPr>
          <w:rFonts w:cstheme="minorHAnsi"/>
        </w:rPr>
        <w:t xml:space="preserve"> </w:t>
      </w:r>
      <w:r w:rsidR="001D10CB">
        <w:rPr>
          <w:rFonts w:cstheme="minorHAnsi"/>
        </w:rPr>
        <w:t>–</w:t>
      </w:r>
      <w:r w:rsidR="005C16FA" w:rsidRPr="005C16FA">
        <w:rPr>
          <w:rFonts w:cstheme="minorHAnsi"/>
        </w:rPr>
        <w:t xml:space="preserve"> </w:t>
      </w:r>
      <w:r w:rsidR="005C16FA" w:rsidRPr="005C16FA">
        <w:rPr>
          <w:rFonts w:cstheme="minorHAnsi"/>
          <w:b/>
          <w:bCs/>
        </w:rPr>
        <w:t>empty</w:t>
      </w:r>
      <w:r w:rsidR="005C16FA" w:rsidRPr="005C16FA">
        <w:rPr>
          <w:rFonts w:cstheme="minorHAnsi"/>
        </w:rPr>
        <w:t xml:space="preserve"> </w:t>
      </w:r>
      <w:r w:rsidR="005C16FA" w:rsidRPr="005C16FA">
        <w:rPr>
          <w:rFonts w:cstheme="minorHAnsi"/>
          <w:b/>
          <w:bCs/>
        </w:rPr>
        <w:t>array</w:t>
      </w:r>
    </w:p>
    <w:p w14:paraId="135FCBCE" w14:textId="58E437E1" w:rsidR="007B3757" w:rsidRPr="007B3757" w:rsidRDefault="007B3757" w:rsidP="007B3757">
      <w:pPr>
        <w:pStyle w:val="ListParagraph"/>
        <w:numPr>
          <w:ilvl w:val="0"/>
          <w:numId w:val="28"/>
        </w:numPr>
      </w:pPr>
      <w:r w:rsidRPr="007B3757">
        <w:rPr>
          <w:rFonts w:ascii="Consolas" w:hAnsi="Consolas"/>
          <w:b/>
          <w:bCs/>
        </w:rPr>
        <w:t>installedPrograms</w:t>
      </w:r>
      <w:r>
        <w:t xml:space="preserve"> - </w:t>
      </w:r>
      <w:r w:rsidRPr="005C16FA">
        <w:rPr>
          <w:b/>
          <w:bCs/>
        </w:rPr>
        <w:t>empty</w:t>
      </w:r>
      <w:r w:rsidRPr="005C16FA">
        <w:t xml:space="preserve"> </w:t>
      </w:r>
      <w:r w:rsidRPr="005C16FA">
        <w:rPr>
          <w:b/>
          <w:bCs/>
        </w:rPr>
        <w:t>array</w:t>
      </w:r>
    </w:p>
    <w:p w14:paraId="1FA7C769" w14:textId="405D2919" w:rsidR="007B3757" w:rsidRDefault="005C16FA" w:rsidP="005C16FA">
      <w:pPr>
        <w:pStyle w:val="Heading4"/>
      </w:pPr>
      <w:r>
        <w:t>installAProgram({name}, {requiredSpace})</w:t>
      </w:r>
    </w:p>
    <w:p w14:paraId="50FE771A" w14:textId="48160791" w:rsidR="005C16FA" w:rsidRDefault="005C16FA" w:rsidP="005C16FA">
      <w:pPr>
        <w:rPr>
          <w:b/>
          <w:bCs/>
        </w:rPr>
      </w:pPr>
      <w:r>
        <w:t xml:space="preserve">This </w:t>
      </w:r>
      <w:r w:rsidRPr="005C16FA">
        <w:rPr>
          <w:b/>
          <w:bCs/>
        </w:rPr>
        <w:t>function</w:t>
      </w:r>
      <w:r>
        <w:t xml:space="preserve"> should </w:t>
      </w:r>
      <w:r w:rsidRPr="005C16FA">
        <w:rPr>
          <w:b/>
          <w:bCs/>
        </w:rPr>
        <w:t>install a new program</w:t>
      </w:r>
      <w:r>
        <w:t xml:space="preserve"> on the computer and </w:t>
      </w:r>
      <w:r w:rsidRPr="005C16FA">
        <w:rPr>
          <w:b/>
          <w:bCs/>
        </w:rPr>
        <w:t>save</w:t>
      </w:r>
      <w:r>
        <w:t xml:space="preserve"> it in the </w:t>
      </w:r>
      <w:r w:rsidRPr="008A0750">
        <w:rPr>
          <w:rFonts w:ascii="Consolas" w:hAnsi="Consolas"/>
          <w:b/>
          <w:bCs/>
        </w:rPr>
        <w:t>installedPrograms</w:t>
      </w:r>
      <w:r>
        <w:t xml:space="preserve"> </w:t>
      </w:r>
      <w:r w:rsidRPr="005C16FA">
        <w:rPr>
          <w:b/>
          <w:bCs/>
        </w:rPr>
        <w:t>property</w:t>
      </w:r>
      <w:r w:rsidRPr="008919BE">
        <w:t>.</w:t>
      </w:r>
    </w:p>
    <w:p w14:paraId="634F5E9F" w14:textId="378AB19C" w:rsidR="005C16FA" w:rsidRDefault="005C16FA" w:rsidP="005C16FA">
      <w:pPr>
        <w:pStyle w:val="ListParagraph"/>
        <w:numPr>
          <w:ilvl w:val="0"/>
          <w:numId w:val="29"/>
        </w:numPr>
      </w:pPr>
      <w:r>
        <w:t xml:space="preserve">If the </w:t>
      </w:r>
      <w:r w:rsidRPr="005C16FA">
        <w:rPr>
          <w:b/>
          <w:bCs/>
        </w:rPr>
        <w:t>total</w:t>
      </w:r>
      <w:r>
        <w:t xml:space="preserve"> </w:t>
      </w:r>
      <w:r w:rsidRPr="008A0750">
        <w:rPr>
          <w:rFonts w:ascii="Consolas" w:hAnsi="Consolas"/>
          <w:b/>
          <w:bCs/>
        </w:rPr>
        <w:t>hddMemory</w:t>
      </w:r>
      <w:r>
        <w:t xml:space="preserve"> is </w:t>
      </w:r>
      <w:r w:rsidRPr="005C16FA">
        <w:rPr>
          <w:b/>
          <w:bCs/>
        </w:rPr>
        <w:t>exceeded</w:t>
      </w:r>
      <w:r>
        <w:t xml:space="preserve"> while </w:t>
      </w:r>
      <w:r w:rsidR="001D10CB">
        <w:t>trying</w:t>
      </w:r>
      <w:r>
        <w:t xml:space="preserve"> to install a new program,  </w:t>
      </w:r>
      <w:r w:rsidRPr="00DC7FDA">
        <w:rPr>
          <w:b/>
          <w:bCs/>
        </w:rPr>
        <w:t>new error</w:t>
      </w:r>
      <w:r>
        <w:t xml:space="preserve"> should be </w:t>
      </w:r>
      <w:r w:rsidRPr="00DC7FDA">
        <w:rPr>
          <w:b/>
          <w:bCs/>
        </w:rPr>
        <w:t>thrown</w:t>
      </w:r>
      <w:r>
        <w:t xml:space="preserve"> with the following message:</w:t>
      </w:r>
      <w:r>
        <w:br/>
        <w:t>"</w:t>
      </w:r>
      <w:r w:rsidRPr="005C16FA">
        <w:rPr>
          <w:rFonts w:ascii="Consolas" w:hAnsi="Consolas"/>
          <w:b/>
          <w:bCs/>
        </w:rPr>
        <w:t>There is not enough space on the hard drive</w:t>
      </w:r>
      <w:r>
        <w:t>"</w:t>
      </w:r>
    </w:p>
    <w:p w14:paraId="2F668DE2" w14:textId="2C17F553" w:rsidR="005C16FA" w:rsidRPr="000004D3" w:rsidRDefault="005C16FA" w:rsidP="005C16FA">
      <w:pPr>
        <w:pStyle w:val="ListParagraph"/>
        <w:numPr>
          <w:ilvl w:val="0"/>
          <w:numId w:val="29"/>
        </w:numPr>
      </w:pPr>
      <w:r>
        <w:t xml:space="preserve">If there is available space to install the given program, a </w:t>
      </w:r>
      <w:r w:rsidRPr="00DC7FDA">
        <w:rPr>
          <w:b/>
          <w:bCs/>
        </w:rPr>
        <w:t>new object</w:t>
      </w:r>
      <w:r>
        <w:t xml:space="preserve"> with the given </w:t>
      </w:r>
      <w:r w:rsidRPr="00DC7FDA">
        <w:rPr>
          <w:b/>
          <w:bCs/>
        </w:rPr>
        <w:t>name</w:t>
      </w:r>
      <w:r>
        <w:t xml:space="preserve"> and </w:t>
      </w:r>
      <w:r w:rsidRPr="008A0750">
        <w:rPr>
          <w:rFonts w:ascii="Consolas" w:hAnsi="Consolas"/>
          <w:b/>
          <w:bCs/>
        </w:rPr>
        <w:t>requiredSpace</w:t>
      </w:r>
      <w:r>
        <w:t xml:space="preserve"> should be created and store</w:t>
      </w:r>
      <w:r w:rsidR="001D10CB">
        <w:t>d</w:t>
      </w:r>
      <w:r>
        <w:t xml:space="preserve"> to the </w:t>
      </w:r>
      <w:r w:rsidRPr="008A0750">
        <w:rPr>
          <w:rFonts w:ascii="Consolas" w:hAnsi="Consolas"/>
          <w:b/>
          <w:bCs/>
        </w:rPr>
        <w:t>installedPrograms</w:t>
      </w:r>
      <w:r>
        <w:t xml:space="preserve"> </w:t>
      </w:r>
      <w:r w:rsidRPr="00DC7FDA">
        <w:rPr>
          <w:b/>
          <w:bCs/>
        </w:rPr>
        <w:t>array</w:t>
      </w:r>
      <w:r>
        <w:t xml:space="preserve"> </w:t>
      </w:r>
      <w:r w:rsidRPr="00DC7FDA">
        <w:rPr>
          <w:b/>
          <w:bCs/>
        </w:rPr>
        <w:t>property</w:t>
      </w:r>
      <w:r w:rsidR="007270BD">
        <w:rPr>
          <w:b/>
          <w:bCs/>
        </w:rPr>
        <w:t>.</w:t>
      </w:r>
    </w:p>
    <w:p w14:paraId="2E2B46CC" w14:textId="74CEEAC2" w:rsidR="000004D3" w:rsidRDefault="000004D3" w:rsidP="000004D3">
      <w:r>
        <w:t xml:space="preserve">Keep in mind that when you successfully install a program you must </w:t>
      </w:r>
      <w:r w:rsidRPr="00AB0A26">
        <w:rPr>
          <w:b/>
          <w:bCs/>
        </w:rPr>
        <w:t>decrease</w:t>
      </w:r>
      <w:r>
        <w:t xml:space="preserve"> the</w:t>
      </w:r>
      <w:r w:rsidR="005244CA">
        <w:t xml:space="preserve"> total</w:t>
      </w:r>
      <w:r>
        <w:t xml:space="preserve"> </w:t>
      </w:r>
      <w:r w:rsidRPr="00AB0A26">
        <w:rPr>
          <w:b/>
          <w:bCs/>
        </w:rPr>
        <w:t>hdd</w:t>
      </w:r>
      <w:r>
        <w:t xml:space="preserve"> </w:t>
      </w:r>
      <w:r w:rsidRPr="00AB0A26">
        <w:rPr>
          <w:b/>
          <w:bCs/>
        </w:rPr>
        <w:t>memory</w:t>
      </w:r>
      <w:r>
        <w:t xml:space="preserve"> on the computer with the </w:t>
      </w:r>
      <w:r w:rsidR="00AB0A26" w:rsidRPr="00AB0A26">
        <w:rPr>
          <w:b/>
          <w:bCs/>
        </w:rPr>
        <w:t>capacity</w:t>
      </w:r>
      <w:r w:rsidR="00AB0A26">
        <w:t xml:space="preserve"> for the </w:t>
      </w:r>
      <w:r w:rsidR="00AB0A26" w:rsidRPr="00AB0A26">
        <w:rPr>
          <w:b/>
          <w:bCs/>
        </w:rPr>
        <w:t>current</w:t>
      </w:r>
      <w:r w:rsidR="00AB0A26">
        <w:rPr>
          <w:b/>
          <w:bCs/>
        </w:rPr>
        <w:t xml:space="preserve">ly </w:t>
      </w:r>
      <w:r w:rsidR="005244CA">
        <w:rPr>
          <w:b/>
          <w:bCs/>
        </w:rPr>
        <w:t>installed</w:t>
      </w:r>
      <w:r w:rsidR="00AB0A26">
        <w:t xml:space="preserve"> </w:t>
      </w:r>
      <w:r w:rsidR="00AB0A26" w:rsidRPr="00AB0A26">
        <w:rPr>
          <w:b/>
          <w:bCs/>
        </w:rPr>
        <w:t>program</w:t>
      </w:r>
      <w:r w:rsidR="00AB0A26">
        <w:t>!</w:t>
      </w:r>
    </w:p>
    <w:p w14:paraId="1314B1CD" w14:textId="760012EA" w:rsidR="00DC7FDA" w:rsidRPr="005C16FA" w:rsidRDefault="00DC7FDA" w:rsidP="008919BE">
      <w:r>
        <w:t xml:space="preserve">The following function should </w:t>
      </w:r>
      <w:r w:rsidRPr="008919BE">
        <w:rPr>
          <w:b/>
          <w:bCs/>
        </w:rPr>
        <w:t>return</w:t>
      </w:r>
      <w:r>
        <w:t xml:space="preserve"> the </w:t>
      </w:r>
      <w:r w:rsidRPr="008919BE">
        <w:rPr>
          <w:b/>
          <w:bCs/>
        </w:rPr>
        <w:t>newly</w:t>
      </w:r>
      <w:r>
        <w:t xml:space="preserve"> </w:t>
      </w:r>
      <w:r w:rsidRPr="008919BE">
        <w:rPr>
          <w:b/>
          <w:bCs/>
        </w:rPr>
        <w:t>created</w:t>
      </w:r>
      <w:r>
        <w:t xml:space="preserve"> </w:t>
      </w:r>
      <w:r w:rsidRPr="008919BE">
        <w:rPr>
          <w:b/>
          <w:bCs/>
        </w:rPr>
        <w:t>object</w:t>
      </w:r>
      <w:r w:rsidR="008919BE" w:rsidRPr="008919BE">
        <w:t>.</w:t>
      </w:r>
    </w:p>
    <w:p w14:paraId="713B4A00" w14:textId="2914E84C" w:rsidR="000234A5" w:rsidRDefault="00DC7FDA" w:rsidP="00DC7FDA">
      <w:pPr>
        <w:pStyle w:val="Heading4"/>
      </w:pPr>
      <w:r>
        <w:t>uninstallAProgram({name})</w:t>
      </w:r>
    </w:p>
    <w:p w14:paraId="4752743E" w14:textId="253BB67C" w:rsidR="007B3757" w:rsidRPr="007270BD" w:rsidRDefault="00B77113" w:rsidP="000234A5">
      <w:r>
        <w:t xml:space="preserve">This </w:t>
      </w:r>
      <w:r w:rsidRPr="00B77113">
        <w:rPr>
          <w:b/>
          <w:bCs/>
        </w:rPr>
        <w:t>function</w:t>
      </w:r>
      <w:r>
        <w:t xml:space="preserve"> should </w:t>
      </w:r>
      <w:r w:rsidRPr="00B77113">
        <w:rPr>
          <w:b/>
          <w:bCs/>
        </w:rPr>
        <w:t>uninstall</w:t>
      </w:r>
      <w:r>
        <w:t xml:space="preserve"> an </w:t>
      </w:r>
      <w:r w:rsidRPr="00B77113">
        <w:rPr>
          <w:b/>
          <w:bCs/>
        </w:rPr>
        <w:t>already</w:t>
      </w:r>
      <w:r>
        <w:t xml:space="preserve"> </w:t>
      </w:r>
      <w:r w:rsidRPr="00B77113">
        <w:rPr>
          <w:b/>
          <w:bCs/>
        </w:rPr>
        <w:t>installed</w:t>
      </w:r>
      <w:r>
        <w:t xml:space="preserve"> program on the computer (</w:t>
      </w:r>
      <w:r w:rsidRPr="00B77113">
        <w:rPr>
          <w:b/>
          <w:bCs/>
        </w:rPr>
        <w:t>remove</w:t>
      </w:r>
      <w:r>
        <w:t xml:space="preserve"> the </w:t>
      </w:r>
      <w:r w:rsidRPr="00B77113">
        <w:rPr>
          <w:b/>
          <w:bCs/>
        </w:rPr>
        <w:t>first</w:t>
      </w:r>
      <w:r>
        <w:t xml:space="preserve"> </w:t>
      </w:r>
      <w:r w:rsidRPr="00B77113">
        <w:rPr>
          <w:b/>
          <w:bCs/>
        </w:rPr>
        <w:t>program</w:t>
      </w:r>
      <w:r>
        <w:t xml:space="preserve"> with the </w:t>
      </w:r>
      <w:r w:rsidRPr="00B77113">
        <w:rPr>
          <w:b/>
          <w:bCs/>
        </w:rPr>
        <w:t>given</w:t>
      </w:r>
      <w:r>
        <w:t xml:space="preserve"> </w:t>
      </w:r>
      <w:r w:rsidRPr="00B77113">
        <w:rPr>
          <w:b/>
          <w:bCs/>
        </w:rPr>
        <w:t>name</w:t>
      </w:r>
      <w:r>
        <w:t xml:space="preserve"> from the </w:t>
      </w:r>
      <w:r w:rsidRPr="008A0750">
        <w:rPr>
          <w:rFonts w:ascii="Consolas" w:hAnsi="Consolas"/>
          <w:b/>
          <w:bCs/>
        </w:rPr>
        <w:t>installedPrograms</w:t>
      </w:r>
      <w:r>
        <w:t xml:space="preserve"> </w:t>
      </w:r>
      <w:r w:rsidRPr="00B77113">
        <w:rPr>
          <w:b/>
          <w:bCs/>
        </w:rPr>
        <w:t>property</w:t>
      </w:r>
      <w:r w:rsidR="00922229">
        <w:rPr>
          <w:lang w:val="bg-BG"/>
        </w:rPr>
        <w:t>)</w:t>
      </w:r>
      <w:r w:rsidR="007270BD">
        <w:t>.</w:t>
      </w:r>
    </w:p>
    <w:p w14:paraId="1588DC4D" w14:textId="13F2C2BE" w:rsidR="007B3757" w:rsidRDefault="00B77113" w:rsidP="00B77113">
      <w:pPr>
        <w:pStyle w:val="ListParagraph"/>
        <w:numPr>
          <w:ilvl w:val="0"/>
          <w:numId w:val="30"/>
        </w:numPr>
      </w:pPr>
      <w:r>
        <w:t xml:space="preserve">If there </w:t>
      </w:r>
      <w:r w:rsidRPr="00B77113">
        <w:rPr>
          <w:b/>
          <w:bCs/>
        </w:rPr>
        <w:t>are no installed</w:t>
      </w:r>
      <w:r>
        <w:t xml:space="preserve"> programs with the </w:t>
      </w:r>
      <w:r w:rsidRPr="00B77113">
        <w:rPr>
          <w:b/>
          <w:bCs/>
        </w:rPr>
        <w:t>given name</w:t>
      </w:r>
      <w:r w:rsidR="001D10CB">
        <w:rPr>
          <w:b/>
          <w:bCs/>
        </w:rPr>
        <w:t>,</w:t>
      </w:r>
      <w:r>
        <w:t xml:space="preserve"> a </w:t>
      </w:r>
      <w:r w:rsidRPr="00B77113">
        <w:rPr>
          <w:b/>
          <w:bCs/>
        </w:rPr>
        <w:t>new error</w:t>
      </w:r>
      <w:r>
        <w:t xml:space="preserve"> should be </w:t>
      </w:r>
      <w:r w:rsidRPr="00B77113">
        <w:rPr>
          <w:b/>
          <w:bCs/>
        </w:rPr>
        <w:t>thrown</w:t>
      </w:r>
      <w:r>
        <w:t xml:space="preserve"> with the following message:</w:t>
      </w:r>
      <w:r>
        <w:br/>
        <w:t>"</w:t>
      </w:r>
      <w:r w:rsidRPr="00B77113">
        <w:rPr>
          <w:rFonts w:ascii="Consolas" w:hAnsi="Consolas"/>
          <w:b/>
          <w:bCs/>
        </w:rPr>
        <w:t>Control panel is not responding</w:t>
      </w:r>
      <w:r>
        <w:t>"</w:t>
      </w:r>
    </w:p>
    <w:p w14:paraId="7906D506" w14:textId="4CF46F39" w:rsidR="00B77113" w:rsidRDefault="00B77113" w:rsidP="00B77113">
      <w:pPr>
        <w:pStyle w:val="ListParagraph"/>
        <w:numPr>
          <w:ilvl w:val="0"/>
          <w:numId w:val="30"/>
        </w:numPr>
      </w:pPr>
      <w:r>
        <w:t xml:space="preserve">If </w:t>
      </w:r>
      <w:r w:rsidRPr="008A0750">
        <w:rPr>
          <w:rFonts w:ascii="Consolas" w:hAnsi="Consolas"/>
          <w:b/>
          <w:bCs/>
        </w:rPr>
        <w:t>installedPrograms</w:t>
      </w:r>
      <w:r>
        <w:t xml:space="preserve"> </w:t>
      </w:r>
      <w:r w:rsidRPr="00922229">
        <w:rPr>
          <w:b/>
          <w:bCs/>
        </w:rPr>
        <w:t>property</w:t>
      </w:r>
      <w:r>
        <w:t xml:space="preserve"> contains </w:t>
      </w:r>
      <w:r w:rsidR="00922229">
        <w:t>an</w:t>
      </w:r>
      <w:r>
        <w:t xml:space="preserve"> </w:t>
      </w:r>
      <w:r w:rsidRPr="00922229">
        <w:t>object</w:t>
      </w:r>
      <w:r>
        <w:t xml:space="preserve"> with the </w:t>
      </w:r>
      <w:r w:rsidRPr="00922229">
        <w:rPr>
          <w:b/>
          <w:bCs/>
        </w:rPr>
        <w:t>given</w:t>
      </w:r>
      <w:r>
        <w:t xml:space="preserve"> </w:t>
      </w:r>
      <w:r w:rsidRPr="00922229">
        <w:rPr>
          <w:b/>
          <w:bCs/>
        </w:rPr>
        <w:t>name</w:t>
      </w:r>
      <w:r>
        <w:t xml:space="preserve">, that object should be </w:t>
      </w:r>
      <w:r w:rsidRPr="00922229">
        <w:rPr>
          <w:b/>
          <w:bCs/>
        </w:rPr>
        <w:t>removed</w:t>
      </w:r>
      <w:r>
        <w:t xml:space="preserve"> from the array</w:t>
      </w:r>
      <w:r w:rsidR="007270BD">
        <w:t>.</w:t>
      </w:r>
    </w:p>
    <w:p w14:paraId="585BB586" w14:textId="5E948F3C" w:rsidR="00AB0A26" w:rsidRDefault="00AB0A26" w:rsidP="00AB0A26">
      <w:r w:rsidRPr="00AB0A26">
        <w:t xml:space="preserve">Also logically reversed move is to </w:t>
      </w:r>
      <w:r w:rsidRPr="00AB0A26">
        <w:rPr>
          <w:b/>
          <w:bCs/>
        </w:rPr>
        <w:t>increase</w:t>
      </w:r>
      <w:r w:rsidRPr="00AB0A26">
        <w:t xml:space="preserve"> the total </w:t>
      </w:r>
      <w:r w:rsidRPr="00AB0A26">
        <w:rPr>
          <w:b/>
          <w:bCs/>
        </w:rPr>
        <w:t>hdd</w:t>
      </w:r>
      <w:r w:rsidRPr="00AB0A26">
        <w:t xml:space="preserve"> </w:t>
      </w:r>
      <w:r w:rsidRPr="00AB0A26">
        <w:rPr>
          <w:b/>
          <w:bCs/>
        </w:rPr>
        <w:t>memory</w:t>
      </w:r>
      <w:r w:rsidRPr="00AB0A26">
        <w:t xml:space="preserve"> with the </w:t>
      </w:r>
      <w:r w:rsidRPr="00AB0A26">
        <w:rPr>
          <w:b/>
          <w:bCs/>
        </w:rPr>
        <w:t>capacity</w:t>
      </w:r>
      <w:r w:rsidRPr="00AB0A26">
        <w:t xml:space="preserve"> of the </w:t>
      </w:r>
      <w:r w:rsidRPr="00AB0A26">
        <w:rPr>
          <w:b/>
          <w:bCs/>
        </w:rPr>
        <w:t>currently</w:t>
      </w:r>
      <w:r w:rsidRPr="00AB0A26">
        <w:t xml:space="preserve"> </w:t>
      </w:r>
      <w:r w:rsidRPr="00AB0A26">
        <w:rPr>
          <w:b/>
          <w:bCs/>
        </w:rPr>
        <w:t>uninstalled</w:t>
      </w:r>
      <w:r w:rsidRPr="00AB0A26">
        <w:t xml:space="preserve"> </w:t>
      </w:r>
      <w:r w:rsidRPr="00AB0A26">
        <w:rPr>
          <w:b/>
          <w:bCs/>
        </w:rPr>
        <w:t>program</w:t>
      </w:r>
      <w:r>
        <w:t>!</w:t>
      </w:r>
    </w:p>
    <w:p w14:paraId="4FFF0AF3" w14:textId="35E0EF2E" w:rsidR="00B77113" w:rsidRDefault="00B77113" w:rsidP="008919BE">
      <w:r>
        <w:t xml:space="preserve">This function should </w:t>
      </w:r>
      <w:r w:rsidRPr="008919BE">
        <w:rPr>
          <w:b/>
          <w:bCs/>
        </w:rPr>
        <w:t>return</w:t>
      </w:r>
      <w:r>
        <w:t xml:space="preserve"> the </w:t>
      </w:r>
      <w:r w:rsidRPr="008A0750">
        <w:rPr>
          <w:rFonts w:ascii="Consolas" w:hAnsi="Consolas"/>
          <w:b/>
          <w:bCs/>
        </w:rPr>
        <w:t>installedPrograms</w:t>
      </w:r>
      <w:r>
        <w:t xml:space="preserve"> </w:t>
      </w:r>
      <w:r w:rsidRPr="008919BE">
        <w:rPr>
          <w:b/>
          <w:bCs/>
        </w:rPr>
        <w:t>array</w:t>
      </w:r>
      <w:r>
        <w:t xml:space="preserve"> where the given program name is excluded</w:t>
      </w:r>
      <w:r w:rsidR="007270BD">
        <w:t>.</w:t>
      </w:r>
    </w:p>
    <w:p w14:paraId="159A877B" w14:textId="1588DB7E" w:rsidR="007B3757" w:rsidRDefault="00A05AC1" w:rsidP="00A05AC1">
      <w:pPr>
        <w:pStyle w:val="Heading4"/>
      </w:pPr>
      <w:r>
        <w:t>openAProgram({name})</w:t>
      </w:r>
    </w:p>
    <w:p w14:paraId="3E592F44" w14:textId="1040F88B" w:rsidR="00A05AC1" w:rsidRDefault="00A05AC1" w:rsidP="00A05AC1">
      <w:r>
        <w:t xml:space="preserve">This </w:t>
      </w:r>
      <w:r w:rsidRPr="00A05AC1">
        <w:rPr>
          <w:b/>
          <w:bCs/>
        </w:rPr>
        <w:t>function</w:t>
      </w:r>
      <w:r>
        <w:t xml:space="preserve"> should </w:t>
      </w:r>
      <w:r w:rsidRPr="00A05AC1">
        <w:rPr>
          <w:b/>
          <w:bCs/>
        </w:rPr>
        <w:t>open</w:t>
      </w:r>
      <w:r>
        <w:t xml:space="preserve"> an already installed program on the computer</w:t>
      </w:r>
      <w:r w:rsidR="007270BD">
        <w:t>.</w:t>
      </w:r>
    </w:p>
    <w:p w14:paraId="04D6CE7C" w14:textId="77823FC0" w:rsidR="00A05AC1" w:rsidRDefault="00A05AC1" w:rsidP="004E6FA0">
      <w:r>
        <w:t xml:space="preserve">Receives a </w:t>
      </w:r>
      <w:r w:rsidRPr="004E6FA0">
        <w:rPr>
          <w:b/>
          <w:bCs/>
        </w:rPr>
        <w:t>string</w:t>
      </w:r>
      <w:r>
        <w:t xml:space="preserve"> (name of that program)</w:t>
      </w:r>
    </w:p>
    <w:p w14:paraId="5AD4A9ED" w14:textId="1CFBF2E9" w:rsidR="00A05AC1" w:rsidRDefault="00A05AC1" w:rsidP="00A05AC1">
      <w:pPr>
        <w:pStyle w:val="ListParagraph"/>
        <w:numPr>
          <w:ilvl w:val="0"/>
          <w:numId w:val="31"/>
        </w:numPr>
      </w:pPr>
      <w:r>
        <w:t xml:space="preserve">If the given </w:t>
      </w:r>
      <w:r w:rsidRPr="00A05AC1">
        <w:rPr>
          <w:b/>
          <w:bCs/>
        </w:rPr>
        <w:t>name</w:t>
      </w:r>
      <w:r>
        <w:t xml:space="preserve"> </w:t>
      </w:r>
      <w:r w:rsidR="001D10CB">
        <w:t>is</w:t>
      </w:r>
      <w:r>
        <w:t xml:space="preserve"> </w:t>
      </w:r>
      <w:r w:rsidRPr="00A05AC1">
        <w:rPr>
          <w:b/>
          <w:bCs/>
        </w:rPr>
        <w:t>not</w:t>
      </w:r>
      <w:r>
        <w:t xml:space="preserve"> present in the </w:t>
      </w:r>
      <w:r w:rsidRPr="008A0750">
        <w:rPr>
          <w:rFonts w:ascii="Consolas" w:hAnsi="Consolas"/>
          <w:b/>
          <w:bCs/>
        </w:rPr>
        <w:t>installedPrograms</w:t>
      </w:r>
      <w:r w:rsidRPr="00A05AC1">
        <w:rPr>
          <w:b/>
          <w:bCs/>
        </w:rPr>
        <w:t xml:space="preserve"> property</w:t>
      </w:r>
      <w:r w:rsidR="001D10CB" w:rsidRPr="001D10CB">
        <w:rPr>
          <w:bCs/>
        </w:rPr>
        <w:t>,</w:t>
      </w:r>
      <w:r>
        <w:rPr>
          <w:b/>
          <w:bCs/>
        </w:rPr>
        <w:t xml:space="preserve"> </w:t>
      </w:r>
      <w:r>
        <w:t xml:space="preserve">a </w:t>
      </w:r>
      <w:r w:rsidRPr="009C304C">
        <w:rPr>
          <w:b/>
          <w:bCs/>
        </w:rPr>
        <w:t>new error</w:t>
      </w:r>
      <w:r>
        <w:t xml:space="preserve"> should be </w:t>
      </w:r>
      <w:r w:rsidRPr="009C304C">
        <w:rPr>
          <w:b/>
          <w:bCs/>
        </w:rPr>
        <w:t>thrown</w:t>
      </w:r>
      <w:r>
        <w:t xml:space="preserve"> with the following message:</w:t>
      </w:r>
      <w:r>
        <w:br/>
        <w:t>"</w:t>
      </w:r>
      <w:r w:rsidRPr="00A05AC1">
        <w:rPr>
          <w:rFonts w:ascii="Consolas" w:hAnsi="Consolas"/>
          <w:b/>
          <w:bCs/>
        </w:rPr>
        <w:t>The ${name} is not recognized</w:t>
      </w:r>
      <w:r>
        <w:t>"</w:t>
      </w:r>
    </w:p>
    <w:p w14:paraId="08A291DD" w14:textId="683ABCAF" w:rsidR="004E6FA0" w:rsidRDefault="004E6FA0" w:rsidP="00A05AC1">
      <w:pPr>
        <w:pStyle w:val="ListParagraph"/>
        <w:numPr>
          <w:ilvl w:val="0"/>
          <w:numId w:val="31"/>
        </w:numPr>
      </w:pPr>
      <w:r>
        <w:lastRenderedPageBreak/>
        <w:t xml:space="preserve">If the given name is </w:t>
      </w:r>
      <w:r w:rsidR="00307786">
        <w:t>an</w:t>
      </w:r>
      <w:r>
        <w:t xml:space="preserve"> installed program and it is already open, a new error should be thrown with the following message:</w:t>
      </w:r>
      <w:r>
        <w:br/>
      </w:r>
      <w:r w:rsidRPr="00A05AC1">
        <w:rPr>
          <w:rFonts w:ascii="Consolas" w:hAnsi="Consolas"/>
          <w:b/>
          <w:bCs/>
        </w:rPr>
        <w:t xml:space="preserve">The ${name} is </w:t>
      </w:r>
      <w:r>
        <w:rPr>
          <w:rFonts w:ascii="Consolas" w:hAnsi="Consolas"/>
          <w:b/>
          <w:bCs/>
        </w:rPr>
        <w:t>already open</w:t>
      </w:r>
      <w:r>
        <w:t>"</w:t>
      </w:r>
    </w:p>
    <w:p w14:paraId="11788F61" w14:textId="77777777" w:rsidR="004E6FA0" w:rsidRDefault="00A05AC1" w:rsidP="004E6FA0">
      <w:r>
        <w:t xml:space="preserve">To open </w:t>
      </w:r>
      <w:r w:rsidR="00FA18B2">
        <w:t>an</w:t>
      </w:r>
      <w:r>
        <w:t xml:space="preserve"> installed program</w:t>
      </w:r>
      <w:r w:rsidR="00FA18B2">
        <w:t>,</w:t>
      </w:r>
      <w:r>
        <w:t xml:space="preserve"> </w:t>
      </w:r>
      <w:r w:rsidR="001E0636">
        <w:t xml:space="preserve">you </w:t>
      </w:r>
      <w:r w:rsidR="00FA18B2">
        <w:t>must</w:t>
      </w:r>
      <w:r w:rsidR="001E0636">
        <w:t xml:space="preserve"> </w:t>
      </w:r>
      <w:r w:rsidR="001E0636" w:rsidRPr="004E6FA0">
        <w:rPr>
          <w:b/>
          <w:bCs/>
        </w:rPr>
        <w:t>calculate</w:t>
      </w:r>
      <w:r w:rsidR="001E0636">
        <w:t xml:space="preserve"> how much </w:t>
      </w:r>
      <w:r w:rsidR="001E0636" w:rsidRPr="004E6FA0">
        <w:rPr>
          <w:b/>
          <w:bCs/>
        </w:rPr>
        <w:t>RAM</w:t>
      </w:r>
      <w:r w:rsidR="001E0636">
        <w:t xml:space="preserve"> </w:t>
      </w:r>
      <w:r w:rsidR="001E0636" w:rsidRPr="004E6FA0">
        <w:rPr>
          <w:b/>
          <w:bCs/>
        </w:rPr>
        <w:t>memory</w:t>
      </w:r>
      <w:r w:rsidR="001E0636">
        <w:t xml:space="preserve"> and </w:t>
      </w:r>
      <w:r w:rsidR="001E0636" w:rsidRPr="004E6FA0">
        <w:rPr>
          <w:b/>
          <w:bCs/>
        </w:rPr>
        <w:t>CPU</w:t>
      </w:r>
      <w:r w:rsidR="001E0636">
        <w:t xml:space="preserve"> </w:t>
      </w:r>
      <w:r w:rsidR="001E0636" w:rsidRPr="004E6FA0">
        <w:rPr>
          <w:b/>
          <w:bCs/>
        </w:rPr>
        <w:t>usage</w:t>
      </w:r>
      <w:r w:rsidR="001D10CB">
        <w:t xml:space="preserve"> the program will need</w:t>
      </w:r>
      <w:r w:rsidR="001E0636">
        <w:t>.</w:t>
      </w:r>
    </w:p>
    <w:p w14:paraId="19767631" w14:textId="31480181" w:rsidR="0007252D" w:rsidRDefault="00C60931" w:rsidP="0007252D">
      <w:r>
        <w:t>To find out how much</w:t>
      </w:r>
      <w:r w:rsidR="0007252D">
        <w:t>:</w:t>
      </w:r>
    </w:p>
    <w:p w14:paraId="38B25479" w14:textId="5B5CFD83" w:rsidR="004E6FA0" w:rsidRPr="004E6FA0" w:rsidRDefault="00C60931" w:rsidP="000004D3">
      <w:pPr>
        <w:pStyle w:val="ListParagraph"/>
        <w:numPr>
          <w:ilvl w:val="0"/>
          <w:numId w:val="35"/>
        </w:numPr>
      </w:pPr>
      <w:r w:rsidRPr="000004D3">
        <w:rPr>
          <w:b/>
          <w:bCs/>
        </w:rPr>
        <w:t>ram</w:t>
      </w:r>
      <w:r w:rsidR="009C304C" w:rsidRPr="000004D3">
        <w:rPr>
          <w:b/>
          <w:bCs/>
        </w:rPr>
        <w:t xml:space="preserve"> memory </w:t>
      </w:r>
      <w:r>
        <w:t>th</w:t>
      </w:r>
      <w:r w:rsidR="001D10CB">
        <w:t>e current program will need</w:t>
      </w:r>
      <w:r w:rsidR="009C304C">
        <w:t>,</w:t>
      </w:r>
      <w:r>
        <w:t xml:space="preserve"> </w:t>
      </w:r>
      <w:r w:rsidR="009C304C">
        <w:t>use</w:t>
      </w:r>
      <w:r>
        <w:t xml:space="preserve"> the following formula:</w:t>
      </w:r>
      <w:r>
        <w:br/>
      </w:r>
      <w:r w:rsidRPr="000004D3">
        <w:rPr>
          <w:rFonts w:ascii="Consolas" w:hAnsi="Consolas"/>
          <w:b/>
          <w:bCs/>
        </w:rPr>
        <w:t>(programRequiredSpace / totalRamMemory) * 1.5</w:t>
      </w:r>
    </w:p>
    <w:p w14:paraId="65AAF1BB" w14:textId="36DEDC3E" w:rsidR="004E6FA0" w:rsidRPr="0007252D" w:rsidRDefault="0007252D" w:rsidP="000004D3">
      <w:pPr>
        <w:pStyle w:val="ListParagraph"/>
        <w:numPr>
          <w:ilvl w:val="0"/>
          <w:numId w:val="35"/>
        </w:numPr>
      </w:pPr>
      <w:r w:rsidRPr="000004D3">
        <w:rPr>
          <w:rFonts w:cstheme="minorHAnsi"/>
          <w:b/>
          <w:bCs/>
        </w:rPr>
        <w:t>cpu</w:t>
      </w:r>
      <w:r w:rsidRPr="000004D3">
        <w:rPr>
          <w:rFonts w:cstheme="minorHAnsi"/>
        </w:rPr>
        <w:t xml:space="preserve"> </w:t>
      </w:r>
      <w:r w:rsidRPr="000004D3">
        <w:rPr>
          <w:rFonts w:cstheme="minorHAnsi"/>
          <w:b/>
          <w:bCs/>
        </w:rPr>
        <w:t>usage</w:t>
      </w:r>
      <w:r w:rsidRPr="000004D3">
        <w:rPr>
          <w:rFonts w:cstheme="minorHAnsi"/>
        </w:rPr>
        <w:t xml:space="preserve"> the current program will need, use the following formula</w:t>
      </w:r>
      <w:r w:rsidR="00C60931" w:rsidRPr="000004D3">
        <w:rPr>
          <w:rFonts w:cstheme="minorHAnsi"/>
        </w:rPr>
        <w:t>:</w:t>
      </w:r>
      <w:r w:rsidR="00C60931" w:rsidRPr="000004D3">
        <w:rPr>
          <w:rFonts w:cstheme="minorHAnsi"/>
        </w:rPr>
        <w:br/>
      </w:r>
      <w:r w:rsidR="00C60931" w:rsidRPr="000004D3">
        <w:rPr>
          <w:rFonts w:ascii="Consolas" w:hAnsi="Consolas" w:cstheme="minorHAnsi"/>
          <w:b/>
          <w:bCs/>
        </w:rPr>
        <w:t xml:space="preserve">( ( programRequiredSpace / CPU GHz ) / </w:t>
      </w:r>
      <w:r w:rsidR="006F4F7E" w:rsidRPr="000004D3">
        <w:rPr>
          <w:rFonts w:ascii="Consolas" w:hAnsi="Consolas" w:cstheme="minorHAnsi"/>
          <w:b/>
          <w:bCs/>
        </w:rPr>
        <w:t>500</w:t>
      </w:r>
      <w:r w:rsidR="00C60931" w:rsidRPr="000004D3">
        <w:rPr>
          <w:rFonts w:ascii="Consolas" w:hAnsi="Consolas" w:cstheme="minorHAnsi"/>
          <w:b/>
          <w:bCs/>
        </w:rPr>
        <w:t>) * 1.5</w:t>
      </w:r>
    </w:p>
    <w:p w14:paraId="1EB4020E" w14:textId="3AB8C143" w:rsidR="0007252D" w:rsidRPr="0007252D" w:rsidRDefault="0007252D" w:rsidP="0007252D">
      <w:pPr>
        <w:ind w:left="720"/>
        <w:rPr>
          <w:u w:val="single"/>
        </w:rPr>
      </w:pPr>
      <w:r w:rsidRPr="0007252D">
        <w:rPr>
          <w:u w:val="single"/>
        </w:rPr>
        <w:t xml:space="preserve">Keep in mind the both formulas calculate a numbers in </w:t>
      </w:r>
      <w:r w:rsidRPr="0007252D">
        <w:rPr>
          <w:b/>
          <w:bCs/>
          <w:u w:val="single"/>
        </w:rPr>
        <w:t>percent</w:t>
      </w:r>
      <w:r w:rsidRPr="0007252D">
        <w:rPr>
          <w:u w:val="single"/>
        </w:rPr>
        <w:t xml:space="preserve"> (%) for the current ram and cpu usage.</w:t>
      </w:r>
    </w:p>
    <w:p w14:paraId="672BDAE0" w14:textId="7C836C37" w:rsidR="004E6FA0" w:rsidRDefault="009C304C" w:rsidP="0007252D">
      <w:r>
        <w:t xml:space="preserve">If the </w:t>
      </w:r>
      <w:r w:rsidRPr="0007252D">
        <w:rPr>
          <w:b/>
          <w:bCs/>
        </w:rPr>
        <w:t>total</w:t>
      </w:r>
      <w:r>
        <w:t xml:space="preserve"> </w:t>
      </w:r>
      <w:r w:rsidRPr="0007252D">
        <w:rPr>
          <w:b/>
          <w:bCs/>
        </w:rPr>
        <w:t>ram</w:t>
      </w:r>
      <w:r>
        <w:t xml:space="preserve"> </w:t>
      </w:r>
      <w:r w:rsidR="000004D3">
        <w:rPr>
          <w:b/>
          <w:bCs/>
        </w:rPr>
        <w:t>usage</w:t>
      </w:r>
      <w:r w:rsidRPr="0007252D">
        <w:rPr>
          <w:b/>
        </w:rPr>
        <w:t xml:space="preserve"> </w:t>
      </w:r>
      <w:r w:rsidR="001D10CB" w:rsidRPr="0007252D">
        <w:rPr>
          <w:b/>
        </w:rPr>
        <w:t xml:space="preserve">reaches or </w:t>
      </w:r>
      <w:r w:rsidR="001D10CB" w:rsidRPr="0007252D">
        <w:rPr>
          <w:b/>
          <w:bCs/>
        </w:rPr>
        <w:t>exceeds</w:t>
      </w:r>
      <w:r w:rsidR="00A01457" w:rsidRPr="0007252D">
        <w:rPr>
          <w:b/>
          <w:bCs/>
        </w:rPr>
        <w:t xml:space="preserve"> 100</w:t>
      </w:r>
      <w:r w:rsidR="0007252D">
        <w:rPr>
          <w:b/>
          <w:bCs/>
        </w:rPr>
        <w:t xml:space="preserve">% </w:t>
      </w:r>
      <w:r w:rsidR="0007252D">
        <w:t>(</w:t>
      </w:r>
      <w:r w:rsidR="0007252D">
        <w:rPr>
          <w:u w:val="single"/>
        </w:rPr>
        <w:t>the ram usage for all opened programs</w:t>
      </w:r>
      <w:r w:rsidR="0007252D">
        <w:t>)</w:t>
      </w:r>
      <w:r w:rsidR="00A01457">
        <w:t xml:space="preserve">, the function should throw a </w:t>
      </w:r>
      <w:r w:rsidR="00A01457" w:rsidRPr="0007252D">
        <w:rPr>
          <w:b/>
          <w:bCs/>
        </w:rPr>
        <w:t>new error</w:t>
      </w:r>
      <w:r w:rsidR="001D10CB">
        <w:t xml:space="preserve"> with</w:t>
      </w:r>
      <w:r w:rsidR="00A01457">
        <w:t xml:space="preserve"> the following message:</w:t>
      </w:r>
      <w:r w:rsidR="00A01457">
        <w:br/>
      </w:r>
      <w:r w:rsidR="00A01457" w:rsidRPr="0007252D">
        <w:rPr>
          <w:b/>
          <w:bCs/>
        </w:rPr>
        <w:t>"</w:t>
      </w:r>
      <w:r w:rsidR="00A01457" w:rsidRPr="0007252D">
        <w:rPr>
          <w:rFonts w:ascii="Consolas" w:hAnsi="Consolas"/>
          <w:b/>
          <w:bCs/>
        </w:rPr>
        <w:t>{programName} caused out of memory exception</w:t>
      </w:r>
      <w:r w:rsidR="00A01457">
        <w:t>"</w:t>
      </w:r>
    </w:p>
    <w:p w14:paraId="2ADDEC4F" w14:textId="2FE4C51E" w:rsidR="007937F4" w:rsidRDefault="00A01457" w:rsidP="0007252D">
      <w:r>
        <w:t xml:space="preserve">If the </w:t>
      </w:r>
      <w:r w:rsidRPr="0007252D">
        <w:rPr>
          <w:b/>
          <w:bCs/>
        </w:rPr>
        <w:t>total cpu usage</w:t>
      </w:r>
      <w:r w:rsidRPr="0007252D">
        <w:rPr>
          <w:b/>
        </w:rPr>
        <w:t xml:space="preserve"> </w:t>
      </w:r>
      <w:r w:rsidR="001D10CB" w:rsidRPr="0007252D">
        <w:rPr>
          <w:b/>
        </w:rPr>
        <w:t xml:space="preserve">reaches or </w:t>
      </w:r>
      <w:r w:rsidR="001D10CB" w:rsidRPr="0007252D">
        <w:rPr>
          <w:b/>
          <w:bCs/>
        </w:rPr>
        <w:t xml:space="preserve">exceeds </w:t>
      </w:r>
      <w:r w:rsidRPr="0007252D">
        <w:rPr>
          <w:b/>
          <w:bCs/>
        </w:rPr>
        <w:t>100</w:t>
      </w:r>
      <w:r w:rsidR="0007252D">
        <w:rPr>
          <w:b/>
          <w:bCs/>
        </w:rPr>
        <w:t xml:space="preserve">% </w:t>
      </w:r>
      <w:r w:rsidR="0007252D">
        <w:t>(</w:t>
      </w:r>
      <w:r w:rsidR="0007252D" w:rsidRPr="0007252D">
        <w:rPr>
          <w:u w:val="single"/>
        </w:rPr>
        <w:t>the cpu usage for all opened programs</w:t>
      </w:r>
      <w:r w:rsidR="0007252D">
        <w:t>)</w:t>
      </w:r>
      <w:r>
        <w:t xml:space="preserve">, the function should throw a </w:t>
      </w:r>
      <w:r w:rsidRPr="0007252D">
        <w:rPr>
          <w:b/>
          <w:bCs/>
        </w:rPr>
        <w:t>new error</w:t>
      </w:r>
      <w:r>
        <w:t xml:space="preserve"> with the following message:</w:t>
      </w:r>
      <w:r>
        <w:br/>
        <w:t>"</w:t>
      </w:r>
      <w:r w:rsidRPr="0007252D">
        <w:rPr>
          <w:rFonts w:ascii="Consolas" w:hAnsi="Consolas"/>
          <w:b/>
          <w:bCs/>
        </w:rPr>
        <w:t>{programName} caused out of cpu exception</w:t>
      </w:r>
      <w:r>
        <w:t>"</w:t>
      </w:r>
    </w:p>
    <w:p w14:paraId="766ADF18" w14:textId="276C07A2" w:rsidR="007937F4" w:rsidRPr="007937F4" w:rsidRDefault="007937F4" w:rsidP="0007252D">
      <w:pPr>
        <w:rPr>
          <w:u w:val="single"/>
        </w:rPr>
      </w:pPr>
      <w:r w:rsidRPr="007937F4">
        <w:rPr>
          <w:u w:val="single"/>
        </w:rPr>
        <w:t>If both (</w:t>
      </w:r>
      <w:r w:rsidRPr="007937F4">
        <w:rPr>
          <w:b/>
          <w:bCs/>
          <w:u w:val="single"/>
        </w:rPr>
        <w:t>ram usage and cpu usage</w:t>
      </w:r>
      <w:r w:rsidRPr="007937F4">
        <w:rPr>
          <w:u w:val="single"/>
        </w:rPr>
        <w:t xml:space="preserve">) </w:t>
      </w:r>
      <w:r w:rsidRPr="007937F4">
        <w:rPr>
          <w:b/>
          <w:bCs/>
          <w:u w:val="single"/>
        </w:rPr>
        <w:t>reaches</w:t>
      </w:r>
      <w:r w:rsidRPr="007937F4">
        <w:rPr>
          <w:u w:val="single"/>
        </w:rPr>
        <w:t xml:space="preserve"> or </w:t>
      </w:r>
      <w:r w:rsidRPr="007937F4">
        <w:rPr>
          <w:b/>
          <w:bCs/>
          <w:u w:val="single"/>
        </w:rPr>
        <w:t>exceeds</w:t>
      </w:r>
      <w:r w:rsidRPr="007937F4">
        <w:rPr>
          <w:u w:val="single"/>
        </w:rPr>
        <w:t xml:space="preserve"> </w:t>
      </w:r>
      <w:r w:rsidRPr="007937F4">
        <w:rPr>
          <w:b/>
          <w:bCs/>
          <w:u w:val="single"/>
        </w:rPr>
        <w:t>100</w:t>
      </w:r>
      <w:r w:rsidRPr="007937F4">
        <w:rPr>
          <w:u w:val="single"/>
        </w:rPr>
        <w:t>% return the ram memory exception case.</w:t>
      </w:r>
    </w:p>
    <w:p w14:paraId="6EF7D1B4" w14:textId="77777777" w:rsidR="000004D3" w:rsidRDefault="00A01457" w:rsidP="004E6FA0">
      <w:r>
        <w:t xml:space="preserve">When </w:t>
      </w:r>
      <w:r w:rsidRPr="004E6FA0">
        <w:rPr>
          <w:b/>
          <w:bCs/>
        </w:rPr>
        <w:t>ram</w:t>
      </w:r>
      <w:r>
        <w:t xml:space="preserve"> and </w:t>
      </w:r>
      <w:r w:rsidRPr="004E6FA0">
        <w:rPr>
          <w:b/>
          <w:bCs/>
        </w:rPr>
        <w:t>cpu</w:t>
      </w:r>
      <w:r>
        <w:t xml:space="preserve"> </w:t>
      </w:r>
      <w:r w:rsidRPr="004E6FA0">
        <w:rPr>
          <w:b/>
          <w:bCs/>
        </w:rPr>
        <w:t>usage</w:t>
      </w:r>
      <w:r w:rsidR="00F5313D">
        <w:rPr>
          <w:b/>
          <w:bCs/>
        </w:rPr>
        <w:t>s</w:t>
      </w:r>
      <w:r>
        <w:t xml:space="preserve"> is </w:t>
      </w:r>
      <w:r w:rsidRPr="004E6FA0">
        <w:rPr>
          <w:b/>
          <w:bCs/>
        </w:rPr>
        <w:t>calculated</w:t>
      </w:r>
      <w:r>
        <w:t xml:space="preserve">, create a </w:t>
      </w:r>
      <w:r w:rsidRPr="004E6FA0">
        <w:rPr>
          <w:b/>
          <w:bCs/>
        </w:rPr>
        <w:t>new object</w:t>
      </w:r>
      <w:r w:rsidR="000004D3">
        <w:t xml:space="preserve"> </w:t>
      </w:r>
      <w:r>
        <w:t>with</w:t>
      </w:r>
      <w:r w:rsidR="000004D3">
        <w:t>:</w:t>
      </w:r>
    </w:p>
    <w:p w14:paraId="06593631" w14:textId="2780B9FD" w:rsidR="000004D3" w:rsidRDefault="00A01457" w:rsidP="000004D3">
      <w:pPr>
        <w:pStyle w:val="ListParagraph"/>
        <w:numPr>
          <w:ilvl w:val="0"/>
          <w:numId w:val="34"/>
        </w:numPr>
      </w:pPr>
      <w:r w:rsidRPr="000004D3">
        <w:rPr>
          <w:b/>
          <w:bCs/>
        </w:rPr>
        <w:t>name</w:t>
      </w:r>
      <w:r w:rsidR="0007252D" w:rsidRPr="000004D3">
        <w:rPr>
          <w:b/>
          <w:bCs/>
        </w:rPr>
        <w:t xml:space="preserve"> </w:t>
      </w:r>
      <w:r w:rsidR="0007252D">
        <w:t>(name of the program)</w:t>
      </w:r>
    </w:p>
    <w:p w14:paraId="30E29B15" w14:textId="77777777" w:rsidR="000004D3" w:rsidRDefault="00F5313D" w:rsidP="000004D3">
      <w:pPr>
        <w:pStyle w:val="ListParagraph"/>
        <w:numPr>
          <w:ilvl w:val="0"/>
          <w:numId w:val="34"/>
        </w:numPr>
      </w:pPr>
      <w:r w:rsidRPr="000004D3">
        <w:rPr>
          <w:b/>
          <w:bCs/>
        </w:rPr>
        <w:t>ramUsage</w:t>
      </w:r>
      <w:r w:rsidR="0007252D" w:rsidRPr="000004D3">
        <w:rPr>
          <w:b/>
          <w:bCs/>
        </w:rPr>
        <w:t xml:space="preserve"> </w:t>
      </w:r>
      <w:r w:rsidR="0007252D">
        <w:t>(current ram usage that the program uses in %)</w:t>
      </w:r>
    </w:p>
    <w:p w14:paraId="6EAE27DD" w14:textId="77777777" w:rsidR="000004D3" w:rsidRDefault="00F5313D" w:rsidP="000004D3">
      <w:pPr>
        <w:pStyle w:val="ListParagraph"/>
        <w:numPr>
          <w:ilvl w:val="0"/>
          <w:numId w:val="34"/>
        </w:numPr>
      </w:pPr>
      <w:r w:rsidRPr="000004D3">
        <w:rPr>
          <w:b/>
          <w:bCs/>
        </w:rPr>
        <w:t>cpuUsage</w:t>
      </w:r>
      <w:r w:rsidR="0007252D" w:rsidRPr="000004D3">
        <w:rPr>
          <w:b/>
          <w:bCs/>
        </w:rPr>
        <w:t xml:space="preserve"> </w:t>
      </w:r>
      <w:r w:rsidR="0007252D">
        <w:t>(current cpu usage that the program uses in %).</w:t>
      </w:r>
    </w:p>
    <w:p w14:paraId="19F9A655" w14:textId="0A063B27" w:rsidR="000004D3" w:rsidRPr="000004D3" w:rsidRDefault="0007252D" w:rsidP="000004D3">
      <w:pPr>
        <w:rPr>
          <w:u w:val="single"/>
        </w:rPr>
      </w:pPr>
      <w:r w:rsidRPr="000004D3">
        <w:rPr>
          <w:u w:val="single"/>
        </w:rPr>
        <w:t>The properties must be exactly as they are mentioned</w:t>
      </w:r>
      <w:r w:rsidR="000004D3">
        <w:rPr>
          <w:u w:val="single"/>
        </w:rPr>
        <w:t>!</w:t>
      </w:r>
      <w:r w:rsidR="000004D3">
        <w:t xml:space="preserve"> </w:t>
      </w:r>
      <w:r w:rsidR="000004D3" w:rsidRPr="000004D3">
        <w:rPr>
          <w:u w:val="single"/>
        </w:rPr>
        <w:t>Also, you don’t have to round the numbers!</w:t>
      </w:r>
    </w:p>
    <w:p w14:paraId="7E8B7001" w14:textId="448500CF" w:rsidR="00A01457" w:rsidRPr="0007252D" w:rsidRDefault="0007252D" w:rsidP="000004D3">
      <w:r>
        <w:t xml:space="preserve">When the object is created, </w:t>
      </w:r>
      <w:r w:rsidR="00A01457">
        <w:t xml:space="preserve">push it in the </w:t>
      </w:r>
      <w:r w:rsidR="00A01457" w:rsidRPr="000004D3">
        <w:rPr>
          <w:rFonts w:ascii="Consolas" w:hAnsi="Consolas"/>
          <w:b/>
          <w:bCs/>
        </w:rPr>
        <w:t>taskManager</w:t>
      </w:r>
      <w:r w:rsidR="00A01457">
        <w:t xml:space="preserve"> </w:t>
      </w:r>
      <w:r w:rsidR="00A01457" w:rsidRPr="000004D3">
        <w:rPr>
          <w:b/>
          <w:bCs/>
        </w:rPr>
        <w:t>array</w:t>
      </w:r>
      <w:r w:rsidR="00A01457">
        <w:t xml:space="preserve"> </w:t>
      </w:r>
      <w:r w:rsidR="00A01457" w:rsidRPr="000004D3">
        <w:rPr>
          <w:b/>
          <w:bCs/>
        </w:rPr>
        <w:t>property</w:t>
      </w:r>
      <w:r w:rsidR="009B5B11" w:rsidRPr="000004D3">
        <w:rPr>
          <w:b/>
          <w:bCs/>
        </w:rPr>
        <w:t>.</w:t>
      </w:r>
      <w:r w:rsidRPr="000004D3">
        <w:rPr>
          <w:b/>
          <w:bCs/>
        </w:rPr>
        <w:t xml:space="preserve"> </w:t>
      </w:r>
    </w:p>
    <w:p w14:paraId="72B8AF24" w14:textId="1CB4E077" w:rsidR="009B5B11" w:rsidRDefault="009B5B11" w:rsidP="008919BE">
      <w:r>
        <w:t xml:space="preserve">The function must </w:t>
      </w:r>
      <w:r w:rsidRPr="008919BE">
        <w:rPr>
          <w:b/>
          <w:bCs/>
        </w:rPr>
        <w:t>return</w:t>
      </w:r>
      <w:r>
        <w:t xml:space="preserve"> the </w:t>
      </w:r>
      <w:r w:rsidRPr="008919BE">
        <w:rPr>
          <w:b/>
          <w:bCs/>
        </w:rPr>
        <w:t>newly created object</w:t>
      </w:r>
      <w:r w:rsidR="007270BD">
        <w:rPr>
          <w:b/>
          <w:bCs/>
        </w:rPr>
        <w:t>.</w:t>
      </w:r>
    </w:p>
    <w:p w14:paraId="728D19DC" w14:textId="7CEC62EA" w:rsidR="00A05AC1" w:rsidRDefault="00A05AC1" w:rsidP="00A05AC1">
      <w:pPr>
        <w:pStyle w:val="Heading4"/>
      </w:pPr>
      <w:r>
        <w:t>taskManagerView()</w:t>
      </w:r>
    </w:p>
    <w:p w14:paraId="16FF5498" w14:textId="13975245" w:rsidR="009B5B11" w:rsidRPr="004E6FA0" w:rsidRDefault="009B5B11" w:rsidP="009B5B11">
      <w:r>
        <w:t xml:space="preserve">This </w:t>
      </w:r>
      <w:r w:rsidRPr="009B5B11">
        <w:rPr>
          <w:b/>
          <w:bCs/>
        </w:rPr>
        <w:t>function</w:t>
      </w:r>
      <w:r>
        <w:t xml:space="preserve"> prints all opened programs (the objects in the </w:t>
      </w:r>
      <w:r w:rsidRPr="008A0750">
        <w:rPr>
          <w:rFonts w:ascii="Consolas" w:hAnsi="Consolas"/>
          <w:b/>
          <w:bCs/>
        </w:rPr>
        <w:t>taskManager</w:t>
      </w:r>
      <w:r w:rsidRPr="009B5B11">
        <w:rPr>
          <w:b/>
          <w:bCs/>
        </w:rPr>
        <w:t xml:space="preserve"> array property</w:t>
      </w:r>
      <w:r>
        <w:t>)</w:t>
      </w:r>
      <w:r w:rsidR="007270BD">
        <w:t>.</w:t>
      </w:r>
      <w:r w:rsidR="006F4F7E">
        <w:t xml:space="preserve"> Keep in mind that the percentages for (</w:t>
      </w:r>
      <w:r w:rsidR="006F4F7E" w:rsidRPr="006F4F7E">
        <w:rPr>
          <w:b/>
          <w:bCs/>
        </w:rPr>
        <w:t>cpu</w:t>
      </w:r>
      <w:r w:rsidR="006F4F7E">
        <w:t xml:space="preserve"> and </w:t>
      </w:r>
      <w:r w:rsidR="006F4F7E" w:rsidRPr="006F4F7E">
        <w:rPr>
          <w:b/>
          <w:bCs/>
        </w:rPr>
        <w:t>ram</w:t>
      </w:r>
      <w:r w:rsidR="006F4F7E">
        <w:t xml:space="preserve"> </w:t>
      </w:r>
      <w:r w:rsidR="006F4F7E" w:rsidRPr="006F4F7E">
        <w:rPr>
          <w:b/>
          <w:bCs/>
        </w:rPr>
        <w:t>usages</w:t>
      </w:r>
      <w:r w:rsidR="006F4F7E">
        <w:t>) must b</w:t>
      </w:r>
      <w:r w:rsidR="004E6FA0">
        <w:t xml:space="preserve">e shown </w:t>
      </w:r>
      <w:r w:rsidR="004E6FA0" w:rsidRPr="004E6FA0">
        <w:rPr>
          <w:b/>
          <w:bCs/>
        </w:rPr>
        <w:t>without</w:t>
      </w:r>
      <w:r w:rsidR="004E6FA0">
        <w:t xml:space="preserve"> any </w:t>
      </w:r>
      <w:r w:rsidR="004E6FA0" w:rsidRPr="004E6FA0">
        <w:rPr>
          <w:b/>
          <w:bCs/>
        </w:rPr>
        <w:t>decimal</w:t>
      </w:r>
      <w:r w:rsidR="004E6FA0">
        <w:t xml:space="preserve"> </w:t>
      </w:r>
      <w:r w:rsidR="004E6FA0" w:rsidRPr="004E6FA0">
        <w:rPr>
          <w:b/>
          <w:bCs/>
        </w:rPr>
        <w:t>part</w:t>
      </w:r>
      <w:r w:rsidR="000004D3">
        <w:rPr>
          <w:b/>
          <w:bCs/>
        </w:rPr>
        <w:t xml:space="preserve"> </w:t>
      </w:r>
      <w:r w:rsidR="000004D3">
        <w:t xml:space="preserve">(You can use the </w:t>
      </w:r>
      <w:r w:rsidR="000004D3" w:rsidRPr="000004D3">
        <w:rPr>
          <w:rFonts w:ascii="Consolas" w:hAnsi="Consolas"/>
          <w:b/>
          <w:bCs/>
        </w:rPr>
        <w:t>.toFixed(0)</w:t>
      </w:r>
      <w:r w:rsidR="000004D3">
        <w:t>)</w:t>
      </w:r>
      <w:r w:rsidR="004E6FA0">
        <w:t>.</w:t>
      </w:r>
    </w:p>
    <w:p w14:paraId="45CAA4EA" w14:textId="48E8D33B" w:rsidR="009B5B11" w:rsidRDefault="009B5B11" w:rsidP="009B5B11">
      <w:pPr>
        <w:pStyle w:val="ListParagraph"/>
        <w:numPr>
          <w:ilvl w:val="0"/>
          <w:numId w:val="32"/>
        </w:numPr>
      </w:pPr>
      <w:r>
        <w:t>If there is no opened program</w:t>
      </w:r>
      <w:r w:rsidR="001D10CB">
        <w:t>, the function</w:t>
      </w:r>
      <w:r>
        <w:t xml:space="preserve"> </w:t>
      </w:r>
      <w:r w:rsidRPr="001D10CB">
        <w:rPr>
          <w:b/>
        </w:rPr>
        <w:t>returns</w:t>
      </w:r>
      <w:r>
        <w:t xml:space="preserve"> a </w:t>
      </w:r>
      <w:r w:rsidRPr="005244CA">
        <w:rPr>
          <w:b/>
          <w:bCs/>
        </w:rPr>
        <w:t>string</w:t>
      </w:r>
      <w:r>
        <w:t xml:space="preserve"> with the following message:</w:t>
      </w:r>
      <w:r>
        <w:br/>
        <w:t>"</w:t>
      </w:r>
      <w:r w:rsidRPr="009B5B11">
        <w:rPr>
          <w:rFonts w:ascii="Consolas" w:hAnsi="Consolas"/>
          <w:b/>
          <w:bCs/>
        </w:rPr>
        <w:t>All running smooth so far</w:t>
      </w:r>
      <w:r>
        <w:t>"</w:t>
      </w:r>
    </w:p>
    <w:p w14:paraId="23168DA6" w14:textId="03AB6302" w:rsidR="009B5B11" w:rsidRDefault="009B5B11" w:rsidP="009B5B11">
      <w:pPr>
        <w:pStyle w:val="ListParagraph"/>
        <w:numPr>
          <w:ilvl w:val="0"/>
          <w:numId w:val="32"/>
        </w:numPr>
      </w:pPr>
      <w:r>
        <w:t>If there is at least one opened program</w:t>
      </w:r>
      <w:r w:rsidR="001D10CB">
        <w:t>,</w:t>
      </w:r>
      <w:r>
        <w:t xml:space="preserve"> visualize it in the following format:</w:t>
      </w:r>
      <w:r>
        <w:br/>
        <w:t>"</w:t>
      </w:r>
      <w:r w:rsidRPr="009B5B11">
        <w:rPr>
          <w:rFonts w:ascii="Consolas" w:hAnsi="Consolas"/>
          <w:b/>
          <w:bCs/>
        </w:rPr>
        <w:t>Name - {programName} | Usage</w:t>
      </w:r>
      <w:r w:rsidR="0007252D">
        <w:rPr>
          <w:rFonts w:ascii="Consolas" w:hAnsi="Consolas"/>
          <w:b/>
          <w:bCs/>
        </w:rPr>
        <w:t xml:space="preserve"> - </w:t>
      </w:r>
      <w:r w:rsidRPr="009B5B11">
        <w:rPr>
          <w:rFonts w:ascii="Consolas" w:hAnsi="Consolas"/>
          <w:b/>
          <w:bCs/>
        </w:rPr>
        <w:t>CPU: {cpuUsage}%, RAM: {ramUsage}%</w:t>
      </w:r>
      <w:r>
        <w:t>"</w:t>
      </w:r>
    </w:p>
    <w:p w14:paraId="292F44F8" w14:textId="040C7B14" w:rsidR="009B5B11" w:rsidRDefault="009B5B11" w:rsidP="000004D3">
      <w:r>
        <w:t>If there is more than one opened program</w:t>
      </w:r>
      <w:r w:rsidR="001D10CB">
        <w:t>,</w:t>
      </w:r>
      <w:r>
        <w:t xml:space="preserve"> each of </w:t>
      </w:r>
      <w:r w:rsidR="00584279">
        <w:t>them</w:t>
      </w:r>
      <w:r w:rsidR="000004D3">
        <w:t xml:space="preserve"> must be in </w:t>
      </w:r>
      <w:r w:rsidR="000004D3" w:rsidRPr="000004D3">
        <w:rPr>
          <w:b/>
          <w:bCs/>
        </w:rPr>
        <w:t>new line</w:t>
      </w:r>
      <w:r w:rsidR="000004D3">
        <w:t>.</w:t>
      </w:r>
    </w:p>
    <w:p w14:paraId="6DDA6E54" w14:textId="457F0CA1" w:rsidR="000004D3" w:rsidRPr="000004D3" w:rsidRDefault="000004D3" w:rsidP="000004D3">
      <w:r>
        <w:t xml:space="preserve">This function </w:t>
      </w:r>
      <w:r w:rsidRPr="000004D3">
        <w:rPr>
          <w:b/>
          <w:bCs/>
        </w:rPr>
        <w:t>returns</w:t>
      </w:r>
      <w:r>
        <w:t xml:space="preserve"> a </w:t>
      </w:r>
      <w:r w:rsidRPr="000004D3">
        <w:rPr>
          <w:b/>
          <w:bCs/>
        </w:rPr>
        <w:t>strin</w:t>
      </w:r>
      <w:r>
        <w:rPr>
          <w:b/>
          <w:bCs/>
        </w:rPr>
        <w:t xml:space="preserve">g </w:t>
      </w:r>
      <w:r>
        <w:t>in the format mentioned above.</w:t>
      </w:r>
    </w:p>
    <w:p w14:paraId="2097E743" w14:textId="77777777" w:rsidR="00E54ACC" w:rsidRDefault="00E54ACC" w:rsidP="00E54ACC">
      <w:pPr>
        <w:pStyle w:val="Heading3"/>
      </w:pPr>
      <w:r>
        <w:t>Submission</w:t>
      </w:r>
    </w:p>
    <w:p w14:paraId="7E8FBB8B" w14:textId="24076D65" w:rsidR="00E54ACC" w:rsidRDefault="00E54ACC" w:rsidP="00E54ACC">
      <w:r>
        <w:t xml:space="preserve">Submit </w:t>
      </w:r>
      <w:r w:rsidR="007B3757">
        <w:t xml:space="preserve">only your </w:t>
      </w:r>
      <w:r w:rsidR="007B3757" w:rsidRPr="007B3757">
        <w:rPr>
          <w:rFonts w:ascii="Consolas" w:hAnsi="Consolas"/>
          <w:b/>
          <w:bCs/>
        </w:rPr>
        <w:t>Computer</w:t>
      </w:r>
      <w:r w:rsidR="007B3757" w:rsidRPr="007B3757">
        <w:rPr>
          <w:b/>
          <w:bCs/>
        </w:rPr>
        <w:t xml:space="preserve"> class</w:t>
      </w:r>
      <w:r w:rsidR="008919BE">
        <w:rPr>
          <w:b/>
          <w:bCs/>
        </w:rPr>
        <w:t>.</w:t>
      </w:r>
    </w:p>
    <w:p w14:paraId="476E1526" w14:textId="77777777" w:rsidR="00E54ACC" w:rsidRDefault="00E54ACC" w:rsidP="00E54ACC">
      <w:pPr>
        <w:pStyle w:val="Heading3"/>
      </w:pPr>
      <w:r>
        <w:t>Examples</w:t>
      </w:r>
    </w:p>
    <w:p w14:paraId="07DD14A8" w14:textId="0940AC19" w:rsidR="00E54ACC" w:rsidRDefault="00E54ACC" w:rsidP="00E54ACC">
      <w:r>
        <w:t>This is an example how th</w:t>
      </w:r>
      <w:r w:rsidR="001D10CB">
        <w:t>e</w:t>
      </w:r>
      <w:r>
        <w:t xml:space="preserve"> code is </w:t>
      </w:r>
      <w:r>
        <w:rPr>
          <w:b/>
        </w:rPr>
        <w:t>intended to be used</w:t>
      </w:r>
      <w:r>
        <w:t>:</w:t>
      </w:r>
    </w:p>
    <w:tbl>
      <w:tblPr>
        <w:tblW w:w="1020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1"/>
      </w:tblGrid>
      <w:tr w:rsidR="00E54ACC" w14:paraId="1B33B519" w14:textId="77777777" w:rsidTr="00903F01"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40731D31" w14:textId="77777777" w:rsidR="00E54ACC" w:rsidRDefault="00E54ACC" w:rsidP="00903F01">
            <w:pPr>
              <w:pStyle w:val="Code"/>
              <w:spacing w:before="0"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Sample code usage</w:t>
            </w:r>
          </w:p>
        </w:tc>
      </w:tr>
      <w:tr w:rsidR="00E54ACC" w14:paraId="4DB929E7" w14:textId="77777777" w:rsidTr="00903F01">
        <w:trPr>
          <w:trHeight w:val="1785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3DA7B1FE" w14:textId="77777777" w:rsidR="003B3B7E" w:rsidRPr="003B3B7E" w:rsidRDefault="003B3B7E" w:rsidP="003B3B7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B3B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let</w:t>
            </w:r>
            <w:r w:rsidRPr="003B3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computer = </w:t>
            </w:r>
            <w:r w:rsidRPr="003B3B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new</w:t>
            </w:r>
            <w:r w:rsidRPr="003B3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Computer(</w:t>
            </w:r>
            <w:r w:rsidRPr="003B3B7E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bg-BG" w:eastAsia="bg-BG"/>
              </w:rPr>
              <w:t>4096</w:t>
            </w:r>
            <w:r w:rsidRPr="003B3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3B3B7E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bg-BG" w:eastAsia="bg-BG"/>
              </w:rPr>
              <w:t>7.5</w:t>
            </w:r>
            <w:r w:rsidRPr="003B3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3B3B7E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bg-BG" w:eastAsia="bg-BG"/>
              </w:rPr>
              <w:t>250000</w:t>
            </w:r>
            <w:r w:rsidRPr="003B3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656434DD" w14:textId="77777777" w:rsidR="003B3B7E" w:rsidRPr="003B3B7E" w:rsidRDefault="003B3B7E" w:rsidP="003B3B7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504CE916" w14:textId="77777777" w:rsidR="003B3B7E" w:rsidRPr="003B3B7E" w:rsidRDefault="003B3B7E" w:rsidP="003B3B7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B3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computer.installAProgram(</w:t>
            </w:r>
            <w:r w:rsidRPr="003B3B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'Word'</w:t>
            </w:r>
            <w:r w:rsidRPr="003B3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3B3B7E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bg-BG" w:eastAsia="bg-BG"/>
              </w:rPr>
              <w:t>7300</w:t>
            </w:r>
            <w:r w:rsidRPr="003B3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3196D2ED" w14:textId="77777777" w:rsidR="003B3B7E" w:rsidRPr="003B3B7E" w:rsidRDefault="003B3B7E" w:rsidP="003B3B7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B3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computer.installAProgram(</w:t>
            </w:r>
            <w:r w:rsidRPr="003B3B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'Excel'</w:t>
            </w:r>
            <w:r w:rsidRPr="003B3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3B3B7E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bg-BG" w:eastAsia="bg-BG"/>
              </w:rPr>
              <w:t>10240</w:t>
            </w:r>
            <w:r w:rsidRPr="003B3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02269116" w14:textId="77777777" w:rsidR="003B3B7E" w:rsidRPr="003B3B7E" w:rsidRDefault="003B3B7E" w:rsidP="003B3B7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B3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computer.installAProgram(</w:t>
            </w:r>
            <w:r w:rsidRPr="003B3B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'PowerPoint'</w:t>
            </w:r>
            <w:r w:rsidRPr="003B3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3B3B7E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bg-BG" w:eastAsia="bg-BG"/>
              </w:rPr>
              <w:t>12288</w:t>
            </w:r>
            <w:r w:rsidRPr="003B3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1C98BB4E" w14:textId="77777777" w:rsidR="003B3B7E" w:rsidRPr="003B3B7E" w:rsidRDefault="003B3B7E" w:rsidP="003B3B7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B3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computer.uninstallAProgram(</w:t>
            </w:r>
            <w:r w:rsidRPr="003B3B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'Word'</w:t>
            </w:r>
            <w:r w:rsidRPr="003B3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2A566FAA" w14:textId="77777777" w:rsidR="003B3B7E" w:rsidRPr="003B3B7E" w:rsidRDefault="003B3B7E" w:rsidP="003B3B7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B3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computer.installAProgram(</w:t>
            </w:r>
            <w:r w:rsidRPr="003B3B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'Solitare'</w:t>
            </w:r>
            <w:r w:rsidRPr="003B3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3B3B7E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bg-BG" w:eastAsia="bg-BG"/>
              </w:rPr>
              <w:t>1500</w:t>
            </w:r>
            <w:r w:rsidRPr="003B3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51068C72" w14:textId="77777777" w:rsidR="003B3B7E" w:rsidRPr="003B3B7E" w:rsidRDefault="003B3B7E" w:rsidP="003B3B7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0346DA65" w14:textId="77777777" w:rsidR="003B3B7E" w:rsidRPr="003B3B7E" w:rsidRDefault="003B3B7E" w:rsidP="003B3B7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B3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computer.openAProgram(</w:t>
            </w:r>
            <w:r w:rsidRPr="003B3B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'Excel'</w:t>
            </w:r>
            <w:r w:rsidRPr="003B3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5034F429" w14:textId="77777777" w:rsidR="003B3B7E" w:rsidRPr="003B3B7E" w:rsidRDefault="003B3B7E" w:rsidP="003B3B7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B3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lastRenderedPageBreak/>
              <w:t>computer.openAProgram(</w:t>
            </w:r>
            <w:r w:rsidRPr="003B3B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'Solitare'</w:t>
            </w:r>
            <w:r w:rsidRPr="003B3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1A87ADD4" w14:textId="77777777" w:rsidR="003B3B7E" w:rsidRPr="003B3B7E" w:rsidRDefault="003B3B7E" w:rsidP="003B3B7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62245BD4" w14:textId="6DCED1D4" w:rsidR="003B3B7E" w:rsidRDefault="003B3B7E" w:rsidP="003B3B7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B3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console.log(computer.installedPrograms);</w:t>
            </w:r>
          </w:p>
          <w:p w14:paraId="32549838" w14:textId="2A8DB67B" w:rsidR="000004D3" w:rsidRPr="000004D3" w:rsidRDefault="000004D3" w:rsidP="003B3B7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console.log(('-').repeat(50)) // Separator</w:t>
            </w:r>
          </w:p>
          <w:p w14:paraId="64814176" w14:textId="4D97FFD1" w:rsidR="00E54ACC" w:rsidRPr="003B3B7E" w:rsidRDefault="003B3B7E" w:rsidP="003B3B7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B3B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console.log(computer.taskManager);</w:t>
            </w:r>
          </w:p>
        </w:tc>
      </w:tr>
      <w:tr w:rsidR="00E54ACC" w14:paraId="577BF2DD" w14:textId="77777777" w:rsidTr="00903F01">
        <w:trPr>
          <w:trHeight w:val="272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53895B2F" w14:textId="77777777" w:rsidR="00E54ACC" w:rsidRDefault="00E54ACC" w:rsidP="00903F01">
            <w:pPr>
              <w:pStyle w:val="Code"/>
              <w:spacing w:before="0"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Corresponding output</w:t>
            </w:r>
          </w:p>
        </w:tc>
      </w:tr>
      <w:tr w:rsidR="00E54ACC" w14:paraId="711DCF91" w14:textId="77777777" w:rsidTr="00903F01">
        <w:trPr>
          <w:trHeight w:val="944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370136C4" w14:textId="77777777" w:rsidR="003B3B7E" w:rsidRDefault="003B3B7E" w:rsidP="003B3B7E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[ { name: 'Excel', requiredSpace: 10240 },</w:t>
            </w:r>
          </w:p>
          <w:p w14:paraId="449EE042" w14:textId="77777777" w:rsidR="003B3B7E" w:rsidRDefault="003B3B7E" w:rsidP="003B3B7E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 xml:space="preserve">  { name: 'PowerPoint', requiredSpace: 12288 },</w:t>
            </w:r>
          </w:p>
          <w:p w14:paraId="1F586410" w14:textId="199E4CE6" w:rsidR="003B3B7E" w:rsidRDefault="003B3B7E" w:rsidP="003B3B7E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 xml:space="preserve">  { name: 'Solitare', requiredSpace: 1500 } ]</w:t>
            </w:r>
          </w:p>
          <w:p w14:paraId="68F8E094" w14:textId="4AD00717" w:rsidR="000004D3" w:rsidRDefault="000004D3" w:rsidP="003B3B7E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--------------------------------------------------</w:t>
            </w:r>
          </w:p>
          <w:p w14:paraId="1D038FC2" w14:textId="77777777" w:rsidR="003B3B7E" w:rsidRDefault="003B3B7E" w:rsidP="003B3B7E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[ { name: 'Excel', ramUsage: 3.75, cpuUsage: 4.096 },</w:t>
            </w:r>
          </w:p>
          <w:p w14:paraId="2CAEC611" w14:textId="77777777" w:rsidR="003B3B7E" w:rsidRDefault="003B3B7E" w:rsidP="003B3B7E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 xml:space="preserve">  { name: 'Solitare',</w:t>
            </w:r>
          </w:p>
          <w:p w14:paraId="47F143AE" w14:textId="77777777" w:rsidR="003B3B7E" w:rsidRDefault="003B3B7E" w:rsidP="003B3B7E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 xml:space="preserve">    ramUsage: 0.54931640625,</w:t>
            </w:r>
          </w:p>
          <w:p w14:paraId="35D96C55" w14:textId="0DBE4B52" w:rsidR="00E54ACC" w:rsidRPr="007A5B0E" w:rsidRDefault="003B3B7E" w:rsidP="003B3B7E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 xml:space="preserve">    cpuUsage: 0.6000000000000001 } ]</w:t>
            </w:r>
          </w:p>
        </w:tc>
      </w:tr>
    </w:tbl>
    <w:p w14:paraId="4C9696D4" w14:textId="1CE19792" w:rsidR="00BE1C62" w:rsidRDefault="00BE1C62" w:rsidP="00BE1C62">
      <w:pPr>
        <w:rPr>
          <w:b/>
          <w:bCs/>
        </w:rPr>
      </w:pPr>
    </w:p>
    <w:tbl>
      <w:tblPr>
        <w:tblW w:w="1020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1"/>
      </w:tblGrid>
      <w:tr w:rsidR="006F4F7E" w14:paraId="64817827" w14:textId="77777777" w:rsidTr="0093585C"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7F4DBE10" w14:textId="77777777" w:rsidR="006F4F7E" w:rsidRDefault="006F4F7E" w:rsidP="0093585C">
            <w:pPr>
              <w:pStyle w:val="Code"/>
              <w:spacing w:before="0"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Sample code usage</w:t>
            </w:r>
          </w:p>
        </w:tc>
      </w:tr>
      <w:tr w:rsidR="006F4F7E" w14:paraId="24F4A26B" w14:textId="77777777" w:rsidTr="0093585C">
        <w:trPr>
          <w:trHeight w:val="1785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52D3AF8A" w14:textId="77777777" w:rsidR="006F4F7E" w:rsidRPr="006F4F7E" w:rsidRDefault="006F4F7E" w:rsidP="006F4F7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F4F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let</w:t>
            </w: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computer = </w:t>
            </w:r>
            <w:r w:rsidRPr="006F4F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new</w:t>
            </w: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Computer(</w:t>
            </w:r>
            <w:r w:rsidRPr="006F4F7E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bg-BG" w:eastAsia="bg-BG"/>
              </w:rPr>
              <w:t>4096</w:t>
            </w: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6F4F7E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bg-BG" w:eastAsia="bg-BG"/>
              </w:rPr>
              <w:t>7.5</w:t>
            </w: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6F4F7E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bg-BG" w:eastAsia="bg-BG"/>
              </w:rPr>
              <w:t>250000</w:t>
            </w: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1E0226D0" w14:textId="77777777" w:rsidR="006F4F7E" w:rsidRPr="006F4F7E" w:rsidRDefault="006F4F7E" w:rsidP="006F4F7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5397BFB2" w14:textId="77777777" w:rsidR="006F4F7E" w:rsidRPr="006F4F7E" w:rsidRDefault="006F4F7E" w:rsidP="006F4F7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computer.installAProgram(</w:t>
            </w:r>
            <w:r w:rsidRPr="006F4F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'Word'</w:t>
            </w: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6F4F7E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bg-BG" w:eastAsia="bg-BG"/>
              </w:rPr>
              <w:t>7300</w:t>
            </w: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7FA1EA19" w14:textId="77777777" w:rsidR="006F4F7E" w:rsidRPr="006F4F7E" w:rsidRDefault="006F4F7E" w:rsidP="006F4F7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computer.installAProgram(</w:t>
            </w:r>
            <w:r w:rsidRPr="006F4F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'Excel'</w:t>
            </w: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6F4F7E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bg-BG" w:eastAsia="bg-BG"/>
              </w:rPr>
              <w:t>10240</w:t>
            </w: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019ECA81" w14:textId="77777777" w:rsidR="006F4F7E" w:rsidRPr="006F4F7E" w:rsidRDefault="006F4F7E" w:rsidP="006F4F7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computer.installAProgram(</w:t>
            </w:r>
            <w:r w:rsidRPr="006F4F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'PowerPoint'</w:t>
            </w: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6F4F7E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bg-BG" w:eastAsia="bg-BG"/>
              </w:rPr>
              <w:t>12288</w:t>
            </w: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43CB6F6F" w14:textId="77777777" w:rsidR="006F4F7E" w:rsidRPr="006F4F7E" w:rsidRDefault="006F4F7E" w:rsidP="006F4F7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computer.installAProgram(</w:t>
            </w:r>
            <w:r w:rsidRPr="006F4F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'Solitare'</w:t>
            </w: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6F4F7E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bg-BG" w:eastAsia="bg-BG"/>
              </w:rPr>
              <w:t>1500</w:t>
            </w: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6E7ED47B" w14:textId="77777777" w:rsidR="006F4F7E" w:rsidRPr="006F4F7E" w:rsidRDefault="006F4F7E" w:rsidP="006F4F7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12AA7237" w14:textId="77777777" w:rsidR="006F4F7E" w:rsidRPr="006F4F7E" w:rsidRDefault="006F4F7E" w:rsidP="006F4F7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computer.openAProgram(</w:t>
            </w:r>
            <w:r w:rsidRPr="006F4F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'Word'</w:t>
            </w: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2FEC6174" w14:textId="77777777" w:rsidR="006F4F7E" w:rsidRPr="006F4F7E" w:rsidRDefault="006F4F7E" w:rsidP="006F4F7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computer.openAProgram(</w:t>
            </w:r>
            <w:r w:rsidRPr="006F4F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'Excel'</w:t>
            </w: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1A635ED5" w14:textId="77777777" w:rsidR="006F4F7E" w:rsidRPr="006F4F7E" w:rsidRDefault="006F4F7E" w:rsidP="006F4F7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computer.openAProgram(</w:t>
            </w:r>
            <w:r w:rsidRPr="006F4F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'PowerPoint'</w:t>
            </w: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7139D3FD" w14:textId="77777777" w:rsidR="006F4F7E" w:rsidRPr="006F4F7E" w:rsidRDefault="006F4F7E" w:rsidP="006F4F7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computer.openAProgram(</w:t>
            </w:r>
            <w:r w:rsidRPr="006F4F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'Solitare'</w:t>
            </w: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52867D1B" w14:textId="77777777" w:rsidR="006F4F7E" w:rsidRPr="006F4F7E" w:rsidRDefault="006F4F7E" w:rsidP="006F4F7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3FBF322C" w14:textId="24F2D2DB" w:rsidR="006F4F7E" w:rsidRPr="006F4F7E" w:rsidRDefault="006F4F7E" w:rsidP="006F4F7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F4F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console.log(computer.taskManagerView());</w:t>
            </w:r>
          </w:p>
        </w:tc>
      </w:tr>
      <w:tr w:rsidR="006F4F7E" w14:paraId="3A8F12EC" w14:textId="77777777" w:rsidTr="0093585C">
        <w:trPr>
          <w:trHeight w:val="272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5807B3F1" w14:textId="77777777" w:rsidR="006F4F7E" w:rsidRDefault="006F4F7E" w:rsidP="0093585C">
            <w:pPr>
              <w:pStyle w:val="Code"/>
              <w:spacing w:before="0"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Corresponding output</w:t>
            </w:r>
          </w:p>
        </w:tc>
      </w:tr>
      <w:tr w:rsidR="006F4F7E" w14:paraId="29E3736F" w14:textId="77777777" w:rsidTr="0093585C">
        <w:trPr>
          <w:trHeight w:val="944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54DE72D0" w14:textId="77777777" w:rsidR="006F4F7E" w:rsidRDefault="006F4F7E" w:rsidP="006F4F7E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Name - Word | Usage - CPU: 3%, RAM: 3%</w:t>
            </w:r>
          </w:p>
          <w:p w14:paraId="74E76A14" w14:textId="77777777" w:rsidR="006F4F7E" w:rsidRDefault="006F4F7E" w:rsidP="006F4F7E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Name - Excel | Usage - CPU: 4%, RAM: 4%</w:t>
            </w:r>
          </w:p>
          <w:p w14:paraId="6CDD7D45" w14:textId="77777777" w:rsidR="006F4F7E" w:rsidRDefault="006F4F7E" w:rsidP="006F4F7E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Name - PowerPoint | Usage - CPU: 5%, RAM: 5%</w:t>
            </w:r>
          </w:p>
          <w:p w14:paraId="1DD5B091" w14:textId="081BB196" w:rsidR="006F4F7E" w:rsidRPr="007A5B0E" w:rsidRDefault="006F4F7E" w:rsidP="006F4F7E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Name - Solitare | Usage - CPU: 1%, RAM: 1%</w:t>
            </w:r>
          </w:p>
        </w:tc>
      </w:tr>
    </w:tbl>
    <w:p w14:paraId="15808A7E" w14:textId="77777777" w:rsidR="006F4F7E" w:rsidRPr="00355FAB" w:rsidRDefault="006F4F7E" w:rsidP="00BE1C62">
      <w:pPr>
        <w:rPr>
          <w:b/>
          <w:bCs/>
        </w:rPr>
      </w:pPr>
    </w:p>
    <w:p w14:paraId="0C7A3060" w14:textId="08F144B8" w:rsidR="009801CC" w:rsidRPr="005D770E" w:rsidRDefault="00BE1C62" w:rsidP="005D770E">
      <w:pPr>
        <w:jc w:val="center"/>
        <w:rPr>
          <w:i/>
          <w:iCs/>
          <w:sz w:val="72"/>
          <w:szCs w:val="72"/>
        </w:rPr>
      </w:pPr>
      <w:r w:rsidRPr="00355FAB">
        <w:rPr>
          <w:i/>
          <w:iCs/>
          <w:sz w:val="72"/>
          <w:szCs w:val="72"/>
        </w:rPr>
        <w:t>GOOD LUC</w:t>
      </w:r>
      <w:r w:rsidR="00090D2B">
        <w:rPr>
          <w:i/>
          <w:iCs/>
          <w:sz w:val="72"/>
          <w:szCs w:val="72"/>
        </w:rPr>
        <w:t>K!</w:t>
      </w:r>
      <w:r w:rsidR="00090D2B" w:rsidRPr="00090D2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i/>
          <w:iCs/>
          <w:sz w:val="72"/>
          <w:szCs w:val="7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9801CC" w:rsidRPr="005D770E" w:rsidSect="00BD2C97">
      <w:footerReference w:type="default" r:id="rId10"/>
      <w:pgSz w:w="14570" w:h="20636" w:code="12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1F41B0" w14:textId="77777777" w:rsidR="00B23207" w:rsidRDefault="00B23207" w:rsidP="004A2906">
      <w:pPr>
        <w:spacing w:before="0" w:after="0" w:line="240" w:lineRule="auto"/>
      </w:pPr>
      <w:r>
        <w:separator/>
      </w:r>
    </w:p>
  </w:endnote>
  <w:endnote w:type="continuationSeparator" w:id="0">
    <w:p w14:paraId="556176B6" w14:textId="77777777" w:rsidR="00B23207" w:rsidRDefault="00B23207" w:rsidP="004A29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00341B" w14:textId="77777777" w:rsidR="004A2906" w:rsidRPr="00AC77AD" w:rsidRDefault="004A2906" w:rsidP="007C2AE6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D69E4B4" wp14:editId="7277A94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val="bg-BG" w:eastAsia="bg-BG"/>
      </w:rPr>
      <w:drawing>
        <wp:inline distT="0" distB="0" distL="0" distR="0" wp14:anchorId="73A4F09C" wp14:editId="19AF9453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7FD9ED2B" wp14:editId="666C939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FBAC6BB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E66E331" wp14:editId="7C26B8B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12FFE6B" w14:textId="08CE4373" w:rsidR="004A2906" w:rsidRPr="008C2B83" w:rsidRDefault="004A2906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2C9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2C9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66E331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412FFE6B" w14:textId="08CE4373" w:rsidR="004A2906" w:rsidRPr="008C2B83" w:rsidRDefault="004A2906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D2C9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D2C9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48A7198" wp14:editId="7E34B7F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FCDC41D" w14:textId="77777777" w:rsidR="004A2906" w:rsidRDefault="004A2906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A7198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14:paraId="5FCDC41D" w14:textId="77777777" w:rsidR="004A2906" w:rsidRDefault="004A2906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781B620" wp14:editId="5634C32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09428C" w14:textId="77777777" w:rsidR="004A2906" w:rsidRDefault="004A2906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A4ACE65" w14:textId="77777777" w:rsidR="004A2906" w:rsidRDefault="004A2906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76DC4A" wp14:editId="5DEDB65C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79D01A" wp14:editId="73311F67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E8EA7D5" wp14:editId="01C96223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C67E55" wp14:editId="4AE93D66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E55D93" wp14:editId="2A43C358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A9D306" wp14:editId="02114EAC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3C684" wp14:editId="44E3B256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E3D6BE0" wp14:editId="45605A06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6A7684" wp14:editId="3B5173BB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ED1953D" wp14:editId="095729DE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81B620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09428C" w14:textId="77777777" w:rsidR="004A2906" w:rsidRDefault="004A2906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A4ACE65" w14:textId="77777777" w:rsidR="004A2906" w:rsidRDefault="004A2906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76DC4A" wp14:editId="5DEDB65C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79D01A" wp14:editId="73311F67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E8EA7D5" wp14:editId="01C96223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C67E55" wp14:editId="4AE93D66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0E55D93" wp14:editId="2A43C358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A9D306" wp14:editId="02114EAC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3C684" wp14:editId="44E3B256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E3D6BE0" wp14:editId="45605A06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6A7684" wp14:editId="3B5173BB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ED1953D" wp14:editId="095729DE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46DBD509" w14:textId="77777777" w:rsidR="004A2906" w:rsidRDefault="004A29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3B528E" w14:textId="77777777" w:rsidR="00B23207" w:rsidRDefault="00B23207" w:rsidP="004A2906">
      <w:pPr>
        <w:spacing w:before="0" w:after="0" w:line="240" w:lineRule="auto"/>
      </w:pPr>
      <w:r>
        <w:separator/>
      </w:r>
    </w:p>
  </w:footnote>
  <w:footnote w:type="continuationSeparator" w:id="0">
    <w:p w14:paraId="263AF015" w14:textId="77777777" w:rsidR="00B23207" w:rsidRDefault="00B23207" w:rsidP="004A290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12518D7"/>
    <w:multiLevelType w:val="hybridMultilevel"/>
    <w:tmpl w:val="3F4E1F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558D6"/>
    <w:multiLevelType w:val="hybridMultilevel"/>
    <w:tmpl w:val="8B42FE6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75418"/>
    <w:multiLevelType w:val="hybridMultilevel"/>
    <w:tmpl w:val="C1521E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F5FDB"/>
    <w:multiLevelType w:val="hybridMultilevel"/>
    <w:tmpl w:val="33A8FD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F4CCF"/>
    <w:multiLevelType w:val="hybridMultilevel"/>
    <w:tmpl w:val="E780D6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B85AD8"/>
    <w:multiLevelType w:val="hybridMultilevel"/>
    <w:tmpl w:val="F10AD2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25303D"/>
    <w:multiLevelType w:val="hybridMultilevel"/>
    <w:tmpl w:val="7B5CFC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5C3673"/>
    <w:multiLevelType w:val="hybridMultilevel"/>
    <w:tmpl w:val="4FBC6D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D012BC"/>
    <w:multiLevelType w:val="hybridMultilevel"/>
    <w:tmpl w:val="D1F88E38"/>
    <w:lvl w:ilvl="0" w:tplc="0402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3" w15:restartNumberingAfterBreak="0">
    <w:nsid w:val="37B25794"/>
    <w:multiLevelType w:val="hybridMultilevel"/>
    <w:tmpl w:val="3FB0A8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B2C8C"/>
    <w:multiLevelType w:val="hybridMultilevel"/>
    <w:tmpl w:val="86028A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F506E93"/>
    <w:multiLevelType w:val="hybridMultilevel"/>
    <w:tmpl w:val="A880A3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FC0A01"/>
    <w:multiLevelType w:val="hybridMultilevel"/>
    <w:tmpl w:val="F9E68D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206918"/>
    <w:multiLevelType w:val="hybridMultilevel"/>
    <w:tmpl w:val="16E49D1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4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2480956"/>
    <w:multiLevelType w:val="hybridMultilevel"/>
    <w:tmpl w:val="B770F4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6D5EF6"/>
    <w:multiLevelType w:val="hybridMultilevel"/>
    <w:tmpl w:val="00C03F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EC1F45"/>
    <w:multiLevelType w:val="hybridMultilevel"/>
    <w:tmpl w:val="95A0B6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26"/>
  </w:num>
  <w:num w:numId="4">
    <w:abstractNumId w:val="27"/>
  </w:num>
  <w:num w:numId="5">
    <w:abstractNumId w:val="22"/>
  </w:num>
  <w:num w:numId="6">
    <w:abstractNumId w:val="5"/>
  </w:num>
  <w:num w:numId="7">
    <w:abstractNumId w:val="19"/>
  </w:num>
  <w:num w:numId="8">
    <w:abstractNumId w:val="0"/>
  </w:num>
  <w:num w:numId="9">
    <w:abstractNumId w:val="14"/>
  </w:num>
  <w:num w:numId="10">
    <w:abstractNumId w:val="30"/>
  </w:num>
  <w:num w:numId="11">
    <w:abstractNumId w:val="33"/>
  </w:num>
  <w:num w:numId="12">
    <w:abstractNumId w:val="23"/>
  </w:num>
  <w:num w:numId="13">
    <w:abstractNumId w:val="17"/>
  </w:num>
  <w:num w:numId="14">
    <w:abstractNumId w:val="24"/>
  </w:num>
  <w:num w:numId="15">
    <w:abstractNumId w:val="34"/>
  </w:num>
  <w:num w:numId="16">
    <w:abstractNumId w:val="29"/>
  </w:num>
  <w:num w:numId="17">
    <w:abstractNumId w:val="8"/>
  </w:num>
  <w:num w:numId="18">
    <w:abstractNumId w:val="11"/>
  </w:num>
  <w:num w:numId="19">
    <w:abstractNumId w:val="31"/>
  </w:num>
  <w:num w:numId="20">
    <w:abstractNumId w:val="1"/>
  </w:num>
  <w:num w:numId="21">
    <w:abstractNumId w:val="28"/>
  </w:num>
  <w:num w:numId="22">
    <w:abstractNumId w:val="6"/>
  </w:num>
  <w:num w:numId="23">
    <w:abstractNumId w:val="20"/>
  </w:num>
  <w:num w:numId="24">
    <w:abstractNumId w:val="10"/>
  </w:num>
  <w:num w:numId="25">
    <w:abstractNumId w:val="3"/>
  </w:num>
  <w:num w:numId="26">
    <w:abstractNumId w:val="13"/>
  </w:num>
  <w:num w:numId="27">
    <w:abstractNumId w:val="4"/>
  </w:num>
  <w:num w:numId="28">
    <w:abstractNumId w:val="25"/>
  </w:num>
  <w:num w:numId="29">
    <w:abstractNumId w:val="32"/>
  </w:num>
  <w:num w:numId="30">
    <w:abstractNumId w:val="18"/>
  </w:num>
  <w:num w:numId="31">
    <w:abstractNumId w:val="15"/>
  </w:num>
  <w:num w:numId="32">
    <w:abstractNumId w:val="2"/>
  </w:num>
  <w:num w:numId="33">
    <w:abstractNumId w:val="21"/>
  </w:num>
  <w:num w:numId="34">
    <w:abstractNumId w:val="12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C62"/>
    <w:rsid w:val="000004D3"/>
    <w:rsid w:val="00006720"/>
    <w:rsid w:val="0001594A"/>
    <w:rsid w:val="000234A5"/>
    <w:rsid w:val="00034DFD"/>
    <w:rsid w:val="00057A7A"/>
    <w:rsid w:val="0007252D"/>
    <w:rsid w:val="00077464"/>
    <w:rsid w:val="00090D2B"/>
    <w:rsid w:val="0010544B"/>
    <w:rsid w:val="001D10CB"/>
    <w:rsid w:val="001E0636"/>
    <w:rsid w:val="002B5AD9"/>
    <w:rsid w:val="002B67C1"/>
    <w:rsid w:val="002C1243"/>
    <w:rsid w:val="00307786"/>
    <w:rsid w:val="00334D7D"/>
    <w:rsid w:val="003B3B7E"/>
    <w:rsid w:val="004720B3"/>
    <w:rsid w:val="004A2906"/>
    <w:rsid w:val="004B6CF5"/>
    <w:rsid w:val="004C79FB"/>
    <w:rsid w:val="004E6FA0"/>
    <w:rsid w:val="005244CA"/>
    <w:rsid w:val="005428D5"/>
    <w:rsid w:val="00584279"/>
    <w:rsid w:val="005C16FA"/>
    <w:rsid w:val="005D770E"/>
    <w:rsid w:val="005E3D14"/>
    <w:rsid w:val="005E488C"/>
    <w:rsid w:val="006420D0"/>
    <w:rsid w:val="006A3611"/>
    <w:rsid w:val="006D3B99"/>
    <w:rsid w:val="006F11AF"/>
    <w:rsid w:val="006F4F7E"/>
    <w:rsid w:val="007270BD"/>
    <w:rsid w:val="007937F4"/>
    <w:rsid w:val="007B3757"/>
    <w:rsid w:val="007F5258"/>
    <w:rsid w:val="008919BE"/>
    <w:rsid w:val="008A0750"/>
    <w:rsid w:val="00902DB8"/>
    <w:rsid w:val="00922229"/>
    <w:rsid w:val="009801CC"/>
    <w:rsid w:val="00992FDA"/>
    <w:rsid w:val="0099608B"/>
    <w:rsid w:val="009B5B11"/>
    <w:rsid w:val="009C304C"/>
    <w:rsid w:val="009F69CA"/>
    <w:rsid w:val="00A01457"/>
    <w:rsid w:val="00A05AC1"/>
    <w:rsid w:val="00A20065"/>
    <w:rsid w:val="00A24E28"/>
    <w:rsid w:val="00A94F8F"/>
    <w:rsid w:val="00AB0A26"/>
    <w:rsid w:val="00AC3289"/>
    <w:rsid w:val="00B23207"/>
    <w:rsid w:val="00B77113"/>
    <w:rsid w:val="00B94041"/>
    <w:rsid w:val="00BC2B3A"/>
    <w:rsid w:val="00BD2C97"/>
    <w:rsid w:val="00BD3761"/>
    <w:rsid w:val="00BE1C62"/>
    <w:rsid w:val="00C1470B"/>
    <w:rsid w:val="00C60931"/>
    <w:rsid w:val="00C6093F"/>
    <w:rsid w:val="00CA1665"/>
    <w:rsid w:val="00CF4BFD"/>
    <w:rsid w:val="00D16F95"/>
    <w:rsid w:val="00D639DB"/>
    <w:rsid w:val="00D94F74"/>
    <w:rsid w:val="00DC7FDA"/>
    <w:rsid w:val="00E07A41"/>
    <w:rsid w:val="00E17B9F"/>
    <w:rsid w:val="00E54ACC"/>
    <w:rsid w:val="00E758D4"/>
    <w:rsid w:val="00EB5CDE"/>
    <w:rsid w:val="00F13132"/>
    <w:rsid w:val="00F41733"/>
    <w:rsid w:val="00F5313D"/>
    <w:rsid w:val="00FA18B2"/>
    <w:rsid w:val="00FB40A7"/>
    <w:rsid w:val="00FE17D0"/>
    <w:rsid w:val="00FE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0DE06"/>
  <w15:docId w15:val="{F6C43799-5D5E-4ABE-8D76-90CC9C2B4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C62"/>
    <w:pPr>
      <w:spacing w:before="80" w:after="120"/>
    </w:pPr>
    <w:rPr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2906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2906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90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2906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2906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A2906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290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4A2906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A2906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4A2906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906"/>
  </w:style>
  <w:style w:type="paragraph" w:styleId="Footer">
    <w:name w:val="footer"/>
    <w:basedOn w:val="Normal"/>
    <w:link w:val="Foot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906"/>
  </w:style>
  <w:style w:type="paragraph" w:styleId="BalloonText">
    <w:name w:val="Balloon Text"/>
    <w:basedOn w:val="Normal"/>
    <w:link w:val="BalloonTextChar"/>
    <w:uiPriority w:val="99"/>
    <w:semiHidden/>
    <w:unhideWhenUsed/>
    <w:rsid w:val="004A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90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290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2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2906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4A29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2906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4A2906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A2906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4A2906"/>
  </w:style>
  <w:style w:type="table" w:customStyle="1" w:styleId="TableGrid1">
    <w:name w:val="Table Grid1"/>
    <w:basedOn w:val="TableNormal"/>
    <w:next w:val="TableGrid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A290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290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nhideWhenUsed/>
    <w:rsid w:val="004C79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79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2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4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2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75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6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6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715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9364E-8B82-4EB9-BED7-0C3322E81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791</TotalTime>
  <Pages>1</Pages>
  <Words>946</Words>
  <Characters>5397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Username</cp:lastModifiedBy>
  <cp:revision>33</cp:revision>
  <dcterms:created xsi:type="dcterms:W3CDTF">2019-06-24T10:53:00Z</dcterms:created>
  <dcterms:modified xsi:type="dcterms:W3CDTF">2019-10-19T09:34:00Z</dcterms:modified>
</cp:coreProperties>
</file>