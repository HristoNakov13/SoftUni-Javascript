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1E652" w14:textId="648A4129" w:rsidR="00623E29" w:rsidRDefault="009A4526" w:rsidP="00FE0C16">
      <w:pPr>
        <w:pStyle w:val="Heading1"/>
        <w:jc w:val="center"/>
      </w:pPr>
      <w:bookmarkStart w:id="0" w:name="_GoBack"/>
      <w:bookmarkEnd w:id="0"/>
      <w:r>
        <w:t>Workshop</w:t>
      </w:r>
      <w:r w:rsidR="003567A0">
        <w:t xml:space="preserve">: </w:t>
      </w:r>
      <w:r w:rsidR="001A4A7E">
        <w:t>Cubicle</w:t>
      </w:r>
      <w:r>
        <w:t xml:space="preserve"> - Part </w:t>
      </w:r>
      <w:r w:rsidR="00CE338F">
        <w:t>3</w:t>
      </w:r>
    </w:p>
    <w:p w14:paraId="491CB7A8" w14:textId="5174746E" w:rsidR="00720285" w:rsidRDefault="00343B11" w:rsidP="00F66753">
      <w:r>
        <w:t>"</w:t>
      </w:r>
      <w:r w:rsidR="00F66753" w:rsidRPr="00343B11">
        <w:rPr>
          <w:i/>
          <w:iCs/>
        </w:rPr>
        <w:t>Cubicle</w:t>
      </w:r>
      <w:r>
        <w:t>"</w:t>
      </w:r>
      <w:r w:rsidR="00F66753">
        <w:t xml:space="preserve"> is a place, where you can browse some of the most popular rubik cubes in the world and add some new cubes that you have discovered.</w:t>
      </w:r>
      <w:r w:rsidR="00D36B57">
        <w:t xml:space="preserve"> </w:t>
      </w:r>
    </w:p>
    <w:p w14:paraId="1FEB20E1" w14:textId="7BA375D3" w:rsidR="00F66753" w:rsidRDefault="00F66753" w:rsidP="00F66753">
      <w:r>
        <w:t>This application was created as a</w:t>
      </w:r>
      <w:r w:rsidR="00720285">
        <w:t xml:space="preserve"> workshop </w:t>
      </w:r>
      <w:r>
        <w:t xml:space="preserve">for the </w:t>
      </w:r>
      <w:hyperlink r:id="rId8" w:history="1">
        <w:r w:rsidR="00E10F27" w:rsidRPr="00E10F27">
          <w:rPr>
            <w:rStyle w:val="Hyperlink"/>
          </w:rPr>
          <w:t>JS Back-End</w:t>
        </w:r>
        <w:r w:rsidRPr="00E10F27">
          <w:rPr>
            <w:rStyle w:val="Hyperlink"/>
          </w:rPr>
          <w:t xml:space="preserve"> course</w:t>
        </w:r>
      </w:hyperlink>
      <w:r>
        <w:t xml:space="preserve"> at the </w:t>
      </w:r>
      <w:hyperlink r:id="rId9" w:history="1">
        <w:r>
          <w:rPr>
            <w:rStyle w:val="Hyperlink"/>
          </w:rPr>
          <w:t>Software University</w:t>
        </w:r>
      </w:hyperlink>
      <w:r>
        <w:t>.</w:t>
      </w:r>
    </w:p>
    <w:p w14:paraId="6A599D18" w14:textId="33F6B038" w:rsidR="00D36B57" w:rsidRDefault="00D36B57" w:rsidP="00F66753">
      <w:r>
        <w:t xml:space="preserve">If you missed the first </w:t>
      </w:r>
      <w:r w:rsidR="00CE338F">
        <w:t>two parts</w:t>
      </w:r>
      <w:r>
        <w:t xml:space="preserve"> of this workshop, </w:t>
      </w:r>
      <w:r w:rsidR="004F13EE">
        <w:t>make sure you complete them</w:t>
      </w:r>
      <w:r w:rsidR="002C4FA5">
        <w:t xml:space="preserve"> before you continue</w:t>
      </w:r>
      <w:r w:rsidR="004F13EE">
        <w:t xml:space="preserve"> because all parts of this workshop are related to each other.</w:t>
      </w:r>
    </w:p>
    <w:p w14:paraId="53E3358C" w14:textId="131E4FA1" w:rsidR="00D07362" w:rsidRDefault="000C4A1A" w:rsidP="00D07362">
      <w:pPr>
        <w:pStyle w:val="Heading2"/>
        <w:numPr>
          <w:ilvl w:val="0"/>
          <w:numId w:val="0"/>
        </w:numPr>
        <w:ind w:left="426" w:hanging="426"/>
      </w:pPr>
      <w:r>
        <w:t>Main task</w:t>
      </w:r>
    </w:p>
    <w:p w14:paraId="7FCEB14C" w14:textId="195C245C" w:rsidR="004F13EE" w:rsidRDefault="00CE338F" w:rsidP="000C4A1A">
      <w:r>
        <w:t xml:space="preserve">Now it's time to implement </w:t>
      </w:r>
      <w:r w:rsidRPr="00CE338F">
        <w:rPr>
          <w:b/>
          <w:bCs/>
        </w:rPr>
        <w:t>user service</w:t>
      </w:r>
      <w:r>
        <w:t xml:space="preserve"> in your app, so people can </w:t>
      </w:r>
      <w:r w:rsidRPr="00CE338F">
        <w:rPr>
          <w:b/>
          <w:bCs/>
        </w:rPr>
        <w:t>register</w:t>
      </w:r>
      <w:r>
        <w:t xml:space="preserve">, </w:t>
      </w:r>
      <w:r w:rsidRPr="00CE338F">
        <w:rPr>
          <w:b/>
          <w:bCs/>
        </w:rPr>
        <w:t>login</w:t>
      </w:r>
      <w:r>
        <w:t xml:space="preserve"> and </w:t>
      </w:r>
      <w:r w:rsidRPr="00CE338F">
        <w:rPr>
          <w:b/>
          <w:bCs/>
        </w:rPr>
        <w:t>logout</w:t>
      </w:r>
      <w:r>
        <w:t>.</w:t>
      </w:r>
      <w:r w:rsidR="00EE7AA7">
        <w:t xml:space="preserve"> And each cube can be </w:t>
      </w:r>
      <w:r w:rsidR="00EE7AA7" w:rsidRPr="00EE7AA7">
        <w:rPr>
          <w:b/>
          <w:bCs/>
        </w:rPr>
        <w:t>edited</w:t>
      </w:r>
      <w:r w:rsidR="00EE7AA7">
        <w:t xml:space="preserve"> or </w:t>
      </w:r>
      <w:r w:rsidR="00EE7AA7" w:rsidRPr="00EE7AA7">
        <w:rPr>
          <w:b/>
          <w:bCs/>
        </w:rPr>
        <w:t>deleted</w:t>
      </w:r>
      <w:r w:rsidR="00EE7AA7">
        <w:t>.</w:t>
      </w:r>
      <w:r>
        <w:t xml:space="preserve"> Some of the functionality</w:t>
      </w:r>
      <w:r w:rsidR="00EE7AA7">
        <w:t xml:space="preserve"> should</w:t>
      </w:r>
      <w:r w:rsidR="004F13EE">
        <w:t xml:space="preserve"> </w:t>
      </w:r>
      <w:r w:rsidR="004F13EE" w:rsidRPr="004F13EE">
        <w:rPr>
          <w:b/>
          <w:bCs/>
        </w:rPr>
        <w:t>requires</w:t>
      </w:r>
      <w:r w:rsidR="004F13EE">
        <w:t xml:space="preserve"> </w:t>
      </w:r>
      <w:r w:rsidR="004F13EE" w:rsidRPr="004F13EE">
        <w:rPr>
          <w:b/>
          <w:bCs/>
        </w:rPr>
        <w:t>authentication</w:t>
      </w:r>
      <w:r w:rsidR="004F13EE">
        <w:t xml:space="preserve"> such as (create cube, create accessory)</w:t>
      </w:r>
      <w:r w:rsidR="00EE7AA7">
        <w:t xml:space="preserve"> and </w:t>
      </w:r>
      <w:r w:rsidR="00EE7AA7" w:rsidRPr="00EE7AA7">
        <w:rPr>
          <w:b/>
          <w:bCs/>
        </w:rPr>
        <w:t>authorization</w:t>
      </w:r>
      <w:r w:rsidR="00EE7AA7">
        <w:t xml:space="preserve"> (such as edit and delete). Also,</w:t>
      </w:r>
      <w:r w:rsidR="004F13EE">
        <w:t xml:space="preserve"> all </w:t>
      </w:r>
      <w:r w:rsidR="004F13EE" w:rsidRPr="004F13EE">
        <w:rPr>
          <w:b/>
          <w:bCs/>
        </w:rPr>
        <w:t>routes</w:t>
      </w:r>
      <w:r w:rsidR="004F13EE">
        <w:t xml:space="preserve"> </w:t>
      </w:r>
      <w:r w:rsidR="00EE7AA7">
        <w:t>should be</w:t>
      </w:r>
      <w:r w:rsidR="004F13EE">
        <w:t xml:space="preserve"> </w:t>
      </w:r>
      <w:r w:rsidR="004F13EE" w:rsidRPr="004F13EE">
        <w:rPr>
          <w:b/>
          <w:bCs/>
        </w:rPr>
        <w:t>protected</w:t>
      </w:r>
      <w:r w:rsidR="002C4FA5">
        <w:t>!</w:t>
      </w:r>
    </w:p>
    <w:p w14:paraId="23D10FF4" w14:textId="122A1F60" w:rsidR="00D01D9D" w:rsidRDefault="00D05EFA" w:rsidP="00D07362">
      <w:pPr>
        <w:pStyle w:val="Heading2"/>
        <w:numPr>
          <w:ilvl w:val="0"/>
          <w:numId w:val="0"/>
        </w:numPr>
        <w:ind w:left="426" w:hanging="426"/>
      </w:pPr>
      <w:r>
        <w:t xml:space="preserve">Installing </w:t>
      </w:r>
      <w:r w:rsidR="003567A0">
        <w:t>dependencies</w:t>
      </w:r>
    </w:p>
    <w:p w14:paraId="681949B6" w14:textId="327C649B" w:rsidR="00943809" w:rsidRDefault="00CE338F" w:rsidP="00943809">
      <w:r>
        <w:t xml:space="preserve">You should install a few more packages which you will use. </w:t>
      </w:r>
      <w:r w:rsidR="00E4585C">
        <w:t>They are:</w:t>
      </w:r>
    </w:p>
    <w:p w14:paraId="44A457D7" w14:textId="07E4B722" w:rsidR="00CE338F" w:rsidRPr="00CE338F" w:rsidRDefault="00B7097B" w:rsidP="00CE338F">
      <w:pPr>
        <w:pStyle w:val="ListParagraph"/>
        <w:numPr>
          <w:ilvl w:val="0"/>
          <w:numId w:val="7"/>
        </w:numPr>
        <w:rPr>
          <w:lang w:val="bg-BG"/>
        </w:rPr>
      </w:pPr>
      <w:hyperlink r:id="rId10" w:history="1">
        <w:r w:rsidR="00CE338F" w:rsidRPr="00CE338F">
          <w:rPr>
            <w:rStyle w:val="Hyperlink"/>
            <w:b/>
            <w:bCs/>
          </w:rPr>
          <w:t>jsonwebtoken</w:t>
        </w:r>
      </w:hyperlink>
      <w:r w:rsidR="00CE338F">
        <w:t xml:space="preserve"> - allows you to decode, verify and generate JWT</w:t>
      </w:r>
    </w:p>
    <w:p w14:paraId="31667D66" w14:textId="1B97874F" w:rsidR="00CE338F" w:rsidRPr="00E95EA5" w:rsidRDefault="00B7097B" w:rsidP="00CE338F">
      <w:pPr>
        <w:pStyle w:val="ListParagraph"/>
        <w:numPr>
          <w:ilvl w:val="0"/>
          <w:numId w:val="7"/>
        </w:numPr>
        <w:rPr>
          <w:lang w:val="bg-BG"/>
        </w:rPr>
      </w:pPr>
      <w:hyperlink r:id="rId11" w:history="1">
        <w:r w:rsidR="00CE338F" w:rsidRPr="00CE338F">
          <w:rPr>
            <w:rStyle w:val="Hyperlink"/>
            <w:b/>
            <w:bCs/>
          </w:rPr>
          <w:t>bcrypt</w:t>
        </w:r>
      </w:hyperlink>
      <w:r w:rsidR="00CE338F">
        <w:t xml:space="preserve"> - a library to help you hash passwords</w:t>
      </w:r>
    </w:p>
    <w:p w14:paraId="1F2EA510" w14:textId="1FB91C70" w:rsidR="00E95EA5" w:rsidRPr="00CE338F" w:rsidRDefault="00B7097B" w:rsidP="00CE338F">
      <w:pPr>
        <w:pStyle w:val="ListParagraph"/>
        <w:numPr>
          <w:ilvl w:val="0"/>
          <w:numId w:val="7"/>
        </w:numPr>
        <w:rPr>
          <w:lang w:val="bg-BG"/>
        </w:rPr>
      </w:pPr>
      <w:hyperlink r:id="rId12" w:history="1">
        <w:r w:rsidR="00E95EA5" w:rsidRPr="00E95EA5">
          <w:rPr>
            <w:rStyle w:val="Hyperlink"/>
            <w:b/>
            <w:bCs/>
          </w:rPr>
          <w:t>cookie-parser</w:t>
        </w:r>
      </w:hyperlink>
      <w:r w:rsidR="00E95EA5">
        <w:t xml:space="preserve"> - p</w:t>
      </w:r>
      <w:r w:rsidR="00E95EA5" w:rsidRPr="00E95EA5">
        <w:t xml:space="preserve">arse </w:t>
      </w:r>
      <w:r w:rsidR="00E95EA5" w:rsidRPr="00E95EA5">
        <w:rPr>
          <w:b/>
          <w:bCs/>
        </w:rPr>
        <w:t>cookie header</w:t>
      </w:r>
      <w:r w:rsidR="00E95EA5" w:rsidRPr="00E95EA5">
        <w:t xml:space="preserve"> and populate </w:t>
      </w:r>
      <w:r w:rsidR="00E95EA5" w:rsidRPr="00E95EA5">
        <w:rPr>
          <w:rFonts w:ascii="Consolas" w:hAnsi="Consolas"/>
          <w:b/>
          <w:bCs/>
        </w:rPr>
        <w:t>req.cookies</w:t>
      </w:r>
      <w:r w:rsidR="00E95EA5" w:rsidRPr="00E95EA5">
        <w:t xml:space="preserve"> with an object keyed by the cookie names</w:t>
      </w:r>
      <w:r w:rsidR="00E95EA5">
        <w:t xml:space="preserve"> (if you choose to store the </w:t>
      </w:r>
      <w:r w:rsidR="00E95EA5" w:rsidRPr="00E95EA5">
        <w:rPr>
          <w:b/>
          <w:bCs/>
        </w:rPr>
        <w:t>jwt</w:t>
      </w:r>
      <w:r w:rsidR="00E95EA5">
        <w:t xml:space="preserve"> as</w:t>
      </w:r>
      <w:r w:rsidR="00E80D1C">
        <w:rPr>
          <w:lang w:val="bg-BG"/>
        </w:rPr>
        <w:t xml:space="preserve"> а</w:t>
      </w:r>
      <w:r w:rsidR="00E95EA5">
        <w:t xml:space="preserve"> </w:t>
      </w:r>
      <w:r w:rsidR="00E95EA5" w:rsidRPr="00E95EA5">
        <w:rPr>
          <w:b/>
          <w:bCs/>
        </w:rPr>
        <w:t>cookie</w:t>
      </w:r>
      <w:r w:rsidR="00E95EA5">
        <w:t>)</w:t>
      </w:r>
    </w:p>
    <w:p w14:paraId="758316BD" w14:textId="79E861B4" w:rsidR="004F13EE" w:rsidRPr="004F13EE" w:rsidRDefault="001D318B" w:rsidP="004F13EE">
      <w:pPr>
        <w:pStyle w:val="Heading2"/>
        <w:numPr>
          <w:ilvl w:val="0"/>
          <w:numId w:val="0"/>
        </w:numPr>
        <w:ind w:left="426" w:hanging="426"/>
      </w:pPr>
      <w:r>
        <w:t>Model</w:t>
      </w:r>
    </w:p>
    <w:p w14:paraId="20E75E28" w14:textId="5932DF37" w:rsidR="001D318B" w:rsidRPr="00E80D1C" w:rsidRDefault="00E80D1C" w:rsidP="001D318B">
      <w:r>
        <w:t>The User Model structure:</w:t>
      </w:r>
    </w:p>
    <w:p w14:paraId="3ACDAB31" w14:textId="1C7B6CEE" w:rsidR="001D318B" w:rsidRDefault="001D318B" w:rsidP="00256CC6">
      <w:pPr>
        <w:pStyle w:val="ListParagraph"/>
        <w:numPr>
          <w:ilvl w:val="0"/>
          <w:numId w:val="1"/>
        </w:numPr>
      </w:pPr>
      <w:r w:rsidRPr="00A30D1C">
        <w:rPr>
          <w:b/>
          <w:bCs/>
        </w:rPr>
        <w:t>Id</w:t>
      </w:r>
      <w:r>
        <w:t xml:space="preserve"> - </w:t>
      </w:r>
      <w:r w:rsidR="004F13EE" w:rsidRPr="004F13EE">
        <w:t>ObjectId</w:t>
      </w:r>
    </w:p>
    <w:p w14:paraId="12CC8816" w14:textId="0FAA22C4" w:rsidR="001A2D90" w:rsidRDefault="00CE338F" w:rsidP="001A2D90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</w:rPr>
        <w:t>username</w:t>
      </w:r>
      <w:r w:rsidR="004F13EE">
        <w:t xml:space="preserve"> -</w:t>
      </w:r>
      <w:r w:rsidR="001D318B">
        <w:t xml:space="preserve"> </w:t>
      </w:r>
      <w:r w:rsidR="004F13EE">
        <w:t xml:space="preserve"> </w:t>
      </w:r>
      <w:r w:rsidR="001D318B">
        <w:t>string</w:t>
      </w:r>
    </w:p>
    <w:p w14:paraId="55D546E2" w14:textId="25CED62E" w:rsidR="000A4CE7" w:rsidRDefault="004F13EE" w:rsidP="000A4CE7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</w:rPr>
        <w:t xml:space="preserve">password </w:t>
      </w:r>
      <w:r w:rsidRPr="004F13EE">
        <w:t>-</w:t>
      </w:r>
      <w:r>
        <w:t xml:space="preserve"> string (</w:t>
      </w:r>
      <w:r w:rsidRPr="004F13EE">
        <w:rPr>
          <w:b/>
          <w:bCs/>
        </w:rPr>
        <w:t>hashed</w:t>
      </w:r>
      <w:r>
        <w:t>)</w:t>
      </w:r>
      <w:r w:rsidR="000239FD">
        <w:t xml:space="preserve"> - Use </w:t>
      </w:r>
      <w:r w:rsidR="000239FD" w:rsidRPr="000239FD">
        <w:rPr>
          <w:rFonts w:ascii="Consolas" w:hAnsi="Consolas"/>
          <w:b/>
          <w:bCs/>
        </w:rPr>
        <w:t>bcrypt</w:t>
      </w:r>
      <w:r w:rsidR="000239FD">
        <w:t xml:space="preserve"> to </w:t>
      </w:r>
      <w:r w:rsidR="000239FD" w:rsidRPr="000239FD">
        <w:rPr>
          <w:b/>
          <w:bCs/>
        </w:rPr>
        <w:t>hash</w:t>
      </w:r>
      <w:r w:rsidR="000239FD">
        <w:t xml:space="preserve"> and </w:t>
      </w:r>
      <w:r w:rsidR="000239FD" w:rsidRPr="000239FD">
        <w:rPr>
          <w:b/>
          <w:bCs/>
        </w:rPr>
        <w:t>compare</w:t>
      </w:r>
      <w:r w:rsidR="000239FD">
        <w:t xml:space="preserve"> the password</w:t>
      </w:r>
    </w:p>
    <w:p w14:paraId="242B7EE1" w14:textId="0AFB6088" w:rsidR="000239FD" w:rsidRDefault="000239FD" w:rsidP="000A4CE7">
      <w:r>
        <w:t xml:space="preserve">Make sure, when you successfully create a new user into the database, you generate a </w:t>
      </w:r>
      <w:r w:rsidRPr="000239FD">
        <w:rPr>
          <w:b/>
          <w:bCs/>
        </w:rPr>
        <w:t>jsonwebtoken</w:t>
      </w:r>
      <w:r>
        <w:t xml:space="preserve"> and use it later for </w:t>
      </w:r>
      <w:r w:rsidRPr="000239FD">
        <w:rPr>
          <w:b/>
          <w:bCs/>
        </w:rPr>
        <w:t>authentication</w:t>
      </w:r>
      <w:r>
        <w:t xml:space="preserve"> and </w:t>
      </w:r>
      <w:r w:rsidRPr="000239FD">
        <w:rPr>
          <w:b/>
          <w:bCs/>
        </w:rPr>
        <w:t>authorization</w:t>
      </w:r>
      <w:r>
        <w:t>.</w:t>
      </w:r>
    </w:p>
    <w:p w14:paraId="106922F2" w14:textId="313635CB" w:rsidR="00F951BF" w:rsidRDefault="00F951BF" w:rsidP="000A4CE7">
      <w:r>
        <w:t>Also, you have to add</w:t>
      </w:r>
      <w:r w:rsidR="000239FD">
        <w:t xml:space="preserve"> an</w:t>
      </w:r>
      <w:r>
        <w:t xml:space="preserve"> additional property on </w:t>
      </w:r>
      <w:r w:rsidRPr="00F951BF">
        <w:rPr>
          <w:b/>
          <w:bCs/>
        </w:rPr>
        <w:t>Cube</w:t>
      </w:r>
      <w:r>
        <w:t xml:space="preserve"> </w:t>
      </w:r>
      <w:r w:rsidRPr="00F951BF">
        <w:rPr>
          <w:b/>
          <w:bCs/>
        </w:rPr>
        <w:t>Model</w:t>
      </w:r>
      <w:r>
        <w:rPr>
          <w:b/>
          <w:bCs/>
        </w:rPr>
        <w:t>,</w:t>
      </w:r>
      <w:r>
        <w:t xml:space="preserve"> which is </w:t>
      </w:r>
      <w:r w:rsidRPr="00F951BF">
        <w:rPr>
          <w:rFonts w:ascii="Consolas" w:hAnsi="Consolas"/>
          <w:b/>
          <w:bCs/>
        </w:rPr>
        <w:t>creatorId</w:t>
      </w:r>
      <w:r>
        <w:rPr>
          <w:rFonts w:cstheme="minorHAnsi"/>
        </w:rPr>
        <w:t xml:space="preserve"> (type: </w:t>
      </w:r>
      <w:r w:rsidRPr="00F951BF">
        <w:rPr>
          <w:rFonts w:ascii="Consolas" w:hAnsi="Consolas" w:cstheme="minorHAnsi"/>
          <w:b/>
          <w:bCs/>
        </w:rPr>
        <w:t>String</w:t>
      </w:r>
      <w:r>
        <w:rPr>
          <w:rFonts w:cstheme="minorHAnsi"/>
        </w:rPr>
        <w:t xml:space="preserve"> and its </w:t>
      </w:r>
      <w:r w:rsidRPr="00F951BF">
        <w:rPr>
          <w:rFonts w:ascii="Consolas" w:hAnsi="Consolas" w:cstheme="minorHAnsi"/>
          <w:b/>
          <w:bCs/>
        </w:rPr>
        <w:t>required</w:t>
      </w:r>
      <w:r>
        <w:rPr>
          <w:rFonts w:cstheme="minorHAnsi"/>
        </w:rPr>
        <w:t>)</w:t>
      </w:r>
      <w:r w:rsidR="000239FD">
        <w:t>, so you can keep tracking every cube</w:t>
      </w:r>
      <w:r w:rsidR="00EE7AA7">
        <w:t>'s</w:t>
      </w:r>
      <w:r w:rsidR="000239FD">
        <w:t xml:space="preserve"> creator.</w:t>
      </w:r>
    </w:p>
    <w:p w14:paraId="15299121" w14:textId="7E067E2A" w:rsidR="00E95EA5" w:rsidRPr="008D628C" w:rsidRDefault="00E95EA5" w:rsidP="00E95EA5">
      <w:pPr>
        <w:pStyle w:val="Heading2"/>
        <w:numPr>
          <w:ilvl w:val="0"/>
          <w:numId w:val="0"/>
        </w:numPr>
        <w:ind w:left="426" w:hanging="426"/>
      </w:pPr>
      <w:r>
        <w:t xml:space="preserve">Routes </w:t>
      </w:r>
      <w:r w:rsidR="00E80D1C">
        <w:t>P</w:t>
      </w:r>
      <w:r>
        <w:t>rotection</w:t>
      </w:r>
    </w:p>
    <w:p w14:paraId="5A97D7AD" w14:textId="5B860CCB" w:rsidR="00016544" w:rsidRDefault="00E95EA5" w:rsidP="00E95EA5">
      <w:r>
        <w:t xml:space="preserve">Make sure the </w:t>
      </w:r>
      <w:r w:rsidRPr="00EE7AA7">
        <w:rPr>
          <w:b/>
          <w:bCs/>
        </w:rPr>
        <w:t>anonymous</w:t>
      </w:r>
      <w:r>
        <w:t xml:space="preserve"> (guest) users </w:t>
      </w:r>
      <w:r w:rsidRPr="00E95EA5">
        <w:rPr>
          <w:b/>
          <w:bCs/>
        </w:rPr>
        <w:t>can't</w:t>
      </w:r>
      <w:r>
        <w:t xml:space="preserve"> </w:t>
      </w:r>
      <w:r w:rsidRPr="00E95EA5">
        <w:rPr>
          <w:b/>
          <w:bCs/>
        </w:rPr>
        <w:t>reach</w:t>
      </w:r>
      <w:r>
        <w:t xml:space="preserve"> the functionality which requires authentication, such as create cube view. </w:t>
      </w:r>
      <w:r w:rsidR="00E4585C">
        <w:t xml:space="preserve">And </w:t>
      </w:r>
      <w:r w:rsidRPr="00E95EA5">
        <w:rPr>
          <w:b/>
          <w:bCs/>
        </w:rPr>
        <w:t>already logged in</w:t>
      </w:r>
      <w:r w:rsidR="00E4585C">
        <w:rPr>
          <w:b/>
          <w:bCs/>
        </w:rPr>
        <w:t xml:space="preserve"> </w:t>
      </w:r>
      <w:r w:rsidR="00E4585C" w:rsidRPr="00E4585C">
        <w:t>users</w:t>
      </w:r>
      <w:r>
        <w:t xml:space="preserve"> </w:t>
      </w:r>
      <w:r w:rsidR="00E4585C">
        <w:t>have</w:t>
      </w:r>
      <w:r>
        <w:t xml:space="preserve"> generated and stored </w:t>
      </w:r>
      <w:r w:rsidR="00E4585C" w:rsidRPr="00EE7AA7">
        <w:rPr>
          <w:b/>
          <w:bCs/>
        </w:rPr>
        <w:t>jwt</w:t>
      </w:r>
      <w:r>
        <w:t>,</w:t>
      </w:r>
      <w:r w:rsidR="00E4585C">
        <w:t xml:space="preserve"> </w:t>
      </w:r>
      <w:r w:rsidRPr="00E95EA5">
        <w:rPr>
          <w:b/>
          <w:bCs/>
        </w:rPr>
        <w:t>can</w:t>
      </w:r>
      <w:r>
        <w:t xml:space="preserve"> see the correct navigation and </w:t>
      </w:r>
      <w:r w:rsidRPr="00E95EA5">
        <w:rPr>
          <w:b/>
          <w:bCs/>
        </w:rPr>
        <w:t>can't reach</w:t>
      </w:r>
      <w:r>
        <w:t xml:space="preserve"> the login and register form. If some of these scenarios is happen, make sure the current user is redirected to the home page.</w:t>
      </w:r>
    </w:p>
    <w:p w14:paraId="40A59CA4" w14:textId="6EEEDCDC" w:rsidR="00F61304" w:rsidRDefault="00F61304" w:rsidP="00F61304">
      <w:pPr>
        <w:pStyle w:val="Heading3"/>
      </w:pPr>
      <w:r>
        <w:t>Authentication</w:t>
      </w:r>
    </w:p>
    <w:p w14:paraId="148653C0" w14:textId="0E39EA02" w:rsidR="00016544" w:rsidRDefault="000E564E" w:rsidP="00E95EA5">
      <w:pPr>
        <w:rPr>
          <w:b/>
          <w:bCs/>
        </w:rPr>
      </w:pPr>
      <w:r w:rsidRPr="000E564E">
        <w:rPr>
          <w:b/>
          <w:bCs/>
        </w:rPr>
        <w:t>Guest</w:t>
      </w:r>
      <w:r w:rsidRPr="000E564E">
        <w:t xml:space="preserve"> users can </w:t>
      </w:r>
      <w:r w:rsidRPr="000E564E">
        <w:rPr>
          <w:b/>
          <w:bCs/>
        </w:rPr>
        <w:t>see</w:t>
      </w:r>
      <w:r w:rsidRPr="000E564E">
        <w:t xml:space="preserve"> and </w:t>
      </w:r>
      <w:r w:rsidRPr="000E564E">
        <w:rPr>
          <w:b/>
          <w:bCs/>
        </w:rPr>
        <w:t>access</w:t>
      </w:r>
      <w:r w:rsidRPr="000E564E">
        <w:t xml:space="preserve"> the following urls</w:t>
      </w:r>
      <w:r w:rsidRPr="000E564E">
        <w:rPr>
          <w:b/>
          <w:bCs/>
        </w:rPr>
        <w:t>:</w:t>
      </w:r>
    </w:p>
    <w:p w14:paraId="445A57D5" w14:textId="49E8DBDA" w:rsidR="002C4FA5" w:rsidRPr="000E564E" w:rsidRDefault="002C4FA5" w:rsidP="00E95EA5">
      <w:r>
        <w:rPr>
          <w:noProof/>
          <w:lang w:val="bg-BG" w:eastAsia="bg-BG"/>
        </w:rPr>
        <w:drawing>
          <wp:inline distT="0" distB="0" distL="0" distR="0" wp14:anchorId="054703A1" wp14:editId="7948C86D">
            <wp:extent cx="5895975" cy="10572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32B55" w14:textId="71BA1D68" w:rsidR="000E564E" w:rsidRDefault="000E564E" w:rsidP="000E564E">
      <w:pPr>
        <w:pStyle w:val="ListParagraph"/>
        <w:numPr>
          <w:ilvl w:val="0"/>
          <w:numId w:val="8"/>
        </w:numPr>
      </w:pPr>
      <w:r w:rsidRPr="000E564E">
        <w:rPr>
          <w:b/>
          <w:bCs/>
        </w:rPr>
        <w:t>Home page</w:t>
      </w:r>
      <w:r w:rsidR="002C4FA5">
        <w:rPr>
          <w:b/>
          <w:bCs/>
        </w:rPr>
        <w:t xml:space="preserve"> (Browse)</w:t>
      </w:r>
    </w:p>
    <w:p w14:paraId="5F55CBF3" w14:textId="02B65ACA" w:rsidR="000E564E" w:rsidRPr="000E564E" w:rsidRDefault="000E564E" w:rsidP="000E564E">
      <w:pPr>
        <w:pStyle w:val="ListParagraph"/>
        <w:numPr>
          <w:ilvl w:val="0"/>
          <w:numId w:val="8"/>
        </w:numPr>
        <w:rPr>
          <w:b/>
          <w:bCs/>
        </w:rPr>
      </w:pPr>
      <w:r w:rsidRPr="000E564E">
        <w:rPr>
          <w:b/>
          <w:bCs/>
        </w:rPr>
        <w:t>About page</w:t>
      </w:r>
    </w:p>
    <w:p w14:paraId="28C5AC0F" w14:textId="203BCE23" w:rsidR="000E564E" w:rsidRPr="000E564E" w:rsidRDefault="000E564E" w:rsidP="000E564E">
      <w:pPr>
        <w:pStyle w:val="ListParagraph"/>
        <w:numPr>
          <w:ilvl w:val="0"/>
          <w:numId w:val="8"/>
        </w:numPr>
        <w:rPr>
          <w:b/>
          <w:bCs/>
        </w:rPr>
      </w:pPr>
      <w:r w:rsidRPr="000E564E">
        <w:rPr>
          <w:b/>
          <w:bCs/>
        </w:rPr>
        <w:t>Login page</w:t>
      </w:r>
    </w:p>
    <w:p w14:paraId="315FD8AD" w14:textId="35E3FB9E" w:rsidR="000E564E" w:rsidRPr="000E564E" w:rsidRDefault="000E564E" w:rsidP="000E564E">
      <w:pPr>
        <w:pStyle w:val="ListParagraph"/>
        <w:numPr>
          <w:ilvl w:val="0"/>
          <w:numId w:val="8"/>
        </w:numPr>
        <w:rPr>
          <w:b/>
          <w:bCs/>
        </w:rPr>
      </w:pPr>
      <w:r w:rsidRPr="000E564E">
        <w:rPr>
          <w:b/>
          <w:bCs/>
        </w:rPr>
        <w:t>Register page</w:t>
      </w:r>
    </w:p>
    <w:p w14:paraId="0638AAC7" w14:textId="16883771" w:rsidR="000E564E" w:rsidRDefault="000E564E" w:rsidP="000E564E">
      <w:pPr>
        <w:pStyle w:val="ListParagraph"/>
        <w:numPr>
          <w:ilvl w:val="0"/>
          <w:numId w:val="8"/>
        </w:numPr>
        <w:rPr>
          <w:b/>
          <w:bCs/>
        </w:rPr>
      </w:pPr>
      <w:r w:rsidRPr="000E564E">
        <w:rPr>
          <w:b/>
          <w:bCs/>
        </w:rPr>
        <w:t>Cube details page</w:t>
      </w:r>
    </w:p>
    <w:p w14:paraId="61E58118" w14:textId="0A7E41AD" w:rsidR="00016544" w:rsidRDefault="000E564E" w:rsidP="000E564E">
      <w:r>
        <w:t xml:space="preserve">and </w:t>
      </w:r>
      <w:r w:rsidRPr="000E564E">
        <w:rPr>
          <w:b/>
          <w:bCs/>
        </w:rPr>
        <w:t>can't</w:t>
      </w:r>
      <w:r>
        <w:rPr>
          <w:b/>
          <w:bCs/>
        </w:rPr>
        <w:t xml:space="preserve"> </w:t>
      </w:r>
      <w:r w:rsidRPr="000E564E">
        <w:rPr>
          <w:b/>
          <w:bCs/>
        </w:rPr>
        <w:t>access</w:t>
      </w:r>
      <w:r>
        <w:t xml:space="preserve"> and </w:t>
      </w:r>
      <w:r w:rsidRPr="000E564E">
        <w:rPr>
          <w:b/>
          <w:bCs/>
        </w:rPr>
        <w:t>see</w:t>
      </w:r>
      <w:r>
        <w:t xml:space="preserve"> everyone else...</w:t>
      </w:r>
    </w:p>
    <w:p w14:paraId="5030886A" w14:textId="3EFDEA0D" w:rsidR="000E564E" w:rsidRDefault="000E564E" w:rsidP="000E564E">
      <w:r w:rsidRPr="000E564E">
        <w:rPr>
          <w:b/>
          <w:bCs/>
        </w:rPr>
        <w:t>Logged</w:t>
      </w:r>
      <w:r w:rsidRPr="000E564E">
        <w:t xml:space="preserve"> in users can </w:t>
      </w:r>
      <w:r w:rsidRPr="000E564E">
        <w:rPr>
          <w:b/>
          <w:bCs/>
        </w:rPr>
        <w:t>see</w:t>
      </w:r>
      <w:r w:rsidRPr="000E564E">
        <w:t xml:space="preserve"> and </w:t>
      </w:r>
      <w:r w:rsidRPr="000E564E">
        <w:rPr>
          <w:b/>
          <w:bCs/>
        </w:rPr>
        <w:t>access</w:t>
      </w:r>
      <w:r w:rsidRPr="000E564E">
        <w:t xml:space="preserve"> the following urls:</w:t>
      </w:r>
    </w:p>
    <w:p w14:paraId="2E08C160" w14:textId="59F2A0B9" w:rsidR="002C4FA5" w:rsidRDefault="002C4FA5" w:rsidP="000E564E">
      <w:r>
        <w:rPr>
          <w:noProof/>
          <w:lang w:val="bg-BG" w:eastAsia="bg-BG"/>
        </w:rPr>
        <w:lastRenderedPageBreak/>
        <w:drawing>
          <wp:inline distT="0" distB="0" distL="0" distR="0" wp14:anchorId="4C0CD151" wp14:editId="68F87652">
            <wp:extent cx="6626225" cy="865505"/>
            <wp:effectExtent l="19050" t="19050" r="2222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A28F6" w14:textId="1FBB9853" w:rsidR="000E564E" w:rsidRPr="002C4FA5" w:rsidRDefault="000E564E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 xml:space="preserve">Home </w:t>
      </w:r>
      <w:r w:rsidR="002C4FA5" w:rsidRPr="002C4FA5">
        <w:rPr>
          <w:b/>
          <w:bCs/>
        </w:rPr>
        <w:t>page</w:t>
      </w:r>
      <w:r w:rsidR="002C4FA5">
        <w:rPr>
          <w:b/>
          <w:bCs/>
        </w:rPr>
        <w:t xml:space="preserve"> (Browse)</w:t>
      </w:r>
    </w:p>
    <w:p w14:paraId="0EE51C31" w14:textId="49E7DB5A" w:rsidR="000E564E" w:rsidRPr="002C4FA5" w:rsidRDefault="000E564E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About</w:t>
      </w:r>
      <w:r w:rsidR="002C4FA5" w:rsidRPr="002C4FA5">
        <w:rPr>
          <w:b/>
          <w:bCs/>
        </w:rPr>
        <w:t xml:space="preserve"> page</w:t>
      </w:r>
    </w:p>
    <w:p w14:paraId="016087DE" w14:textId="5ED6F68B" w:rsidR="002C4FA5" w:rsidRPr="002C4FA5" w:rsidRDefault="002C4FA5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Add cube</w:t>
      </w:r>
    </w:p>
    <w:p w14:paraId="77BD0D15" w14:textId="1015256A" w:rsidR="002C4FA5" w:rsidRPr="002C4FA5" w:rsidRDefault="002C4FA5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Add accessory</w:t>
      </w:r>
    </w:p>
    <w:p w14:paraId="164919DF" w14:textId="0320DC41" w:rsidR="002C4FA5" w:rsidRPr="002C4FA5" w:rsidRDefault="002C4FA5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Logout</w:t>
      </w:r>
    </w:p>
    <w:p w14:paraId="1EAE6D20" w14:textId="764BA1EA" w:rsidR="002C4FA5" w:rsidRPr="002C4FA5" w:rsidRDefault="002C4FA5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Cube details page</w:t>
      </w:r>
    </w:p>
    <w:p w14:paraId="47590C91" w14:textId="2D459D9C" w:rsidR="000E564E" w:rsidRDefault="002C4FA5" w:rsidP="000E564E">
      <w:pPr>
        <w:pStyle w:val="ListParagraph"/>
        <w:numPr>
          <w:ilvl w:val="0"/>
          <w:numId w:val="9"/>
        </w:numPr>
        <w:rPr>
          <w:b/>
          <w:bCs/>
        </w:rPr>
      </w:pPr>
      <w:r w:rsidRPr="002C4FA5">
        <w:rPr>
          <w:b/>
          <w:bCs/>
        </w:rPr>
        <w:t>Cube accessories page</w:t>
      </w:r>
    </w:p>
    <w:p w14:paraId="62BC2C95" w14:textId="215610FD" w:rsidR="00F951BF" w:rsidRDefault="00F951BF" w:rsidP="000E564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Edit Cube page</w:t>
      </w:r>
    </w:p>
    <w:p w14:paraId="7DD679F8" w14:textId="3F5E5495" w:rsidR="00F951BF" w:rsidRDefault="00F951BF" w:rsidP="000E564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Delete Cube page</w:t>
      </w:r>
    </w:p>
    <w:p w14:paraId="42B1D394" w14:textId="4C9586AB" w:rsidR="00F951BF" w:rsidRDefault="00F951BF" w:rsidP="00F951BF">
      <w:pPr>
        <w:pStyle w:val="Heading3"/>
      </w:pPr>
      <w:r>
        <w:t>Authorization</w:t>
      </w:r>
    </w:p>
    <w:p w14:paraId="45CC88B1" w14:textId="446F4D6C" w:rsidR="00F951BF" w:rsidRPr="00F951BF" w:rsidRDefault="00F951BF" w:rsidP="00F951BF">
      <w:r>
        <w:t xml:space="preserve">Only </w:t>
      </w:r>
      <w:r w:rsidRPr="000239FD">
        <w:rPr>
          <w:b/>
          <w:bCs/>
        </w:rPr>
        <w:t>authorized</w:t>
      </w:r>
      <w:r>
        <w:t xml:space="preserve"> users should see the [</w:t>
      </w:r>
      <w:r w:rsidRPr="00F951BF">
        <w:rPr>
          <w:rFonts w:ascii="Consolas" w:hAnsi="Consolas"/>
          <w:b/>
          <w:bCs/>
        </w:rPr>
        <w:t>Edit</w:t>
      </w:r>
      <w:r>
        <w:t>] and [</w:t>
      </w:r>
      <w:r w:rsidRPr="00F951BF">
        <w:rPr>
          <w:rFonts w:ascii="Consolas" w:hAnsi="Consolas"/>
          <w:b/>
          <w:bCs/>
        </w:rPr>
        <w:t>Delete</w:t>
      </w:r>
      <w:r>
        <w:t>] buttons</w:t>
      </w:r>
      <w:r w:rsidR="00E80D1C">
        <w:t xml:space="preserve"> and</w:t>
      </w:r>
      <w:r w:rsidR="000239FD">
        <w:t xml:space="preserve"> if the </w:t>
      </w:r>
      <w:r w:rsidR="000239FD" w:rsidRPr="000239FD">
        <w:rPr>
          <w:b/>
          <w:bCs/>
        </w:rPr>
        <w:t>currently logged in user is the creator of this cube</w:t>
      </w:r>
      <w:r w:rsidR="000239FD">
        <w:t xml:space="preserve">. Otherwise they should be </w:t>
      </w:r>
      <w:r w:rsidR="000239FD" w:rsidRPr="000239FD">
        <w:rPr>
          <w:b/>
          <w:bCs/>
        </w:rPr>
        <w:t>hidden</w:t>
      </w:r>
      <w:r w:rsidR="000239FD">
        <w:t>.</w:t>
      </w:r>
    </w:p>
    <w:p w14:paraId="075DDBF1" w14:textId="7E4FEEB8" w:rsidR="00EE7AA7" w:rsidRPr="00615767" w:rsidRDefault="00F951BF" w:rsidP="00615767">
      <w:r>
        <w:rPr>
          <w:noProof/>
          <w:lang w:val="bg-BG" w:eastAsia="bg-BG"/>
        </w:rPr>
        <w:drawing>
          <wp:inline distT="0" distB="0" distL="0" distR="0" wp14:anchorId="06A31417" wp14:editId="2276D264">
            <wp:extent cx="5501986" cy="2592025"/>
            <wp:effectExtent l="19050" t="19050" r="228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DB3C7" w14:textId="7C17B00F" w:rsidR="001D318B" w:rsidRDefault="0033535E" w:rsidP="008A3B3D">
      <w:pPr>
        <w:pStyle w:val="Heading2"/>
        <w:numPr>
          <w:ilvl w:val="0"/>
          <w:numId w:val="0"/>
        </w:numPr>
      </w:pPr>
      <w:r>
        <w:t>Additional Pages</w:t>
      </w:r>
    </w:p>
    <w:p w14:paraId="288A491B" w14:textId="3E48A4F6" w:rsidR="001D318B" w:rsidRDefault="001D318B" w:rsidP="001D318B">
      <w:r>
        <w:t xml:space="preserve">You should implement </w:t>
      </w:r>
      <w:r w:rsidR="00F951BF">
        <w:rPr>
          <w:b/>
          <w:bCs/>
        </w:rPr>
        <w:t>4</w:t>
      </w:r>
      <w:r w:rsidR="008D628C">
        <w:rPr>
          <w:b/>
          <w:bCs/>
        </w:rPr>
        <w:t xml:space="preserve"> </w:t>
      </w:r>
      <w:r w:rsidR="001A2D90">
        <w:t>new routes</w:t>
      </w:r>
      <w:r w:rsidR="008D628C">
        <w:t>:</w:t>
      </w:r>
    </w:p>
    <w:p w14:paraId="51477DB6" w14:textId="7254EFCC" w:rsidR="001D318B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</w:t>
      </w:r>
      <w:r w:rsidR="004F13EE">
        <w:rPr>
          <w:rFonts w:ascii="Consolas" w:hAnsi="Consolas"/>
          <w:b/>
        </w:rPr>
        <w:t>login</w:t>
      </w:r>
      <w:r>
        <w:t xml:space="preserve"> </w:t>
      </w:r>
      <w:r w:rsidR="008D628C">
        <w:t>-</w:t>
      </w:r>
      <w:r>
        <w:t xml:space="preserve"> should render the </w:t>
      </w:r>
      <w:r w:rsidR="004F13EE">
        <w:t xml:space="preserve">login </w:t>
      </w:r>
      <w:r>
        <w:t>form</w:t>
      </w:r>
    </w:p>
    <w:p w14:paraId="285B8B5F" w14:textId="03ED346F" w:rsidR="008D628C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</w:t>
      </w:r>
      <w:r w:rsidR="004F13EE">
        <w:rPr>
          <w:rFonts w:ascii="Consolas" w:hAnsi="Consolas"/>
          <w:b/>
        </w:rPr>
        <w:t>register</w:t>
      </w:r>
      <w:r>
        <w:t xml:space="preserve"> </w:t>
      </w:r>
      <w:r w:rsidR="008D628C">
        <w:t>-</w:t>
      </w:r>
      <w:r>
        <w:t xml:space="preserve"> should render the</w:t>
      </w:r>
      <w:r w:rsidR="004F13EE">
        <w:t xml:space="preserve"> register form</w:t>
      </w:r>
    </w:p>
    <w:p w14:paraId="3E01293E" w14:textId="267382F4" w:rsidR="00F951BF" w:rsidRDefault="00F951BF" w:rsidP="00256CC6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</w:rPr>
        <w:t xml:space="preserve">/edit </w:t>
      </w:r>
      <w:r>
        <w:t>– should render the edit form</w:t>
      </w:r>
    </w:p>
    <w:p w14:paraId="0B08269C" w14:textId="38737EF1" w:rsidR="00F951BF" w:rsidRDefault="00F951BF" w:rsidP="00256CC6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</w:rPr>
        <w:t xml:space="preserve">/delete </w:t>
      </w:r>
      <w:r>
        <w:t>– should render the delete form</w:t>
      </w:r>
    </w:p>
    <w:p w14:paraId="41D9B526" w14:textId="7CF9FBED" w:rsidR="00EE7AA7" w:rsidRPr="00EE7AA7" w:rsidRDefault="00EE7AA7" w:rsidP="00EE7AA7">
      <w:pPr>
        <w:pStyle w:val="ListParagraph"/>
        <w:ind w:left="0"/>
        <w:rPr>
          <w:rFonts w:cstheme="minorHAnsi"/>
          <w:bCs/>
        </w:rPr>
      </w:pPr>
      <w:r>
        <w:rPr>
          <w:rFonts w:cstheme="minorHAnsi"/>
          <w:bCs/>
        </w:rPr>
        <w:t>Make sure when you access /</w:t>
      </w:r>
      <w:r w:rsidRPr="00F61304">
        <w:rPr>
          <w:rFonts w:ascii="Consolas" w:hAnsi="Consolas" w:cstheme="minorHAnsi"/>
          <w:b/>
        </w:rPr>
        <w:t>edit</w:t>
      </w:r>
      <w:r>
        <w:rPr>
          <w:rFonts w:cstheme="minorHAnsi"/>
          <w:bCs/>
        </w:rPr>
        <w:t xml:space="preserve"> and /</w:t>
      </w:r>
      <w:r w:rsidRPr="00F61304">
        <w:rPr>
          <w:rFonts w:ascii="Consolas" w:hAnsi="Consolas" w:cstheme="minorHAnsi"/>
          <w:b/>
        </w:rPr>
        <w:t>delete</w:t>
      </w:r>
      <w:r>
        <w:rPr>
          <w:rFonts w:cstheme="minorHAnsi"/>
          <w:bCs/>
        </w:rPr>
        <w:t xml:space="preserve"> routes</w:t>
      </w:r>
      <w:r w:rsidR="00F61304">
        <w:rPr>
          <w:rFonts w:cstheme="minorHAnsi"/>
          <w:bCs/>
        </w:rPr>
        <w:t>,</w:t>
      </w:r>
      <w:r>
        <w:rPr>
          <w:rFonts w:cstheme="minorHAnsi"/>
          <w:bCs/>
        </w:rPr>
        <w:t xml:space="preserve"> they </w:t>
      </w:r>
      <w:r w:rsidR="00F61304">
        <w:rPr>
          <w:rFonts w:cstheme="minorHAnsi"/>
          <w:bCs/>
        </w:rPr>
        <w:t>show</w:t>
      </w:r>
      <w:r>
        <w:rPr>
          <w:rFonts w:cstheme="minorHAnsi"/>
          <w:bCs/>
        </w:rPr>
        <w:t xml:space="preserve"> the current cube information</w:t>
      </w:r>
      <w:r w:rsidR="00F61304">
        <w:rPr>
          <w:rFonts w:cstheme="minorHAnsi"/>
          <w:bCs/>
        </w:rPr>
        <w:t>.</w:t>
      </w:r>
    </w:p>
    <w:p w14:paraId="52A69686" w14:textId="7DF195AD" w:rsidR="00D57518" w:rsidRDefault="00D57518" w:rsidP="008D628C">
      <w:r>
        <w:t xml:space="preserve">Use the provided </w:t>
      </w:r>
      <w:hyperlink r:id="rId16" w:history="1">
        <w:r w:rsidR="00E4585C" w:rsidRPr="00934BA5">
          <w:rPr>
            <w:rStyle w:val="Hyperlink"/>
            <w:b/>
            <w:bCs/>
          </w:rPr>
          <w:t>RESOURCES</w:t>
        </w:r>
      </w:hyperlink>
      <w:r w:rsidR="004F13EE" w:rsidRPr="004F13EE">
        <w:rPr>
          <w:color w:val="FF0000"/>
        </w:rPr>
        <w:t xml:space="preserve"> </w:t>
      </w:r>
      <w:r>
        <w:t>to create</w:t>
      </w:r>
      <w:r w:rsidR="00D71F3E">
        <w:t xml:space="preserve"> the additional</w:t>
      </w:r>
      <w:r>
        <w:t xml:space="preserve"> templates using Handlebars</w:t>
      </w:r>
      <w:r w:rsidR="00E657EA">
        <w:t xml:space="preserve"> (</w:t>
      </w:r>
      <w:r w:rsidR="00E95EA5">
        <w:t xml:space="preserve">Use </w:t>
      </w:r>
      <w:r w:rsidR="00E657EA" w:rsidRPr="00E657EA">
        <w:rPr>
          <w:rFonts w:ascii="Consolas" w:hAnsi="Consolas"/>
          <w:b/>
          <w:bCs/>
        </w:rPr>
        <w:t>username: student</w:t>
      </w:r>
      <w:r w:rsidR="00E657EA">
        <w:t xml:space="preserve">, </w:t>
      </w:r>
      <w:r w:rsidR="00E657EA" w:rsidRPr="00E657EA">
        <w:rPr>
          <w:rFonts w:ascii="Consolas" w:hAnsi="Consolas"/>
          <w:b/>
          <w:bCs/>
        </w:rPr>
        <w:t>password: studen</w:t>
      </w:r>
      <w:r w:rsidR="00E95EA5">
        <w:rPr>
          <w:rFonts w:ascii="Consolas" w:hAnsi="Consolas"/>
          <w:b/>
          <w:bCs/>
        </w:rPr>
        <w:t>t</w:t>
      </w:r>
      <w:r w:rsidR="00E95EA5">
        <w:rPr>
          <w:rFonts w:cstheme="minorHAnsi"/>
        </w:rPr>
        <w:t xml:space="preserve"> credentials to do that</w:t>
      </w:r>
      <w:r w:rsidR="00E657EA">
        <w:t>)</w:t>
      </w:r>
      <w:r>
        <w:t>.</w:t>
      </w:r>
      <w:r w:rsidR="00E657EA">
        <w:t xml:space="preserve"> </w:t>
      </w:r>
      <w:r>
        <w:t>Identify the dynamic parts and use appropriate syntax for interpolating and rendering the application context</w:t>
      </w:r>
      <w:r w:rsidR="00561410">
        <w:t xml:space="preserve">. Replace the old </w:t>
      </w:r>
      <w:r w:rsidR="00561410">
        <w:rPr>
          <w:b/>
          <w:bCs/>
        </w:rPr>
        <w:t>CSS</w:t>
      </w:r>
      <w:r w:rsidR="00561410">
        <w:t xml:space="preserve"> file with the given one.</w:t>
      </w:r>
    </w:p>
    <w:p w14:paraId="04DDF923" w14:textId="4A90D245" w:rsidR="00392318" w:rsidRDefault="004F13EE" w:rsidP="00D71F3E">
      <w:pPr>
        <w:pStyle w:val="Heading3"/>
      </w:pPr>
      <w:r>
        <w:t>Login</w:t>
      </w:r>
      <w:r w:rsidR="00D71F3E">
        <w:t xml:space="preserve"> </w:t>
      </w:r>
      <w:r w:rsidR="00E80D1C">
        <w:t>P</w:t>
      </w:r>
      <w:r w:rsidR="00D71F3E">
        <w:t>age</w:t>
      </w:r>
    </w:p>
    <w:p w14:paraId="2E2EED36" w14:textId="5BE86D45" w:rsidR="00392318" w:rsidRPr="00561410" w:rsidRDefault="004F13EE" w:rsidP="008D628C">
      <w:r>
        <w:rPr>
          <w:noProof/>
          <w:lang w:val="bg-BG" w:eastAsia="bg-BG"/>
        </w:rPr>
        <w:drawing>
          <wp:inline distT="0" distB="0" distL="0" distR="0" wp14:anchorId="7EB4DF7B" wp14:editId="65648C3F">
            <wp:extent cx="6626225" cy="211899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9391F" w14:textId="0C1C9906" w:rsidR="00D57518" w:rsidRDefault="004F13EE" w:rsidP="008D628C">
      <w:pPr>
        <w:rPr>
          <w:noProof/>
        </w:rPr>
      </w:pPr>
      <w:r>
        <w:rPr>
          <w:rStyle w:val="Heading3Char"/>
        </w:rPr>
        <w:lastRenderedPageBreak/>
        <w:t xml:space="preserve">Register </w:t>
      </w:r>
      <w:r w:rsidR="009A7AE0">
        <w:rPr>
          <w:rStyle w:val="Heading3Char"/>
        </w:rPr>
        <w:t>Page</w:t>
      </w:r>
    </w:p>
    <w:p w14:paraId="77AFD897" w14:textId="1EF962D3" w:rsidR="004F13EE" w:rsidRDefault="004F13EE" w:rsidP="008D628C">
      <w:r>
        <w:rPr>
          <w:noProof/>
          <w:lang w:val="bg-BG" w:eastAsia="bg-BG"/>
        </w:rPr>
        <w:drawing>
          <wp:inline distT="0" distB="0" distL="0" distR="0" wp14:anchorId="226CCBA4" wp14:editId="2276A72E">
            <wp:extent cx="6626225" cy="2463165"/>
            <wp:effectExtent l="19050" t="19050" r="222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C4A99" w14:textId="2D94AD60" w:rsidR="00EE7AA7" w:rsidRPr="00EE7AA7" w:rsidRDefault="00F951BF" w:rsidP="00EE7AA7">
      <w:pPr>
        <w:pStyle w:val="Heading3"/>
      </w:pPr>
      <w:r>
        <w:t xml:space="preserve">Edit </w:t>
      </w:r>
      <w:r w:rsidR="006C5461">
        <w:t>Cube</w:t>
      </w:r>
      <w:r>
        <w:t xml:space="preserve"> </w:t>
      </w:r>
      <w:r w:rsidR="006C5461">
        <w:t>Page</w:t>
      </w:r>
    </w:p>
    <w:p w14:paraId="1409BC7F" w14:textId="5FECE4C3" w:rsidR="00F951BF" w:rsidRPr="00F951BF" w:rsidRDefault="00F951BF" w:rsidP="00F951BF">
      <w:r>
        <w:rPr>
          <w:noProof/>
          <w:lang w:val="bg-BG" w:eastAsia="bg-BG"/>
        </w:rPr>
        <w:drawing>
          <wp:inline distT="0" distB="0" distL="0" distR="0" wp14:anchorId="1E10F538" wp14:editId="3E042F19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6E806" w14:textId="0C30205B" w:rsidR="00F951BF" w:rsidRDefault="00F951BF" w:rsidP="00F951BF">
      <w:pPr>
        <w:pStyle w:val="Heading3"/>
      </w:pPr>
      <w:r>
        <w:t xml:space="preserve">Delete </w:t>
      </w:r>
      <w:r w:rsidR="000248C5">
        <w:t>Cube</w:t>
      </w:r>
      <w:r>
        <w:t xml:space="preserve"> </w:t>
      </w:r>
      <w:r w:rsidR="000248C5">
        <w:t>Page</w:t>
      </w:r>
    </w:p>
    <w:p w14:paraId="3FC06E89" w14:textId="3632A7E1" w:rsidR="00F951BF" w:rsidRPr="00F951BF" w:rsidRDefault="00F951BF" w:rsidP="00F951BF">
      <w:r>
        <w:rPr>
          <w:noProof/>
          <w:lang w:val="bg-BG" w:eastAsia="bg-BG"/>
        </w:rPr>
        <w:drawing>
          <wp:inline distT="0" distB="0" distL="0" distR="0" wp14:anchorId="505F2580" wp14:editId="492286AD">
            <wp:extent cx="6626225" cy="3097530"/>
            <wp:effectExtent l="19050" t="19050" r="22225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BBAC7" w14:textId="1AF71CF5" w:rsidR="00D57518" w:rsidRPr="008A3B3D" w:rsidRDefault="008A3B3D" w:rsidP="008A3B3D">
      <w:pPr>
        <w:jc w:val="center"/>
        <w:rPr>
          <w:sz w:val="72"/>
          <w:szCs w:val="72"/>
        </w:rPr>
      </w:pPr>
      <w:r w:rsidRPr="00711CC6">
        <w:rPr>
          <w:rFonts w:ascii="Consolas" w:hAnsi="Consolas"/>
          <w:b/>
          <w:bCs/>
          <w:sz w:val="72"/>
          <w:szCs w:val="72"/>
        </w:rPr>
        <w:t xml:space="preserve">Good Luck! </w:t>
      </w:r>
      <w:r w:rsidRPr="00711CC6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sectPr w:rsidR="00D57518" w:rsidRPr="008A3B3D" w:rsidSect="002448C1">
      <w:headerReference w:type="default" r:id="rId21"/>
      <w:footerReference w:type="default" r:id="rId22"/>
      <w:pgSz w:w="14570" w:h="20636" w:code="12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6DCD9" w14:textId="77777777" w:rsidR="00B7097B" w:rsidRDefault="00B7097B" w:rsidP="008068A2">
      <w:pPr>
        <w:spacing w:after="0" w:line="240" w:lineRule="auto"/>
      </w:pPr>
      <w:r>
        <w:separator/>
      </w:r>
    </w:p>
  </w:endnote>
  <w:endnote w:type="continuationSeparator" w:id="0">
    <w:p w14:paraId="6004ABD1" w14:textId="77777777" w:rsidR="00B7097B" w:rsidRDefault="00B70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7A9D4" w14:textId="77777777"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581D66" wp14:editId="5C6CD24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5CAFFB9" wp14:editId="67C13C9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3D50C7" wp14:editId="7A50D4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B5EDC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EB7B" wp14:editId="39F973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998E1" w14:textId="1D754559"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5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5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FEB7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F2998E1" w14:textId="1D754559"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15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15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D76AD9" wp14:editId="302AC6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44080" w14:textId="77777777"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6AD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67044080" w14:textId="77777777"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1764E6" wp14:editId="4086D1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ACF7D" w14:textId="77777777"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36DD75" w14:textId="77777777"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AA204" wp14:editId="5B0640D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2DD64" wp14:editId="1523F1E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45468" wp14:editId="0426EEA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F34F8" wp14:editId="4ABFEAE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48853" wp14:editId="260EA6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90362" wp14:editId="43D3789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5A587" wp14:editId="136BE4C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33F9F0" wp14:editId="3E0831A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56F64" wp14:editId="5D6F31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BDA96" wp14:editId="7ABD770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4E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3ACF7D" w14:textId="77777777"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36DD75" w14:textId="77777777"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AA204" wp14:editId="5B0640D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2DD64" wp14:editId="1523F1E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45468" wp14:editId="0426EEA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F34F8" wp14:editId="4ABFEAE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48853" wp14:editId="260EA6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090362" wp14:editId="43D3789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A587" wp14:editId="136BE4C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3F9F0" wp14:editId="3E0831A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56F64" wp14:editId="5D6F31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BDA96" wp14:editId="7ABD770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EFAFA7C" w14:textId="77777777"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3CBEB" w14:textId="77777777" w:rsidR="00B7097B" w:rsidRDefault="00B7097B" w:rsidP="008068A2">
      <w:pPr>
        <w:spacing w:after="0" w:line="240" w:lineRule="auto"/>
      </w:pPr>
      <w:r>
        <w:separator/>
      </w:r>
    </w:p>
  </w:footnote>
  <w:footnote w:type="continuationSeparator" w:id="0">
    <w:p w14:paraId="72F65E98" w14:textId="77777777" w:rsidR="00B7097B" w:rsidRDefault="00B70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2423F" w14:textId="77777777"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544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39FD"/>
    <w:rsid w:val="000248C5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F5F"/>
    <w:rsid w:val="0008160E"/>
    <w:rsid w:val="0008252C"/>
    <w:rsid w:val="0008350C"/>
    <w:rsid w:val="00083A62"/>
    <w:rsid w:val="00083BAB"/>
    <w:rsid w:val="00083D48"/>
    <w:rsid w:val="00083DBB"/>
    <w:rsid w:val="00085B78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4CE7"/>
    <w:rsid w:val="000A559E"/>
    <w:rsid w:val="000A6F66"/>
    <w:rsid w:val="000A74CC"/>
    <w:rsid w:val="000B056F"/>
    <w:rsid w:val="000B0F39"/>
    <w:rsid w:val="000B14A8"/>
    <w:rsid w:val="000B25B2"/>
    <w:rsid w:val="000B56F0"/>
    <w:rsid w:val="000C466C"/>
    <w:rsid w:val="000C4A1A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0DD"/>
    <w:rsid w:val="000E1AD9"/>
    <w:rsid w:val="000E3A8C"/>
    <w:rsid w:val="000E564E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3D94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2D90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18B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5B4"/>
    <w:rsid w:val="00241F94"/>
    <w:rsid w:val="002448C1"/>
    <w:rsid w:val="00246AFB"/>
    <w:rsid w:val="00246C88"/>
    <w:rsid w:val="0025096C"/>
    <w:rsid w:val="002520AA"/>
    <w:rsid w:val="00255940"/>
    <w:rsid w:val="00255F51"/>
    <w:rsid w:val="00256BCD"/>
    <w:rsid w:val="00256CC6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C4FA5"/>
    <w:rsid w:val="002D130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5E"/>
    <w:rsid w:val="00335CEF"/>
    <w:rsid w:val="00335D07"/>
    <w:rsid w:val="0033720D"/>
    <w:rsid w:val="0034161B"/>
    <w:rsid w:val="00341E4E"/>
    <w:rsid w:val="0034325B"/>
    <w:rsid w:val="00343B11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18"/>
    <w:rsid w:val="00392AF4"/>
    <w:rsid w:val="00393241"/>
    <w:rsid w:val="00393972"/>
    <w:rsid w:val="00394401"/>
    <w:rsid w:val="0039455E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32C9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255A"/>
    <w:rsid w:val="004A430A"/>
    <w:rsid w:val="004A5A9F"/>
    <w:rsid w:val="004A6C3A"/>
    <w:rsid w:val="004A6E63"/>
    <w:rsid w:val="004A774F"/>
    <w:rsid w:val="004A7E77"/>
    <w:rsid w:val="004B0498"/>
    <w:rsid w:val="004B177D"/>
    <w:rsid w:val="004B43D6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3EE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1170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FC8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0F8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1410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301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5767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461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52BE"/>
    <w:rsid w:val="0070660D"/>
    <w:rsid w:val="00706818"/>
    <w:rsid w:val="007072BE"/>
    <w:rsid w:val="00707FBD"/>
    <w:rsid w:val="00710273"/>
    <w:rsid w:val="00711CC6"/>
    <w:rsid w:val="00711EBA"/>
    <w:rsid w:val="00712A0E"/>
    <w:rsid w:val="00712D20"/>
    <w:rsid w:val="00715C6E"/>
    <w:rsid w:val="00715EA1"/>
    <w:rsid w:val="00716D1B"/>
    <w:rsid w:val="00720285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1BEE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969C5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1526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9D9"/>
    <w:rsid w:val="00816CDD"/>
    <w:rsid w:val="00817D42"/>
    <w:rsid w:val="0082154E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3C59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B3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28C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4BA5"/>
    <w:rsid w:val="00936BF1"/>
    <w:rsid w:val="009411FB"/>
    <w:rsid w:val="00941A2B"/>
    <w:rsid w:val="00941E3E"/>
    <w:rsid w:val="00941FFF"/>
    <w:rsid w:val="0094330B"/>
    <w:rsid w:val="00943809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652BB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4526"/>
    <w:rsid w:val="009A508F"/>
    <w:rsid w:val="009A523A"/>
    <w:rsid w:val="009A6C75"/>
    <w:rsid w:val="009A7AE0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055A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0D1C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16D1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76F53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221B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1E2"/>
    <w:rsid w:val="00B63DED"/>
    <w:rsid w:val="00B65768"/>
    <w:rsid w:val="00B66C5F"/>
    <w:rsid w:val="00B7097B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1C58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026A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BB8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2F83"/>
    <w:rsid w:val="00CC023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8F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5EFA"/>
    <w:rsid w:val="00D06667"/>
    <w:rsid w:val="00D07362"/>
    <w:rsid w:val="00D074DC"/>
    <w:rsid w:val="00D1123E"/>
    <w:rsid w:val="00D13B94"/>
    <w:rsid w:val="00D156B3"/>
    <w:rsid w:val="00D16D86"/>
    <w:rsid w:val="00D20A2C"/>
    <w:rsid w:val="00D20D62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B57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57518"/>
    <w:rsid w:val="00D612D3"/>
    <w:rsid w:val="00D61FAB"/>
    <w:rsid w:val="00D65AB4"/>
    <w:rsid w:val="00D66D47"/>
    <w:rsid w:val="00D70671"/>
    <w:rsid w:val="00D70DA9"/>
    <w:rsid w:val="00D7107C"/>
    <w:rsid w:val="00D71F3E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CC0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0F27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585C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0EF9"/>
    <w:rsid w:val="00E62AA8"/>
    <w:rsid w:val="00E636DE"/>
    <w:rsid w:val="00E63F64"/>
    <w:rsid w:val="00E64EBC"/>
    <w:rsid w:val="00E657EA"/>
    <w:rsid w:val="00E70EB9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0D1C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5EA5"/>
    <w:rsid w:val="00E961C3"/>
    <w:rsid w:val="00E964DD"/>
    <w:rsid w:val="00E964F9"/>
    <w:rsid w:val="00EA0980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E7AA7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172FF"/>
    <w:rsid w:val="00F2026F"/>
    <w:rsid w:val="00F20B48"/>
    <w:rsid w:val="00F234F8"/>
    <w:rsid w:val="00F24C6A"/>
    <w:rsid w:val="00F25C08"/>
    <w:rsid w:val="00F27BEA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9E4"/>
    <w:rsid w:val="00F5578C"/>
    <w:rsid w:val="00F5589A"/>
    <w:rsid w:val="00F56296"/>
    <w:rsid w:val="00F56FE9"/>
    <w:rsid w:val="00F60269"/>
    <w:rsid w:val="00F61057"/>
    <w:rsid w:val="00F61304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753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51BF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9EC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6512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52/js-back-end-september-2019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cookie-parser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bcry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npmjs.com/package/jsonwebtoke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A6E6-9A8B-4B1D-8EB2-686056FC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1223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Username</cp:lastModifiedBy>
  <cp:revision>16</cp:revision>
  <cp:lastPrinted>2014-02-12T16:33:00Z</cp:lastPrinted>
  <dcterms:created xsi:type="dcterms:W3CDTF">2016-09-19T13:21:00Z</dcterms:created>
  <dcterms:modified xsi:type="dcterms:W3CDTF">2020-02-24T14:59:00Z</dcterms:modified>
  <cp:category>programming, education, software engineering, software development</cp:category>
</cp:coreProperties>
</file>