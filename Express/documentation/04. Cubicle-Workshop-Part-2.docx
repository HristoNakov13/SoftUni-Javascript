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1E652" w14:textId="167CDB31" w:rsidR="00623E29" w:rsidRDefault="009A4526" w:rsidP="00FE0C16">
      <w:pPr>
        <w:pStyle w:val="Heading1"/>
        <w:jc w:val="center"/>
      </w:pPr>
      <w:r>
        <w:t>Workshop</w:t>
      </w:r>
      <w:r w:rsidR="003567A0">
        <w:t xml:space="preserve">: </w:t>
      </w:r>
      <w:r w:rsidR="001A4A7E">
        <w:t>Cubicle</w:t>
      </w:r>
      <w:r>
        <w:t xml:space="preserve"> - Part </w:t>
      </w:r>
      <w:r w:rsidR="00D36B57">
        <w:t>2</w:t>
      </w:r>
    </w:p>
    <w:p w14:paraId="491CB7A8" w14:textId="5174746E" w:rsidR="00720285" w:rsidRDefault="00343B11" w:rsidP="00F66753">
      <w:r>
        <w:t>"</w:t>
      </w:r>
      <w:r w:rsidR="00F66753" w:rsidRPr="00343B11">
        <w:rPr>
          <w:i/>
          <w:iCs/>
        </w:rPr>
        <w:t>Cubicle</w:t>
      </w:r>
      <w:r>
        <w:t>"</w:t>
      </w:r>
      <w:r w:rsidR="00F66753">
        <w:t xml:space="preserve"> is a place, where you can browse some of the most popular rubik cubes in the world and add some new cubes that you have discovered.</w:t>
      </w:r>
      <w:r w:rsidR="00D36B57">
        <w:t xml:space="preserve"> </w:t>
      </w:r>
    </w:p>
    <w:p w14:paraId="1FEB20E1" w14:textId="7BA375D3" w:rsidR="00F66753" w:rsidRDefault="00F66753" w:rsidP="00F66753">
      <w:r>
        <w:t>This application was created as a</w:t>
      </w:r>
      <w:r w:rsidR="00720285">
        <w:t xml:space="preserve"> workshop </w:t>
      </w:r>
      <w:r>
        <w:t xml:space="preserve">for the </w:t>
      </w:r>
      <w:hyperlink r:id="rId8" w:history="1">
        <w:r w:rsidR="00E10F27" w:rsidRPr="00E10F27">
          <w:rPr>
            <w:rStyle w:val="Hyperlink"/>
          </w:rPr>
          <w:t>JS Back-End</w:t>
        </w:r>
        <w:r w:rsidRPr="00E10F27">
          <w:rPr>
            <w:rStyle w:val="Hyperlink"/>
          </w:rPr>
          <w:t xml:space="preserve"> course</w:t>
        </w:r>
      </w:hyperlink>
      <w:r>
        <w:t xml:space="preserve"> at the </w:t>
      </w:r>
      <w:hyperlink r:id="rId9" w:history="1">
        <w:r>
          <w:rPr>
            <w:rStyle w:val="Hyperlink"/>
          </w:rPr>
          <w:t>Software University</w:t>
        </w:r>
      </w:hyperlink>
      <w:r>
        <w:t>.</w:t>
      </w:r>
    </w:p>
    <w:p w14:paraId="6A599D18" w14:textId="5ED8E87F" w:rsidR="00D36B57" w:rsidRDefault="00D36B57" w:rsidP="00F66753">
      <w:r>
        <w:t xml:space="preserve">If you missed the first part of this workshop, you can download the </w:t>
      </w:r>
      <w:hyperlink r:id="rId10" w:history="1">
        <w:r>
          <w:rPr>
            <w:rStyle w:val="Hyperlink"/>
          </w:rPr>
          <w:t>D</w:t>
        </w:r>
        <w:r w:rsidRPr="00D36B57">
          <w:rPr>
            <w:rStyle w:val="Hyperlink"/>
          </w:rPr>
          <w:t>ocument</w:t>
        </w:r>
      </w:hyperlink>
      <w:r>
        <w:t xml:space="preserve"> and the </w:t>
      </w:r>
      <w:hyperlink r:id="rId11" w:history="1">
        <w:r>
          <w:rPr>
            <w:rStyle w:val="Hyperlink"/>
          </w:rPr>
          <w:t>R</w:t>
        </w:r>
        <w:r w:rsidRPr="00D36B57">
          <w:rPr>
            <w:rStyle w:val="Hyperlink"/>
          </w:rPr>
          <w:t>esources</w:t>
        </w:r>
      </w:hyperlink>
      <w:r>
        <w:t xml:space="preserve"> and complete it before you start this one</w:t>
      </w:r>
      <w:r w:rsidR="00085B78">
        <w:t xml:space="preserve"> (use </w:t>
      </w:r>
      <w:r w:rsidR="00085B78" w:rsidRPr="00085B78">
        <w:rPr>
          <w:rFonts w:ascii="Consolas" w:hAnsi="Consolas"/>
          <w:b/>
          <w:bCs/>
        </w:rPr>
        <w:t>username: student</w:t>
      </w:r>
      <w:r w:rsidR="00085B78">
        <w:t xml:space="preserve"> and </w:t>
      </w:r>
      <w:r w:rsidR="00085B78" w:rsidRPr="00085B78">
        <w:rPr>
          <w:rFonts w:ascii="Consolas" w:hAnsi="Consolas"/>
          <w:b/>
          <w:bCs/>
        </w:rPr>
        <w:t>password: student</w:t>
      </w:r>
      <w:r w:rsidR="00085B78">
        <w:t xml:space="preserve"> to do that). </w:t>
      </w:r>
    </w:p>
    <w:p w14:paraId="53E3358C" w14:textId="131E4FA1" w:rsidR="00D07362" w:rsidRDefault="000C4A1A" w:rsidP="00D07362">
      <w:pPr>
        <w:pStyle w:val="Heading2"/>
        <w:numPr>
          <w:ilvl w:val="0"/>
          <w:numId w:val="0"/>
        </w:numPr>
        <w:ind w:left="426" w:hanging="426"/>
      </w:pPr>
      <w:r>
        <w:t>Main task</w:t>
      </w:r>
    </w:p>
    <w:p w14:paraId="27A95391" w14:textId="3130ABB6" w:rsidR="001D318B" w:rsidRPr="00561410" w:rsidRDefault="000C4A1A" w:rsidP="000C4A1A">
      <w:r>
        <w:t xml:space="preserve">If you able to complete the previous task, </w:t>
      </w:r>
      <w:r w:rsidR="00085B78">
        <w:t>good job</w:t>
      </w:r>
      <w:r>
        <w:t>! Now it</w:t>
      </w:r>
      <w:r>
        <w:rPr>
          <w:lang w:val="bg-BG"/>
        </w:rPr>
        <w:t>'</w:t>
      </w:r>
      <w:r>
        <w:t>s time to</w:t>
      </w:r>
      <w:r>
        <w:rPr>
          <w:lang w:val="bg-BG"/>
        </w:rPr>
        <w:t xml:space="preserve"> </w:t>
      </w:r>
      <w:r w:rsidRPr="000C4A1A">
        <w:rPr>
          <w:b/>
          <w:bCs/>
        </w:rPr>
        <w:t>upgrade</w:t>
      </w:r>
      <w:r>
        <w:t xml:space="preserve"> </w:t>
      </w:r>
      <w:r w:rsidR="00D57518">
        <w:t>your</w:t>
      </w:r>
      <w:r>
        <w:t xml:space="preserve"> app and </w:t>
      </w:r>
      <w:r w:rsidRPr="000C4A1A">
        <w:rPr>
          <w:b/>
          <w:bCs/>
        </w:rPr>
        <w:t>implement</w:t>
      </w:r>
      <w:r>
        <w:t xml:space="preserve"> a few new features</w:t>
      </w:r>
      <w:r w:rsidR="00561410">
        <w:t xml:space="preserve">. For instance, to replace the way you </w:t>
      </w:r>
      <w:r w:rsidR="00561410" w:rsidRPr="00561410">
        <w:rPr>
          <w:b/>
          <w:bCs/>
        </w:rPr>
        <w:t>store</w:t>
      </w:r>
      <w:r w:rsidR="00561410">
        <w:t xml:space="preserve"> data using </w:t>
      </w:r>
      <w:r w:rsidR="00561410" w:rsidRPr="00561410">
        <w:rPr>
          <w:b/>
          <w:bCs/>
        </w:rPr>
        <w:t>MongoDB</w:t>
      </w:r>
      <w:r w:rsidR="00561410">
        <w:t xml:space="preserve"> and </w:t>
      </w:r>
      <w:r w:rsidR="00561410" w:rsidRPr="00561410">
        <w:rPr>
          <w:b/>
          <w:bCs/>
        </w:rPr>
        <w:t>Mongoose</w:t>
      </w:r>
      <w:r w:rsidR="00561410">
        <w:t xml:space="preserve">, </w:t>
      </w:r>
      <w:r w:rsidR="00561410" w:rsidRPr="00561410">
        <w:rPr>
          <w:b/>
          <w:bCs/>
        </w:rPr>
        <w:t>creating</w:t>
      </w:r>
      <w:r w:rsidR="00561410">
        <w:t xml:space="preserve"> and </w:t>
      </w:r>
      <w:r w:rsidR="00561410" w:rsidRPr="00561410">
        <w:rPr>
          <w:b/>
          <w:bCs/>
        </w:rPr>
        <w:t>attaching</w:t>
      </w:r>
      <w:r w:rsidR="00561410">
        <w:t xml:space="preserve"> </w:t>
      </w:r>
      <w:r w:rsidR="00561410" w:rsidRPr="00C40BB8">
        <w:rPr>
          <w:b/>
          <w:bCs/>
        </w:rPr>
        <w:t>new</w:t>
      </w:r>
      <w:r w:rsidR="00561410">
        <w:t xml:space="preserve"> </w:t>
      </w:r>
      <w:r w:rsidR="00561410" w:rsidRPr="00561410">
        <w:rPr>
          <w:b/>
          <w:bCs/>
        </w:rPr>
        <w:t>accessories</w:t>
      </w:r>
      <w:r w:rsidR="00561410">
        <w:t xml:space="preserve"> to each </w:t>
      </w:r>
      <w:r w:rsidR="00561410" w:rsidRPr="00C40BB8">
        <w:rPr>
          <w:b/>
          <w:bCs/>
        </w:rPr>
        <w:t>cube</w:t>
      </w:r>
      <w:r w:rsidR="00C40BB8">
        <w:t xml:space="preserve">, </w:t>
      </w:r>
      <w:r w:rsidR="00561410">
        <w:t>make so</w:t>
      </w:r>
      <w:r w:rsidR="00C40BB8">
        <w:t>m</w:t>
      </w:r>
      <w:r w:rsidR="00561410">
        <w:t xml:space="preserve">e </w:t>
      </w:r>
      <w:r w:rsidR="00561410" w:rsidRPr="00C40BB8">
        <w:rPr>
          <w:b/>
          <w:bCs/>
        </w:rPr>
        <w:t>relations</w:t>
      </w:r>
      <w:r w:rsidR="00561410">
        <w:t xml:space="preserve"> between them</w:t>
      </w:r>
      <w:r w:rsidR="00C40BB8">
        <w:t xml:space="preserve"> and </w:t>
      </w:r>
      <w:r w:rsidR="00C40BB8" w:rsidRPr="00C40BB8">
        <w:rPr>
          <w:b/>
          <w:bCs/>
        </w:rPr>
        <w:t>include</w:t>
      </w:r>
      <w:r w:rsidR="00C40BB8">
        <w:t xml:space="preserve"> a few more </w:t>
      </w:r>
      <w:r w:rsidR="00C40BB8" w:rsidRPr="00C40BB8">
        <w:rPr>
          <w:b/>
          <w:bCs/>
        </w:rPr>
        <w:t>pages</w:t>
      </w:r>
      <w:r w:rsidR="00C40BB8">
        <w:t>.</w:t>
      </w:r>
    </w:p>
    <w:p w14:paraId="23D10FF4" w14:textId="122A1F60" w:rsidR="00D01D9D" w:rsidRDefault="00D05EFA" w:rsidP="00D07362">
      <w:pPr>
        <w:pStyle w:val="Heading2"/>
        <w:numPr>
          <w:ilvl w:val="0"/>
          <w:numId w:val="0"/>
        </w:numPr>
        <w:ind w:left="426" w:hanging="426"/>
      </w:pPr>
      <w:r>
        <w:t xml:space="preserve">Installing </w:t>
      </w:r>
      <w:r w:rsidR="003567A0">
        <w:t>dependencies</w:t>
      </w:r>
    </w:p>
    <w:p w14:paraId="75027153" w14:textId="055CFEF7" w:rsidR="00943809" w:rsidRDefault="00943809" w:rsidP="00943809">
      <w:r>
        <w:t xml:space="preserve">As you </w:t>
      </w:r>
      <w:r w:rsidR="007969C5">
        <w:t>already know</w:t>
      </w:r>
      <w:r>
        <w:t xml:space="preserve">, you should </w:t>
      </w:r>
      <w:r w:rsidRPr="0039455E">
        <w:rPr>
          <w:b/>
          <w:bCs/>
        </w:rPr>
        <w:t>install</w:t>
      </w:r>
      <w:r>
        <w:t xml:space="preserve"> a bunch new things so you could be able to continue with this part of the workshop.</w:t>
      </w:r>
    </w:p>
    <w:p w14:paraId="681949B6" w14:textId="236E7C44" w:rsidR="00943809" w:rsidRPr="00C40BB8" w:rsidRDefault="00943809" w:rsidP="00943809">
      <w:pPr>
        <w:rPr>
          <w:lang w:val="bg-BG"/>
        </w:rPr>
      </w:pPr>
      <w:r>
        <w:t>Here's the list:</w:t>
      </w:r>
    </w:p>
    <w:p w14:paraId="64A4971D" w14:textId="511637D3" w:rsidR="00D05EFA" w:rsidRDefault="0083140C" w:rsidP="00256CC6">
      <w:pPr>
        <w:pStyle w:val="ListParagraph"/>
        <w:numPr>
          <w:ilvl w:val="0"/>
          <w:numId w:val="4"/>
        </w:numPr>
      </w:pPr>
      <w:hyperlink r:id="rId12" w:history="1">
        <w:r w:rsidR="00D05EFA" w:rsidRPr="00D05EFA">
          <w:rPr>
            <w:rStyle w:val="Hyperlink"/>
          </w:rPr>
          <w:t>MongoDB Download Center</w:t>
        </w:r>
      </w:hyperlink>
      <w:r w:rsidR="00D05EFA">
        <w:t xml:space="preserve"> </w:t>
      </w:r>
      <w:r w:rsidR="00943809">
        <w:t xml:space="preserve">- You can check the </w:t>
      </w:r>
      <w:hyperlink r:id="rId13" w:history="1">
        <w:r w:rsidR="00943809" w:rsidRPr="00943809">
          <w:rPr>
            <w:rStyle w:val="Hyperlink"/>
          </w:rPr>
          <w:t>Installation Instructions</w:t>
        </w:r>
      </w:hyperlink>
      <w:r w:rsidR="00943809">
        <w:t xml:space="preserve"> as well</w:t>
      </w:r>
    </w:p>
    <w:p w14:paraId="7FA09BDA" w14:textId="149BBA33" w:rsidR="00D05EFA" w:rsidRDefault="0083140C" w:rsidP="00256CC6">
      <w:pPr>
        <w:pStyle w:val="ListParagraph"/>
        <w:numPr>
          <w:ilvl w:val="0"/>
          <w:numId w:val="4"/>
        </w:numPr>
      </w:pPr>
      <w:hyperlink r:id="rId14" w:history="1">
        <w:r w:rsidR="00D05EFA" w:rsidRPr="00D05EFA">
          <w:rPr>
            <w:rStyle w:val="Hyperlink"/>
          </w:rPr>
          <w:t>MongoDB Node.JS Driver</w:t>
        </w:r>
      </w:hyperlink>
    </w:p>
    <w:p w14:paraId="62BFA2AA" w14:textId="71A7AFF6" w:rsidR="00D05EFA" w:rsidRDefault="0083140C" w:rsidP="00256CC6">
      <w:pPr>
        <w:pStyle w:val="ListParagraph"/>
        <w:numPr>
          <w:ilvl w:val="0"/>
          <w:numId w:val="4"/>
        </w:numPr>
      </w:pPr>
      <w:hyperlink r:id="rId15" w:history="1">
        <w:r w:rsidR="00D05EFA" w:rsidRPr="00D05EFA">
          <w:rPr>
            <w:rStyle w:val="Hyperlink"/>
          </w:rPr>
          <w:t>Mongoose</w:t>
        </w:r>
      </w:hyperlink>
      <w:r w:rsidR="00943809">
        <w:t xml:space="preserve"> - </w:t>
      </w:r>
      <w:r w:rsidR="00085B78">
        <w:rPr>
          <w:b/>
          <w:bCs/>
        </w:rPr>
        <w:t>Very</w:t>
      </w:r>
      <w:r w:rsidR="00943809" w:rsidRPr="00943809">
        <w:rPr>
          <w:b/>
          <w:bCs/>
        </w:rPr>
        <w:t xml:space="preserve"> </w:t>
      </w:r>
      <w:r w:rsidR="000C4A1A">
        <w:rPr>
          <w:b/>
          <w:bCs/>
        </w:rPr>
        <w:t>useful</w:t>
      </w:r>
      <w:r w:rsidR="00D05EFA">
        <w:t xml:space="preserve"> </w:t>
      </w:r>
      <w:hyperlink r:id="rId16" w:history="1">
        <w:r w:rsidR="00D05EFA" w:rsidRPr="00943809">
          <w:rPr>
            <w:rStyle w:val="Hyperlink"/>
            <w:b/>
            <w:bCs/>
          </w:rPr>
          <w:t>Mongoose Doc</w:t>
        </w:r>
        <w:r w:rsidR="00943809">
          <w:rPr>
            <w:rStyle w:val="Hyperlink"/>
            <w:b/>
            <w:bCs/>
          </w:rPr>
          <w:t>umentation</w:t>
        </w:r>
      </w:hyperlink>
    </w:p>
    <w:p w14:paraId="3D594B3C" w14:textId="7061F2A0" w:rsidR="00943809" w:rsidRDefault="0083140C" w:rsidP="00256CC6">
      <w:pPr>
        <w:pStyle w:val="ListParagraph"/>
        <w:numPr>
          <w:ilvl w:val="0"/>
          <w:numId w:val="4"/>
        </w:numPr>
      </w:pPr>
      <w:hyperlink r:id="rId17" w:history="1">
        <w:r w:rsidR="00D05EFA" w:rsidRPr="00D05EFA">
          <w:rPr>
            <w:rStyle w:val="Hyperlink"/>
          </w:rPr>
          <w:t>Robo 3T</w:t>
        </w:r>
      </w:hyperlink>
    </w:p>
    <w:p w14:paraId="78A5C694" w14:textId="298C9D8E" w:rsidR="000C4A1A" w:rsidRDefault="000C4A1A" w:rsidP="000C4A1A">
      <w:pPr>
        <w:pStyle w:val="Heading2"/>
        <w:numPr>
          <w:ilvl w:val="0"/>
          <w:numId w:val="0"/>
        </w:numPr>
        <w:ind w:left="426" w:hanging="426"/>
      </w:pPr>
      <w:r>
        <w:t>Database Connection with ExpressJS</w:t>
      </w:r>
    </w:p>
    <w:p w14:paraId="1A5D8D17" w14:textId="53FE6B2E" w:rsidR="0039455E" w:rsidRDefault="0039455E" w:rsidP="0039455E">
      <w:pPr>
        <w:rPr>
          <w:b/>
          <w:bCs/>
        </w:rPr>
      </w:pPr>
      <w:r>
        <w:t xml:space="preserve">Your </w:t>
      </w:r>
      <w:r w:rsidRPr="0039455E">
        <w:rPr>
          <w:b/>
          <w:bCs/>
        </w:rPr>
        <w:t>database</w:t>
      </w:r>
      <w:r>
        <w:t>.</w:t>
      </w:r>
      <w:r w:rsidRPr="0039455E">
        <w:rPr>
          <w:b/>
          <w:bCs/>
        </w:rPr>
        <w:t>json</w:t>
      </w:r>
      <w:r>
        <w:t xml:space="preserve"> file inside </w:t>
      </w:r>
      <w:r w:rsidRPr="0039455E">
        <w:rPr>
          <w:b/>
          <w:bCs/>
        </w:rPr>
        <w:t>config</w:t>
      </w:r>
      <w:r>
        <w:t xml:space="preserve"> </w:t>
      </w:r>
      <w:r w:rsidRPr="0039455E">
        <w:rPr>
          <w:b/>
          <w:bCs/>
        </w:rPr>
        <w:t>folder</w:t>
      </w:r>
      <w:r>
        <w:t xml:space="preserve"> </w:t>
      </w:r>
      <w:r w:rsidR="00E657EA">
        <w:t xml:space="preserve">will be </w:t>
      </w:r>
      <w:r w:rsidR="00E657EA" w:rsidRPr="00E657EA">
        <w:rPr>
          <w:b/>
          <w:bCs/>
        </w:rPr>
        <w:t>modified</w:t>
      </w:r>
      <w:r>
        <w:t xml:space="preserve">, because you </w:t>
      </w:r>
      <w:r w:rsidRPr="0039455E">
        <w:rPr>
          <w:b/>
          <w:bCs/>
        </w:rPr>
        <w:t>no longer</w:t>
      </w:r>
      <w:r>
        <w:rPr>
          <w:b/>
          <w:bCs/>
        </w:rPr>
        <w:t xml:space="preserve"> </w:t>
      </w:r>
      <w:r w:rsidRPr="0039455E">
        <w:t>will</w:t>
      </w:r>
      <w:r>
        <w:t xml:space="preserve"> </w:t>
      </w:r>
      <w:r w:rsidRPr="0039455E">
        <w:rPr>
          <w:b/>
          <w:bCs/>
        </w:rPr>
        <w:t>store</w:t>
      </w:r>
      <w:r>
        <w:t xml:space="preserve"> the data in</w:t>
      </w:r>
      <w:r w:rsidR="00085B78">
        <w:t xml:space="preserve"> </w:t>
      </w:r>
      <w:r w:rsidRPr="0039455E">
        <w:rPr>
          <w:b/>
          <w:bCs/>
        </w:rPr>
        <w:t>json</w:t>
      </w:r>
      <w:r>
        <w:t xml:space="preserve"> file. So, make sure</w:t>
      </w:r>
      <w:r w:rsidR="00D92CC0">
        <w:t xml:space="preserve"> inside it, the </w:t>
      </w:r>
      <w:r w:rsidR="00D92CC0" w:rsidRPr="00D92CC0">
        <w:rPr>
          <w:b/>
          <w:bCs/>
        </w:rPr>
        <w:t>mongoose</w:t>
      </w:r>
      <w:r w:rsidR="00D92CC0">
        <w:t xml:space="preserve"> </w:t>
      </w:r>
      <w:r w:rsidR="00D92CC0" w:rsidRPr="00D92CC0">
        <w:rPr>
          <w:b/>
          <w:bCs/>
        </w:rPr>
        <w:t>connection</w:t>
      </w:r>
      <w:r w:rsidR="00D92CC0">
        <w:t xml:space="preserve"> via </w:t>
      </w:r>
      <w:r w:rsidR="00D92CC0" w:rsidRPr="00D92CC0">
        <w:rPr>
          <w:b/>
          <w:bCs/>
        </w:rPr>
        <w:t>MongoDB connection string</w:t>
      </w:r>
      <w:r w:rsidR="00D92CC0">
        <w:t xml:space="preserve"> is </w:t>
      </w:r>
      <w:r w:rsidR="00D92CC0" w:rsidRPr="00D92CC0">
        <w:rPr>
          <w:b/>
          <w:bCs/>
        </w:rPr>
        <w:t>mad</w:t>
      </w:r>
      <w:r w:rsidR="00D92CC0">
        <w:rPr>
          <w:b/>
          <w:bCs/>
        </w:rPr>
        <w:t>e</w:t>
      </w:r>
      <w:r w:rsidR="00D92CC0">
        <w:t xml:space="preserve"> and </w:t>
      </w:r>
      <w:r w:rsidR="00D92CC0" w:rsidRPr="00D92CC0">
        <w:rPr>
          <w:b/>
          <w:bCs/>
        </w:rPr>
        <w:t>export</w:t>
      </w:r>
      <w:r w:rsidR="00D92CC0">
        <w:rPr>
          <w:b/>
          <w:bCs/>
        </w:rPr>
        <w:t>ed.</w:t>
      </w:r>
    </w:p>
    <w:p w14:paraId="0D910EF9" w14:textId="4ED7B762" w:rsidR="00D92CC0" w:rsidRPr="00D92CC0" w:rsidRDefault="00D92CC0" w:rsidP="0039455E">
      <w:pPr>
        <w:rPr>
          <w:lang w:val="bg-BG"/>
        </w:rPr>
      </w:pPr>
      <w:r>
        <w:t xml:space="preserve">The </w:t>
      </w:r>
      <w:r w:rsidRPr="00D92CC0">
        <w:rPr>
          <w:rFonts w:ascii="Consolas" w:hAnsi="Consolas"/>
          <w:b/>
          <w:bCs/>
        </w:rPr>
        <w:t>index.js</w:t>
      </w:r>
      <w:r>
        <w:t xml:space="preserve"> file should </w:t>
      </w:r>
      <w:r w:rsidRPr="00D92CC0">
        <w:rPr>
          <w:b/>
          <w:bCs/>
        </w:rPr>
        <w:t>require</w:t>
      </w:r>
      <w:r>
        <w:t xml:space="preserve"> the exported mongoose connection</w:t>
      </w:r>
      <w:r w:rsidR="007969C5">
        <w:t xml:space="preserve"> (</w:t>
      </w:r>
      <w:r w:rsidR="007969C5" w:rsidRPr="007969C5">
        <w:rPr>
          <w:b/>
          <w:bCs/>
        </w:rPr>
        <w:t>database</w:t>
      </w:r>
      <w:r w:rsidR="007969C5">
        <w:t>)</w:t>
      </w:r>
      <w:r>
        <w:t xml:space="preserve"> before the server starts. </w:t>
      </w:r>
    </w:p>
    <w:p w14:paraId="69F748A5" w14:textId="1FE4A053" w:rsidR="000C4A1A" w:rsidRDefault="001D318B" w:rsidP="000C4A1A">
      <w:pPr>
        <w:pStyle w:val="Heading2"/>
        <w:numPr>
          <w:ilvl w:val="0"/>
          <w:numId w:val="0"/>
        </w:numPr>
        <w:ind w:left="426" w:hanging="426"/>
      </w:pPr>
      <w:r>
        <w:t>Model</w:t>
      </w:r>
    </w:p>
    <w:p w14:paraId="20E75E28" w14:textId="096E7EE4" w:rsidR="001D318B" w:rsidRPr="001D318B" w:rsidRDefault="001D318B" w:rsidP="001D318B">
      <w:r>
        <w:t>If you follow the previous structure you probably created ES6 class Model for each cube in this format:</w:t>
      </w:r>
    </w:p>
    <w:p w14:paraId="3ACDAB31" w14:textId="77777777" w:rsidR="001D318B" w:rsidRDefault="001D318B" w:rsidP="00256CC6">
      <w:pPr>
        <w:pStyle w:val="ListParagraph"/>
        <w:numPr>
          <w:ilvl w:val="0"/>
          <w:numId w:val="1"/>
        </w:numPr>
      </w:pPr>
      <w:r w:rsidRPr="00A30D1C">
        <w:rPr>
          <w:b/>
          <w:bCs/>
        </w:rPr>
        <w:t>Id</w:t>
      </w:r>
      <w:r>
        <w:t xml:space="preserve"> - number</w:t>
      </w:r>
    </w:p>
    <w:p w14:paraId="7F2D4A58" w14:textId="3C13D58E" w:rsidR="001D318B" w:rsidRDefault="001D318B" w:rsidP="00256CC6">
      <w:pPr>
        <w:pStyle w:val="ListParagraph"/>
        <w:numPr>
          <w:ilvl w:val="0"/>
          <w:numId w:val="1"/>
        </w:numPr>
      </w:pPr>
      <w:r w:rsidRPr="00057AB0">
        <w:rPr>
          <w:rFonts w:ascii="Consolas" w:hAnsi="Consolas"/>
          <w:b/>
        </w:rPr>
        <w:t>Name</w:t>
      </w:r>
      <w:r>
        <w:t xml:space="preserve"> </w:t>
      </w:r>
      <w:r w:rsidR="007969C5">
        <w:t>-</w:t>
      </w:r>
      <w:r>
        <w:t xml:space="preserve"> string</w:t>
      </w:r>
    </w:p>
    <w:p w14:paraId="078A001E" w14:textId="41C0C6D5" w:rsidR="001D318B" w:rsidRDefault="001D318B" w:rsidP="00256CC6">
      <w:pPr>
        <w:pStyle w:val="ListParagraph"/>
        <w:numPr>
          <w:ilvl w:val="0"/>
          <w:numId w:val="1"/>
        </w:numPr>
      </w:pPr>
      <w:r w:rsidRPr="00057AB0">
        <w:rPr>
          <w:rFonts w:ascii="Consolas" w:hAnsi="Consolas"/>
          <w:b/>
        </w:rPr>
        <w:t>Description</w:t>
      </w:r>
      <w:r>
        <w:t xml:space="preserve"> </w:t>
      </w:r>
      <w:r w:rsidR="007969C5">
        <w:t>-</w:t>
      </w:r>
      <w:r>
        <w:t xml:space="preserve"> string </w:t>
      </w:r>
    </w:p>
    <w:p w14:paraId="543332F9" w14:textId="6EB81E45" w:rsidR="001D318B" w:rsidRDefault="001D318B" w:rsidP="00256CC6">
      <w:pPr>
        <w:pStyle w:val="ListParagraph"/>
        <w:numPr>
          <w:ilvl w:val="0"/>
          <w:numId w:val="1"/>
        </w:numPr>
      </w:pPr>
      <w:r w:rsidRPr="00057AB0">
        <w:rPr>
          <w:rFonts w:ascii="Consolas" w:hAnsi="Consolas"/>
          <w:b/>
        </w:rPr>
        <w:t xml:space="preserve">Image URL </w:t>
      </w:r>
      <w:r w:rsidR="007969C5">
        <w:t xml:space="preserve">- </w:t>
      </w:r>
      <w:r>
        <w:t>string</w:t>
      </w:r>
    </w:p>
    <w:p w14:paraId="70B30EAC" w14:textId="396429AC" w:rsidR="001D318B" w:rsidRDefault="001D318B" w:rsidP="00256CC6">
      <w:pPr>
        <w:pStyle w:val="ListParagraph"/>
        <w:numPr>
          <w:ilvl w:val="0"/>
          <w:numId w:val="1"/>
        </w:numPr>
      </w:pPr>
      <w:r w:rsidRPr="00057AB0">
        <w:rPr>
          <w:rFonts w:ascii="Consolas" w:hAnsi="Consolas"/>
          <w:b/>
        </w:rPr>
        <w:t>Difficulty</w:t>
      </w:r>
      <w:r>
        <w:t xml:space="preserve"> </w:t>
      </w:r>
      <w:r w:rsidRPr="00F2026F">
        <w:rPr>
          <w:rFonts w:ascii="Consolas" w:hAnsi="Consolas"/>
          <w:b/>
          <w:bCs/>
        </w:rPr>
        <w:t>Level</w:t>
      </w:r>
      <w:r w:rsidR="007969C5">
        <w:t xml:space="preserve"> - </w:t>
      </w:r>
      <w:r>
        <w:t>number</w:t>
      </w:r>
    </w:p>
    <w:p w14:paraId="60D0757E" w14:textId="2A68D1D9" w:rsidR="001D318B" w:rsidRDefault="001D318B" w:rsidP="001D318B">
      <w:r>
        <w:t xml:space="preserve">Now it's time to refactor this ES6 class to </w:t>
      </w:r>
      <w:r w:rsidRPr="001D318B">
        <w:rPr>
          <w:b/>
          <w:bCs/>
        </w:rPr>
        <w:t>Mongoose</w:t>
      </w:r>
      <w:r w:rsidRPr="001D318B">
        <w:t xml:space="preserve"> </w:t>
      </w:r>
      <w:r w:rsidRPr="001D318B">
        <w:rPr>
          <w:b/>
          <w:bCs/>
        </w:rPr>
        <w:t>Schema</w:t>
      </w:r>
      <w:r w:rsidR="001A2D90">
        <w:t xml:space="preserve">, so each </w:t>
      </w:r>
      <w:r w:rsidR="001A2D90" w:rsidRPr="001A2D90">
        <w:rPr>
          <w:b/>
          <w:bCs/>
        </w:rPr>
        <w:t>Cube</w:t>
      </w:r>
      <w:r w:rsidR="001A2D90">
        <w:t xml:space="preserve"> has the following structure</w:t>
      </w:r>
      <w:r>
        <w:t>:</w:t>
      </w:r>
    </w:p>
    <w:p w14:paraId="6A0FDA77" w14:textId="3F5050C3" w:rsidR="001D318B" w:rsidRDefault="001D318B" w:rsidP="00256CC6">
      <w:pPr>
        <w:pStyle w:val="ListParagraph"/>
        <w:numPr>
          <w:ilvl w:val="0"/>
          <w:numId w:val="5"/>
        </w:numPr>
      </w:pPr>
      <w:r>
        <w:t xml:space="preserve">Id </w:t>
      </w:r>
      <w:r w:rsidR="001A2D90">
        <w:t>-</w:t>
      </w:r>
      <w:r>
        <w:t xml:space="preserve"> (</w:t>
      </w:r>
      <w:r w:rsidRPr="001D318B">
        <w:rPr>
          <w:b/>
          <w:bCs/>
        </w:rPr>
        <w:t>ObjectId</w:t>
      </w:r>
      <w:r>
        <w:rPr>
          <w:b/>
          <w:bCs/>
        </w:rPr>
        <w:t>)</w:t>
      </w:r>
      <w:r>
        <w:tab/>
      </w:r>
    </w:p>
    <w:p w14:paraId="68C0BDFA" w14:textId="2396ED02" w:rsidR="001D318B" w:rsidRDefault="001D318B" w:rsidP="00256CC6">
      <w:pPr>
        <w:pStyle w:val="ListParagraph"/>
        <w:numPr>
          <w:ilvl w:val="0"/>
          <w:numId w:val="5"/>
        </w:numPr>
      </w:pPr>
      <w:r>
        <w:t>Name - (</w:t>
      </w:r>
      <w:r w:rsidRPr="001D318B">
        <w:rPr>
          <w:b/>
          <w:bCs/>
        </w:rPr>
        <w:t>String</w:t>
      </w:r>
      <w:r>
        <w:t xml:space="preserve">, </w:t>
      </w:r>
      <w:r w:rsidRPr="001D318B">
        <w:rPr>
          <w:b/>
          <w:bCs/>
        </w:rPr>
        <w:t>required</w:t>
      </w:r>
      <w:r>
        <w:t>)</w:t>
      </w:r>
    </w:p>
    <w:p w14:paraId="700F2E68" w14:textId="1701777D" w:rsidR="00577301" w:rsidRDefault="00577301" w:rsidP="00256CC6">
      <w:pPr>
        <w:pStyle w:val="ListParagraph"/>
        <w:numPr>
          <w:ilvl w:val="0"/>
          <w:numId w:val="5"/>
        </w:numPr>
      </w:pPr>
      <w:r>
        <w:t>Description -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rPr>
          <w:b/>
          <w:bCs/>
        </w:rPr>
        <w:t>,</w:t>
      </w:r>
      <w:r>
        <w:t xml:space="preserve"> </w:t>
      </w:r>
      <w:r w:rsidRPr="00577301">
        <w:rPr>
          <w:b/>
          <w:bCs/>
        </w:rPr>
        <w:t>max</w:t>
      </w:r>
      <w:r>
        <w:rPr>
          <w:b/>
          <w:bCs/>
        </w:rPr>
        <w:t xml:space="preserve"> l</w:t>
      </w:r>
      <w:r w:rsidRPr="00577301">
        <w:rPr>
          <w:b/>
          <w:bCs/>
        </w:rPr>
        <w:t>ength</w:t>
      </w:r>
      <w:r>
        <w:rPr>
          <w:b/>
          <w:bCs/>
        </w:rPr>
        <w:t xml:space="preserve"> validation</w:t>
      </w:r>
      <w:r>
        <w:t>)</w:t>
      </w:r>
    </w:p>
    <w:p w14:paraId="022C5134" w14:textId="67C48FB1" w:rsidR="00577301" w:rsidRDefault="00577301" w:rsidP="00256CC6">
      <w:pPr>
        <w:pStyle w:val="ListParagraph"/>
        <w:numPr>
          <w:ilvl w:val="0"/>
          <w:numId w:val="5"/>
        </w:numPr>
      </w:pPr>
      <w:r>
        <w:t xml:space="preserve">ImageUrl </w:t>
      </w:r>
      <w:r w:rsidR="001A2D90">
        <w:t>-</w:t>
      </w:r>
      <w:r>
        <w:t xml:space="preserve">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t xml:space="preserve">, </w:t>
      </w:r>
      <w:r w:rsidRPr="00577301">
        <w:rPr>
          <w:b/>
          <w:bCs/>
        </w:rPr>
        <w:t>http/https vali</w:t>
      </w:r>
      <w:r>
        <w:rPr>
          <w:b/>
          <w:bCs/>
        </w:rPr>
        <w:t>dation</w:t>
      </w:r>
      <w:r>
        <w:t>)</w:t>
      </w:r>
    </w:p>
    <w:p w14:paraId="10964DFB" w14:textId="1E021EA4" w:rsidR="00577301" w:rsidRDefault="00577301" w:rsidP="00256CC6">
      <w:pPr>
        <w:pStyle w:val="ListParagraph"/>
        <w:numPr>
          <w:ilvl w:val="0"/>
          <w:numId w:val="5"/>
        </w:numPr>
      </w:pPr>
      <w:r>
        <w:t xml:space="preserve">Difficulty Level </w:t>
      </w:r>
      <w:r w:rsidR="001A2D90">
        <w:t>-</w:t>
      </w:r>
      <w:r>
        <w:t xml:space="preserve"> (</w:t>
      </w:r>
      <w:r w:rsidRPr="00577301">
        <w:rPr>
          <w:b/>
          <w:bCs/>
        </w:rPr>
        <w:t>Number</w:t>
      </w:r>
      <w:r>
        <w:t xml:space="preserve">, </w:t>
      </w:r>
      <w:r w:rsidRPr="00577301">
        <w:rPr>
          <w:b/>
          <w:bCs/>
        </w:rPr>
        <w:t>required</w:t>
      </w:r>
      <w:r>
        <w:t xml:space="preserve">, </w:t>
      </w:r>
      <w:r w:rsidRPr="00577301">
        <w:rPr>
          <w:b/>
          <w:bCs/>
        </w:rPr>
        <w:t>min and max valid range</w:t>
      </w:r>
      <w:r>
        <w:t>)</w:t>
      </w:r>
    </w:p>
    <w:p w14:paraId="78705C6A" w14:textId="053A9E00" w:rsidR="00577301" w:rsidRDefault="00577301" w:rsidP="00256CC6">
      <w:pPr>
        <w:pStyle w:val="ListParagraph"/>
        <w:numPr>
          <w:ilvl w:val="0"/>
          <w:numId w:val="5"/>
        </w:numPr>
      </w:pPr>
      <w:r>
        <w:t xml:space="preserve">Accessories </w:t>
      </w:r>
      <w:r w:rsidR="001A2D90">
        <w:t>-</w:t>
      </w:r>
      <w:r>
        <w:t xml:space="preserve"> (</w:t>
      </w:r>
      <w:r w:rsidRPr="00577301">
        <w:rPr>
          <w:b/>
          <w:bCs/>
        </w:rPr>
        <w:t>ObjectId</w:t>
      </w:r>
      <w:r>
        <w:t xml:space="preserve">, </w:t>
      </w:r>
      <w:r w:rsidRPr="00577301">
        <w:rPr>
          <w:b/>
          <w:bCs/>
        </w:rPr>
        <w:t>ref</w:t>
      </w:r>
      <w:r>
        <w:t xml:space="preserve"> </w:t>
      </w:r>
      <w:r w:rsidRPr="00577301">
        <w:rPr>
          <w:b/>
          <w:bCs/>
        </w:rPr>
        <w:t>Accessories</w:t>
      </w:r>
      <w:r>
        <w:t xml:space="preserve"> </w:t>
      </w:r>
      <w:r w:rsidRPr="00577301">
        <w:rPr>
          <w:b/>
          <w:bCs/>
        </w:rPr>
        <w:t>Model</w:t>
      </w:r>
      <w:r>
        <w:t>)</w:t>
      </w:r>
    </w:p>
    <w:p w14:paraId="54430A78" w14:textId="1892406D" w:rsidR="00577301" w:rsidRDefault="00577301" w:rsidP="00577301">
      <w:r>
        <w:t>And create another model (</w:t>
      </w:r>
      <w:r w:rsidRPr="001A2D90">
        <w:rPr>
          <w:b/>
          <w:bCs/>
        </w:rPr>
        <w:t>Accessory</w:t>
      </w:r>
      <w:r>
        <w:t>) in the following format:</w:t>
      </w:r>
    </w:p>
    <w:p w14:paraId="3DBE5E21" w14:textId="4CBC2E27" w:rsidR="00577301" w:rsidRDefault="00577301" w:rsidP="00256CC6">
      <w:pPr>
        <w:pStyle w:val="ListParagraph"/>
        <w:numPr>
          <w:ilvl w:val="0"/>
          <w:numId w:val="6"/>
        </w:numPr>
      </w:pPr>
      <w:r>
        <w:t xml:space="preserve">Id </w:t>
      </w:r>
      <w:r w:rsidR="001A2D90">
        <w:t>-</w:t>
      </w:r>
      <w:r>
        <w:t xml:space="preserve"> (</w:t>
      </w:r>
      <w:r w:rsidRPr="00577301">
        <w:rPr>
          <w:b/>
          <w:bCs/>
        </w:rPr>
        <w:t>ObjectId</w:t>
      </w:r>
      <w:r>
        <w:t>)</w:t>
      </w:r>
    </w:p>
    <w:p w14:paraId="5D9CE5B8" w14:textId="39164E16" w:rsidR="00577301" w:rsidRDefault="00577301" w:rsidP="00256CC6">
      <w:pPr>
        <w:pStyle w:val="ListParagraph"/>
        <w:numPr>
          <w:ilvl w:val="0"/>
          <w:numId w:val="6"/>
        </w:numPr>
      </w:pPr>
      <w:r>
        <w:t xml:space="preserve">Name </w:t>
      </w:r>
      <w:r w:rsidR="001A2D90">
        <w:t>-</w:t>
      </w:r>
      <w:r>
        <w:t xml:space="preserve">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t>)</w:t>
      </w:r>
    </w:p>
    <w:p w14:paraId="0222980C" w14:textId="5070B9C2" w:rsidR="00577301" w:rsidRDefault="00577301" w:rsidP="00256CC6">
      <w:pPr>
        <w:pStyle w:val="ListParagraph"/>
        <w:numPr>
          <w:ilvl w:val="0"/>
          <w:numId w:val="6"/>
        </w:numPr>
      </w:pPr>
      <w:r>
        <w:t xml:space="preserve">ImageUrl </w:t>
      </w:r>
      <w:r w:rsidR="001A2D90">
        <w:t>-</w:t>
      </w:r>
      <w:r>
        <w:t xml:space="preserve">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t xml:space="preserve">, </w:t>
      </w:r>
      <w:r w:rsidRPr="00577301">
        <w:rPr>
          <w:b/>
          <w:bCs/>
        </w:rPr>
        <w:t>http/https validatio</w:t>
      </w:r>
      <w:r w:rsidR="001A2D90">
        <w:rPr>
          <w:b/>
          <w:bCs/>
        </w:rPr>
        <w:t>n</w:t>
      </w:r>
      <w:r>
        <w:t>)</w:t>
      </w:r>
    </w:p>
    <w:p w14:paraId="135D8546" w14:textId="1C99D945" w:rsidR="00577301" w:rsidRDefault="00577301" w:rsidP="00256CC6">
      <w:pPr>
        <w:pStyle w:val="ListParagraph"/>
        <w:numPr>
          <w:ilvl w:val="0"/>
          <w:numId w:val="6"/>
        </w:numPr>
      </w:pPr>
      <w:r>
        <w:t xml:space="preserve">Description </w:t>
      </w:r>
      <w:r w:rsidR="001A2D90">
        <w:t>-</w:t>
      </w:r>
      <w:r>
        <w:t xml:space="preserve">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t xml:space="preserve">, </w:t>
      </w:r>
      <w:r w:rsidRPr="00577301">
        <w:rPr>
          <w:b/>
          <w:bCs/>
        </w:rPr>
        <w:t>max length validation</w:t>
      </w:r>
      <w:r>
        <w:t>)</w:t>
      </w:r>
    </w:p>
    <w:p w14:paraId="528E09E8" w14:textId="5113511D" w:rsidR="001A2D90" w:rsidRDefault="001A2D90" w:rsidP="00256CC6">
      <w:pPr>
        <w:pStyle w:val="ListParagraph"/>
        <w:numPr>
          <w:ilvl w:val="0"/>
          <w:numId w:val="6"/>
        </w:numPr>
      </w:pPr>
      <w:r>
        <w:t>Cubes - (</w:t>
      </w:r>
      <w:r w:rsidRPr="001A2D90">
        <w:rPr>
          <w:b/>
          <w:bCs/>
        </w:rPr>
        <w:t>ObjectId</w:t>
      </w:r>
      <w:r>
        <w:t xml:space="preserve">, </w:t>
      </w:r>
      <w:r w:rsidRPr="001A2D90">
        <w:rPr>
          <w:b/>
          <w:bCs/>
        </w:rPr>
        <w:t>ref</w:t>
      </w:r>
      <w:r>
        <w:t xml:space="preserve"> </w:t>
      </w:r>
      <w:r w:rsidRPr="001A2D90">
        <w:rPr>
          <w:b/>
          <w:bCs/>
        </w:rPr>
        <w:t>Cubes</w:t>
      </w:r>
      <w:r>
        <w:t xml:space="preserve"> </w:t>
      </w:r>
      <w:r w:rsidRPr="001A2D90">
        <w:rPr>
          <w:b/>
          <w:bCs/>
        </w:rPr>
        <w:t>Model</w:t>
      </w:r>
      <w:r>
        <w:t>)</w:t>
      </w:r>
    </w:p>
    <w:p w14:paraId="51DD513D" w14:textId="596EA6F5" w:rsidR="001A2D90" w:rsidRDefault="001A2D90" w:rsidP="001A2D90">
      <w:r>
        <w:t>Your models folder should look like:</w:t>
      </w:r>
    </w:p>
    <w:p w14:paraId="12CC8816" w14:textId="48FBDBE7" w:rsidR="001A2D90" w:rsidRDefault="001A2D90" w:rsidP="001A2D90">
      <w:r>
        <w:rPr>
          <w:noProof/>
          <w:lang w:val="bg-BG" w:eastAsia="bg-BG"/>
        </w:rPr>
        <w:drawing>
          <wp:inline distT="0" distB="0" distL="0" distR="0" wp14:anchorId="72DEAA3D" wp14:editId="19395EF0">
            <wp:extent cx="2505075" cy="8477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BFF24" w14:textId="77777777" w:rsidR="008A3B3D" w:rsidRPr="008D628C" w:rsidRDefault="008A3B3D" w:rsidP="008A3B3D">
      <w:pPr>
        <w:pStyle w:val="Heading2"/>
        <w:numPr>
          <w:ilvl w:val="0"/>
          <w:numId w:val="0"/>
        </w:numPr>
        <w:ind w:left="426" w:hanging="426"/>
      </w:pPr>
      <w:r>
        <w:lastRenderedPageBreak/>
        <w:t>Database Persistence</w:t>
      </w:r>
    </w:p>
    <w:p w14:paraId="40B7DAB9" w14:textId="77777777" w:rsidR="008A3B3D" w:rsidRDefault="008A3B3D" w:rsidP="008A3B3D">
      <w:pPr>
        <w:rPr>
          <w:b/>
          <w:bCs/>
        </w:rPr>
      </w:pPr>
      <w:r w:rsidRPr="008D628C">
        <w:rPr>
          <w:b/>
          <w:bCs/>
        </w:rPr>
        <w:t>All</w:t>
      </w:r>
      <w:r w:rsidRPr="008D628C">
        <w:t xml:space="preserve"> </w:t>
      </w:r>
      <w:r w:rsidRPr="008D628C">
        <w:rPr>
          <w:b/>
          <w:bCs/>
        </w:rPr>
        <w:t>pages</w:t>
      </w:r>
      <w:r w:rsidRPr="008D628C">
        <w:t xml:space="preserve"> in the application should persist data to </w:t>
      </w:r>
      <w:r w:rsidRPr="008D628C">
        <w:rPr>
          <w:b/>
          <w:bCs/>
        </w:rPr>
        <w:t>MongoDB</w:t>
      </w:r>
      <w:r w:rsidRPr="008D628C">
        <w:t xml:space="preserve"> &amp; work with </w:t>
      </w:r>
      <w:r w:rsidRPr="008D628C">
        <w:rPr>
          <w:b/>
          <w:bCs/>
        </w:rPr>
        <w:t>Mon</w:t>
      </w:r>
      <w:r>
        <w:rPr>
          <w:b/>
          <w:bCs/>
        </w:rPr>
        <w:t>goDB</w:t>
      </w:r>
    </w:p>
    <w:p w14:paraId="287DB3C7" w14:textId="7C17B00F" w:rsidR="001D318B" w:rsidRDefault="0033535E" w:rsidP="008A3B3D">
      <w:pPr>
        <w:pStyle w:val="Heading2"/>
        <w:numPr>
          <w:ilvl w:val="0"/>
          <w:numId w:val="0"/>
        </w:numPr>
      </w:pPr>
      <w:r>
        <w:t>Additional Pages</w:t>
      </w:r>
    </w:p>
    <w:p w14:paraId="288A491B" w14:textId="45D3B8D4" w:rsidR="001D318B" w:rsidRDefault="001D318B" w:rsidP="001D318B">
      <w:r>
        <w:t xml:space="preserve">You should implement </w:t>
      </w:r>
      <w:r w:rsidR="008D628C">
        <w:rPr>
          <w:b/>
          <w:bCs/>
        </w:rPr>
        <w:t xml:space="preserve">2 </w:t>
      </w:r>
      <w:r w:rsidR="001A2D90">
        <w:t>new routes</w:t>
      </w:r>
      <w:r w:rsidR="008D628C">
        <w:t>:</w:t>
      </w:r>
    </w:p>
    <w:p w14:paraId="51477DB6" w14:textId="77777777" w:rsidR="001D318B" w:rsidRDefault="001D318B" w:rsidP="00256CC6">
      <w:pPr>
        <w:pStyle w:val="ListParagraph"/>
        <w:numPr>
          <w:ilvl w:val="0"/>
          <w:numId w:val="2"/>
        </w:numPr>
      </w:pPr>
      <w:r w:rsidRPr="00057AB0">
        <w:rPr>
          <w:rFonts w:ascii="Consolas" w:hAnsi="Consolas"/>
          <w:b/>
        </w:rPr>
        <w:t>/create</w:t>
      </w:r>
      <w:r w:rsidR="001A2D90">
        <w:rPr>
          <w:rFonts w:ascii="Consolas" w:hAnsi="Consolas"/>
          <w:b/>
        </w:rPr>
        <w:t>/accessory</w:t>
      </w:r>
      <w:r>
        <w:t xml:space="preserve"> </w:t>
      </w:r>
      <w:r w:rsidR="008D628C">
        <w:t>-</w:t>
      </w:r>
      <w:r>
        <w:t xml:space="preserve"> should render the create </w:t>
      </w:r>
      <w:r w:rsidR="001A2D90">
        <w:t>accessory</w:t>
      </w:r>
      <w:r>
        <w:t xml:space="preserve"> form</w:t>
      </w:r>
    </w:p>
    <w:p w14:paraId="285B8B5F" w14:textId="07462223" w:rsidR="008D628C" w:rsidRDefault="001D318B" w:rsidP="00256CC6">
      <w:pPr>
        <w:pStyle w:val="ListParagraph"/>
        <w:numPr>
          <w:ilvl w:val="0"/>
          <w:numId w:val="2"/>
        </w:numPr>
      </w:pPr>
      <w:r w:rsidRPr="00057AB0">
        <w:rPr>
          <w:rFonts w:ascii="Consolas" w:hAnsi="Consolas"/>
          <w:b/>
        </w:rPr>
        <w:t>/</w:t>
      </w:r>
      <w:r w:rsidR="008D628C">
        <w:rPr>
          <w:rFonts w:ascii="Consolas" w:hAnsi="Consolas"/>
          <w:b/>
        </w:rPr>
        <w:t>attach</w:t>
      </w:r>
      <w:r w:rsidRPr="00057AB0">
        <w:rPr>
          <w:rFonts w:ascii="Consolas" w:hAnsi="Consolas"/>
          <w:b/>
        </w:rPr>
        <w:t>/</w:t>
      </w:r>
      <w:r w:rsidR="008D628C">
        <w:rPr>
          <w:rFonts w:ascii="Consolas" w:hAnsi="Consolas"/>
          <w:b/>
        </w:rPr>
        <w:t>accessory/</w:t>
      </w:r>
      <w:r w:rsidRPr="00057AB0">
        <w:rPr>
          <w:rFonts w:ascii="Consolas" w:hAnsi="Consolas"/>
          <w:b/>
        </w:rPr>
        <w:t>:id</w:t>
      </w:r>
      <w:r>
        <w:t xml:space="preserve"> </w:t>
      </w:r>
      <w:r w:rsidR="008D628C">
        <w:t>-</w:t>
      </w:r>
      <w:r>
        <w:t xml:space="preserve"> should render the </w:t>
      </w:r>
      <w:r w:rsidR="008D628C">
        <w:t xml:space="preserve">accessory </w:t>
      </w:r>
      <w:r>
        <w:t xml:space="preserve">page about </w:t>
      </w:r>
      <w:r w:rsidR="008D628C">
        <w:t>attaching new accessory for</w:t>
      </w:r>
      <w:r>
        <w:t xml:space="preserve"> cube</w:t>
      </w:r>
    </w:p>
    <w:p w14:paraId="2F100E8F" w14:textId="48F93ECB" w:rsidR="00D57518" w:rsidRDefault="008D628C" w:rsidP="008D628C">
      <w:r>
        <w:t xml:space="preserve">And </w:t>
      </w:r>
      <w:r w:rsidRPr="008D628C">
        <w:rPr>
          <w:b/>
          <w:bCs/>
        </w:rPr>
        <w:t>update</w:t>
      </w:r>
      <w:r>
        <w:rPr>
          <w:b/>
          <w:bCs/>
        </w:rPr>
        <w:t xml:space="preserve"> the view</w:t>
      </w:r>
      <w:r>
        <w:t xml:space="preserve"> on </w:t>
      </w:r>
      <w:r w:rsidRPr="008D628C">
        <w:rPr>
          <w:rFonts w:ascii="Consolas" w:hAnsi="Consolas"/>
          <w:b/>
          <w:bCs/>
        </w:rPr>
        <w:t>/details/:i</w:t>
      </w:r>
      <w:bookmarkStart w:id="0" w:name="_GoBack"/>
      <w:bookmarkEnd w:id="0"/>
      <w:r w:rsidRPr="008D628C">
        <w:rPr>
          <w:rFonts w:ascii="Consolas" w:hAnsi="Consolas"/>
          <w:b/>
          <w:bCs/>
        </w:rPr>
        <w:t>d</w:t>
      </w:r>
      <w:r w:rsidR="00D57518">
        <w:rPr>
          <w:rFonts w:cstheme="minorHAnsi"/>
          <w:b/>
          <w:bCs/>
        </w:rPr>
        <w:t xml:space="preserve"> </w:t>
      </w:r>
      <w:r w:rsidR="00D57518">
        <w:rPr>
          <w:rFonts w:cstheme="minorHAnsi"/>
        </w:rPr>
        <w:t>route</w:t>
      </w:r>
      <w:r w:rsidR="00D57518">
        <w:t>, that render the cube's details</w:t>
      </w:r>
    </w:p>
    <w:p w14:paraId="52A69686" w14:textId="65F61F9C" w:rsidR="00D57518" w:rsidRDefault="00D57518" w:rsidP="008D628C">
      <w:r>
        <w:t xml:space="preserve">Use the provided </w:t>
      </w:r>
      <w:hyperlink r:id="rId19" w:history="1">
        <w:r w:rsidR="00D71F3E" w:rsidRPr="00D71F3E">
          <w:rPr>
            <w:rStyle w:val="Hyperlink"/>
            <w:b/>
            <w:bCs/>
          </w:rPr>
          <w:t>Resources</w:t>
        </w:r>
      </w:hyperlink>
      <w:r>
        <w:t xml:space="preserve"> to create</w:t>
      </w:r>
      <w:r w:rsidR="00D71F3E">
        <w:t xml:space="preserve"> the additional</w:t>
      </w:r>
      <w:r>
        <w:t xml:space="preserve"> templates using Handlebars</w:t>
      </w:r>
      <w:r w:rsidR="00E657EA">
        <w:t xml:space="preserve"> (The authentication here is the same as above - </w:t>
      </w:r>
      <w:r w:rsidR="00E657EA" w:rsidRPr="00E657EA">
        <w:rPr>
          <w:rFonts w:ascii="Consolas" w:hAnsi="Consolas"/>
          <w:b/>
          <w:bCs/>
        </w:rPr>
        <w:t>username: student</w:t>
      </w:r>
      <w:r w:rsidR="00E657EA">
        <w:t xml:space="preserve">, </w:t>
      </w:r>
      <w:r w:rsidR="00E657EA" w:rsidRPr="00E657EA">
        <w:rPr>
          <w:rFonts w:ascii="Consolas" w:hAnsi="Consolas"/>
          <w:b/>
          <w:bCs/>
        </w:rPr>
        <w:t>password: student</w:t>
      </w:r>
      <w:r w:rsidR="00E657EA">
        <w:t>)</w:t>
      </w:r>
      <w:r>
        <w:t>.</w:t>
      </w:r>
      <w:r w:rsidR="00E657EA">
        <w:t xml:space="preserve"> </w:t>
      </w:r>
      <w:r>
        <w:t>Identify the dynamic parts and use appropriate syntax for interpolating and rendering the application context</w:t>
      </w:r>
      <w:r w:rsidR="00561410">
        <w:t xml:space="preserve">. Replace the old </w:t>
      </w:r>
      <w:r w:rsidR="00561410">
        <w:rPr>
          <w:b/>
          <w:bCs/>
        </w:rPr>
        <w:t>CSS</w:t>
      </w:r>
      <w:r w:rsidR="00561410">
        <w:t xml:space="preserve"> file with the given one.</w:t>
      </w:r>
    </w:p>
    <w:p w14:paraId="04DDF923" w14:textId="7836D951" w:rsidR="00392318" w:rsidRDefault="00D71F3E" w:rsidP="00D71F3E">
      <w:pPr>
        <w:pStyle w:val="Heading3"/>
      </w:pPr>
      <w:r>
        <w:t>Create accessory page view</w:t>
      </w:r>
    </w:p>
    <w:p w14:paraId="2E2EED36" w14:textId="70824F06" w:rsidR="00392318" w:rsidRPr="00561410" w:rsidRDefault="00392318" w:rsidP="008D628C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D68C708" wp14:editId="0DED206A">
            <wp:simplePos x="0" y="0"/>
            <wp:positionH relativeFrom="column">
              <wp:posOffset>-66524</wp:posOffset>
            </wp:positionH>
            <wp:positionV relativeFrom="paragraph">
              <wp:posOffset>19012</wp:posOffset>
            </wp:positionV>
            <wp:extent cx="6626225" cy="2818765"/>
            <wp:effectExtent l="19050" t="19050" r="22225" b="196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E9391F" w14:textId="7A466C0A" w:rsidR="00D57518" w:rsidRDefault="00D71F3E" w:rsidP="008D628C">
      <w:r w:rsidRPr="00D71F3E">
        <w:rPr>
          <w:rStyle w:val="Heading3Char"/>
        </w:rPr>
        <w:t>Attach new accessory view</w:t>
      </w:r>
      <w:r w:rsidR="00D57518">
        <w:rPr>
          <w:noProof/>
          <w:lang w:val="bg-BG" w:eastAsia="bg-BG"/>
        </w:rPr>
        <w:drawing>
          <wp:inline distT="0" distB="0" distL="0" distR="0" wp14:anchorId="5BC8579D" wp14:editId="3E11CBAF">
            <wp:extent cx="6626225" cy="2884170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651BF" w14:textId="7AABA97A" w:rsidR="007969C5" w:rsidRPr="00D71F3E" w:rsidRDefault="007969C5" w:rsidP="008D628C">
      <w:pPr>
        <w:rPr>
          <w:b/>
          <w:bCs/>
          <w:i/>
          <w:iCs/>
        </w:rPr>
      </w:pPr>
      <w:r w:rsidRPr="00D71F3E">
        <w:rPr>
          <w:b/>
          <w:bCs/>
          <w:i/>
          <w:iCs/>
        </w:rPr>
        <w:t xml:space="preserve">Note that, the options inside the select element must be only these ones which the current </w:t>
      </w:r>
      <w:r w:rsidRPr="00D71F3E">
        <w:rPr>
          <w:b/>
          <w:bCs/>
          <w:i/>
          <w:iCs/>
          <w:u w:val="single"/>
        </w:rPr>
        <w:t>cube doesn’t have attach</w:t>
      </w:r>
      <w:r w:rsidR="00561410" w:rsidRPr="00D71F3E">
        <w:rPr>
          <w:b/>
          <w:bCs/>
          <w:i/>
          <w:iCs/>
          <w:u w:val="single"/>
        </w:rPr>
        <w:t>ed</w:t>
      </w:r>
      <w:r w:rsidRPr="00D71F3E">
        <w:rPr>
          <w:b/>
          <w:bCs/>
          <w:i/>
          <w:iCs/>
          <w:u w:val="single"/>
        </w:rPr>
        <w:t xml:space="preserve"> to itself</w:t>
      </w:r>
      <w:r w:rsidRPr="00D71F3E">
        <w:rPr>
          <w:b/>
          <w:bCs/>
          <w:i/>
          <w:iCs/>
        </w:rPr>
        <w:t>.</w:t>
      </w:r>
    </w:p>
    <w:p w14:paraId="2691A92E" w14:textId="26FF503D" w:rsidR="00D71F3E" w:rsidRPr="007969C5" w:rsidRDefault="00D71F3E" w:rsidP="00D71F3E">
      <w:pPr>
        <w:pStyle w:val="Heading3"/>
      </w:pPr>
      <w:r>
        <w:lastRenderedPageBreak/>
        <w:t>Updated details page view</w:t>
      </w:r>
    </w:p>
    <w:p w14:paraId="1D0BBAC7" w14:textId="527498D2" w:rsidR="00D57518" w:rsidRPr="008A3B3D" w:rsidRDefault="00D57518" w:rsidP="008A3B3D">
      <w:pPr>
        <w:jc w:val="center"/>
        <w:rPr>
          <w:sz w:val="72"/>
          <w:szCs w:val="72"/>
        </w:rPr>
      </w:pPr>
      <w:r>
        <w:rPr>
          <w:noProof/>
          <w:lang w:val="bg-BG" w:eastAsia="bg-BG"/>
        </w:rPr>
        <w:drawing>
          <wp:inline distT="0" distB="0" distL="0" distR="0" wp14:anchorId="1D980F83" wp14:editId="21DDE5A9">
            <wp:extent cx="6626225" cy="4207510"/>
            <wp:effectExtent l="19050" t="19050" r="22225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3B3D" w:rsidRPr="008A3B3D">
        <w:rPr>
          <w:rFonts w:ascii="Consolas" w:hAnsi="Consolas"/>
          <w:b/>
          <w:bCs/>
          <w:sz w:val="72"/>
          <w:szCs w:val="72"/>
        </w:rPr>
        <w:t xml:space="preserve"> </w:t>
      </w:r>
      <w:r w:rsidR="008A3B3D" w:rsidRPr="00711CC6">
        <w:rPr>
          <w:rFonts w:ascii="Consolas" w:hAnsi="Consolas"/>
          <w:b/>
          <w:bCs/>
          <w:sz w:val="72"/>
          <w:szCs w:val="72"/>
        </w:rPr>
        <w:t xml:space="preserve">Good Luck! </w:t>
      </w:r>
      <w:r w:rsidR="008A3B3D" w:rsidRPr="00711CC6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sectPr w:rsidR="00D57518" w:rsidRPr="008A3B3D" w:rsidSect="00F233D5">
      <w:headerReference w:type="default" r:id="rId23"/>
      <w:footerReference w:type="default" r:id="rId24"/>
      <w:pgSz w:w="14570" w:h="20636" w:code="12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3DCE7" w14:textId="77777777" w:rsidR="0083140C" w:rsidRDefault="0083140C" w:rsidP="008068A2">
      <w:pPr>
        <w:spacing w:after="0" w:line="240" w:lineRule="auto"/>
      </w:pPr>
      <w:r>
        <w:separator/>
      </w:r>
    </w:p>
  </w:endnote>
  <w:endnote w:type="continuationSeparator" w:id="0">
    <w:p w14:paraId="620B7FEF" w14:textId="77777777" w:rsidR="0083140C" w:rsidRDefault="008314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7A9D4" w14:textId="77777777" w:rsidR="00E85B37" w:rsidRPr="00AC77AD" w:rsidRDefault="00E85B37" w:rsidP="00E85B3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1581D66" wp14:editId="5C6CD24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5CAFFB9" wp14:editId="67C13C9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B3D50C7" wp14:editId="7A50D4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B5EDC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FFEB7B" wp14:editId="39F973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998E1" w14:textId="44CFBEBD" w:rsidR="00E85B37" w:rsidRPr="008C2B83" w:rsidRDefault="00E85B37" w:rsidP="00E85B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A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AB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FEB7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0F2998E1" w14:textId="44CFBEBD" w:rsidR="00E85B37" w:rsidRPr="008C2B83" w:rsidRDefault="00E85B37" w:rsidP="00E85B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6A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6AB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D76AD9" wp14:editId="302AC6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44080" w14:textId="77777777" w:rsidR="00E85B37" w:rsidRDefault="00E85B37" w:rsidP="00E85B3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76AD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67044080" w14:textId="77777777" w:rsidR="00E85B37" w:rsidRDefault="00E85B37" w:rsidP="00E85B3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1764E6" wp14:editId="4086D1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3ACF7D" w14:textId="77777777" w:rsidR="00E85B37" w:rsidRDefault="00E85B37" w:rsidP="00E85B3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36DD75" w14:textId="77777777" w:rsidR="00E85B37" w:rsidRDefault="00E85B37" w:rsidP="00E85B3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AA204" wp14:editId="5B0640D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F2DD64" wp14:editId="1523F1E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45468" wp14:editId="0426EEA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F34F8" wp14:editId="4ABFEAE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48853" wp14:editId="260EA62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090362" wp14:editId="43D3789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C5A587" wp14:editId="136BE4C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33F9F0" wp14:editId="3E0831A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56F64" wp14:editId="5D6F311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BBDA96" wp14:editId="7ABD770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764E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3ACF7D" w14:textId="77777777" w:rsidR="00E85B37" w:rsidRDefault="00E85B37" w:rsidP="00E85B3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36DD75" w14:textId="77777777" w:rsidR="00E85B37" w:rsidRDefault="00E85B37" w:rsidP="00E85B3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AA204" wp14:editId="5B0640D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F2DD64" wp14:editId="1523F1E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45468" wp14:editId="0426EEA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F34F8" wp14:editId="4ABFEAE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48853" wp14:editId="260EA62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090362" wp14:editId="43D3789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C5A587" wp14:editId="136BE4C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33F9F0" wp14:editId="3E0831A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56F64" wp14:editId="5D6F311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BBDA96" wp14:editId="7ABD770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EFAFA7C" w14:textId="77777777" w:rsidR="00E85B37" w:rsidRPr="00994E34" w:rsidRDefault="00E85B37" w:rsidP="0099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FA16C" w14:textId="77777777" w:rsidR="0083140C" w:rsidRDefault="0083140C" w:rsidP="008068A2">
      <w:pPr>
        <w:spacing w:after="0" w:line="240" w:lineRule="auto"/>
      </w:pPr>
      <w:r>
        <w:separator/>
      </w:r>
    </w:p>
  </w:footnote>
  <w:footnote w:type="continuationSeparator" w:id="0">
    <w:p w14:paraId="35AC7BCF" w14:textId="77777777" w:rsidR="0083140C" w:rsidRDefault="008314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2423F" w14:textId="77777777" w:rsidR="00E85B37" w:rsidRDefault="00E85B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E9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AB0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0F5F"/>
    <w:rsid w:val="0008160E"/>
    <w:rsid w:val="0008252C"/>
    <w:rsid w:val="0008350C"/>
    <w:rsid w:val="00083A62"/>
    <w:rsid w:val="00083BAB"/>
    <w:rsid w:val="00083D48"/>
    <w:rsid w:val="00083DBB"/>
    <w:rsid w:val="00085B78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25B2"/>
    <w:rsid w:val="000B56F0"/>
    <w:rsid w:val="000C466C"/>
    <w:rsid w:val="000C4A1A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0DD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3D94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97572"/>
    <w:rsid w:val="001A18D8"/>
    <w:rsid w:val="001A2C26"/>
    <w:rsid w:val="001A2D90"/>
    <w:rsid w:val="001A3A11"/>
    <w:rsid w:val="001A4A7E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318B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6CC6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230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35E"/>
    <w:rsid w:val="00335CEF"/>
    <w:rsid w:val="00335D07"/>
    <w:rsid w:val="0033720D"/>
    <w:rsid w:val="0034161B"/>
    <w:rsid w:val="00341E4E"/>
    <w:rsid w:val="0034325B"/>
    <w:rsid w:val="00343B11"/>
    <w:rsid w:val="00344287"/>
    <w:rsid w:val="00344F56"/>
    <w:rsid w:val="00345C78"/>
    <w:rsid w:val="00345E9A"/>
    <w:rsid w:val="00351209"/>
    <w:rsid w:val="00352428"/>
    <w:rsid w:val="00352A1A"/>
    <w:rsid w:val="00353B25"/>
    <w:rsid w:val="003567A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18"/>
    <w:rsid w:val="00392AF4"/>
    <w:rsid w:val="00393241"/>
    <w:rsid w:val="00393972"/>
    <w:rsid w:val="00394401"/>
    <w:rsid w:val="0039455E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5893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3D6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3F44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047F3"/>
    <w:rsid w:val="00511170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0FC8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0F8"/>
    <w:rsid w:val="00550192"/>
    <w:rsid w:val="00551D82"/>
    <w:rsid w:val="005527E2"/>
    <w:rsid w:val="0055336B"/>
    <w:rsid w:val="00553796"/>
    <w:rsid w:val="00553CCB"/>
    <w:rsid w:val="005549DE"/>
    <w:rsid w:val="00555EEE"/>
    <w:rsid w:val="005562D3"/>
    <w:rsid w:val="00557BCE"/>
    <w:rsid w:val="00561410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301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2082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46AB8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1BF5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3F6C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7610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52BE"/>
    <w:rsid w:val="0070660D"/>
    <w:rsid w:val="00706818"/>
    <w:rsid w:val="007072BE"/>
    <w:rsid w:val="00707FBD"/>
    <w:rsid w:val="00710273"/>
    <w:rsid w:val="00711CC6"/>
    <w:rsid w:val="00711EBA"/>
    <w:rsid w:val="00712A0E"/>
    <w:rsid w:val="00712D20"/>
    <w:rsid w:val="00715C6E"/>
    <w:rsid w:val="00715EA1"/>
    <w:rsid w:val="00716D1B"/>
    <w:rsid w:val="00720285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1BEE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969C5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1526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9D9"/>
    <w:rsid w:val="00816CDD"/>
    <w:rsid w:val="00817D42"/>
    <w:rsid w:val="0082154E"/>
    <w:rsid w:val="00821B1E"/>
    <w:rsid w:val="00821E34"/>
    <w:rsid w:val="008236F1"/>
    <w:rsid w:val="00824F5A"/>
    <w:rsid w:val="00825252"/>
    <w:rsid w:val="0083140C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4C74"/>
    <w:rsid w:val="0084697F"/>
    <w:rsid w:val="00851880"/>
    <w:rsid w:val="00852BC9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3C59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3B3D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28C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1FB"/>
    <w:rsid w:val="00941A2B"/>
    <w:rsid w:val="00941E3E"/>
    <w:rsid w:val="00941FFF"/>
    <w:rsid w:val="0094330B"/>
    <w:rsid w:val="00943809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652BB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4526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C71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055A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0D1C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16D1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76F53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221B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5768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1C58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026A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0BB8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2F83"/>
    <w:rsid w:val="00CC023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5EFA"/>
    <w:rsid w:val="00D06667"/>
    <w:rsid w:val="00D07362"/>
    <w:rsid w:val="00D074DC"/>
    <w:rsid w:val="00D1123E"/>
    <w:rsid w:val="00D13B94"/>
    <w:rsid w:val="00D156B3"/>
    <w:rsid w:val="00D16D86"/>
    <w:rsid w:val="00D20A2C"/>
    <w:rsid w:val="00D20D62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6B57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57518"/>
    <w:rsid w:val="00D612D3"/>
    <w:rsid w:val="00D61FAB"/>
    <w:rsid w:val="00D65AB4"/>
    <w:rsid w:val="00D66D47"/>
    <w:rsid w:val="00D70671"/>
    <w:rsid w:val="00D70DA9"/>
    <w:rsid w:val="00D7107C"/>
    <w:rsid w:val="00D71F3E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2CC0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0F27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0EF9"/>
    <w:rsid w:val="00E62AA8"/>
    <w:rsid w:val="00E636DE"/>
    <w:rsid w:val="00E63F64"/>
    <w:rsid w:val="00E64EBC"/>
    <w:rsid w:val="00E657EA"/>
    <w:rsid w:val="00E70EB9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5B37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980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0226"/>
    <w:rsid w:val="00F05210"/>
    <w:rsid w:val="00F065E6"/>
    <w:rsid w:val="00F1043A"/>
    <w:rsid w:val="00F10E5F"/>
    <w:rsid w:val="00F14108"/>
    <w:rsid w:val="00F14FF5"/>
    <w:rsid w:val="00F15ECF"/>
    <w:rsid w:val="00F2026F"/>
    <w:rsid w:val="00F20B48"/>
    <w:rsid w:val="00F233D5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49E4"/>
    <w:rsid w:val="00F5578C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753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9EC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E6512"/>
  <w15:docId w15:val="{DBD324A8-E510-4458-8995-EE7C82C0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F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F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7F3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7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7F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7F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F3"/>
  </w:style>
  <w:style w:type="paragraph" w:styleId="Footer">
    <w:name w:val="footer"/>
    <w:basedOn w:val="Normal"/>
    <w:link w:val="Foot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F3"/>
  </w:style>
  <w:style w:type="paragraph" w:styleId="BalloonText">
    <w:name w:val="Balloon Text"/>
    <w:basedOn w:val="Normal"/>
    <w:link w:val="BalloonTextChar"/>
    <w:uiPriority w:val="99"/>
    <w:semiHidden/>
    <w:unhideWhenUsed/>
    <w:rsid w:val="0050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7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7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47F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7F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47F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47F3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047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47F3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047F3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047F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47F3"/>
  </w:style>
  <w:style w:type="character" w:customStyle="1" w:styleId="CodeChar">
    <w:name w:val="Code Char"/>
    <w:basedOn w:val="DefaultParagraphFont"/>
    <w:link w:val="Code"/>
    <w:rsid w:val="005047F3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7F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047F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52/js-back-end-september-2019" TargetMode="External"/><Relationship Id="rId13" Type="http://schemas.openxmlformats.org/officeDocument/2006/relationships/hyperlink" Target="https://docs.mongodb.com/manual/tutorial/install-mongodb-on-windows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mongodb.com/download-center" TargetMode="External"/><Relationship Id="rId17" Type="http://schemas.openxmlformats.org/officeDocument/2006/relationships/hyperlink" Target="https://robomongo.org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ngoosejs.com/docs/guide.html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vn.softuni.org/admin/svn/js-web/Sept-2019/JS-Back-End/03.%20JS-Back-End-ExpressJS-and-Templating/03.%20Cubicle-Workshop-Part-1-Resources.zip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mongoose" TargetMode="External"/><Relationship Id="rId23" Type="http://schemas.openxmlformats.org/officeDocument/2006/relationships/header" Target="header1.xml"/><Relationship Id="rId10" Type="http://schemas.openxmlformats.org/officeDocument/2006/relationships/hyperlink" Target="http://svn.softuni.org/admin/svn/js-web/Sept-2019/JS-Back-End/03.%20JS-Back-End-ExpressJS-and-Templating/03.%20Cubicle-Workshop-Part-1.docx" TargetMode="External"/><Relationship Id="rId19" Type="http://schemas.openxmlformats.org/officeDocument/2006/relationships/hyperlink" Target="http://svn.softuni.org/admin/svn/js-web/Sept-2019/JS-Back-End/04.%20JS-Back-End-NoSQL-and-MongoDB/04.%20Cubicle-Workshop-Part-2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yperlink" Target="https://www.npmjs.com/package/mongodb" TargetMode="External"/><Relationship Id="rId22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38CB9-500B-40CB-877E-E2C8A98D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1132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Exercise for "ExpressJS Fundamentals" course @ SoftUni</vt:lpstr>
    </vt:vector>
  </TitlesOfParts>
  <Company>Software University Foundation - http://softuni.org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Username</cp:lastModifiedBy>
  <cp:revision>8</cp:revision>
  <cp:lastPrinted>2014-02-12T16:33:00Z</cp:lastPrinted>
  <dcterms:created xsi:type="dcterms:W3CDTF">2016-09-19T13:21:00Z</dcterms:created>
  <dcterms:modified xsi:type="dcterms:W3CDTF">2020-02-21T13:11:00Z</dcterms:modified>
  <cp:category>programming, education, software engineering, software development</cp:category>
</cp:coreProperties>
</file>